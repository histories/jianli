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s">
            <w:drawing>
              <wp:anchor distT="0" distB="0" distL="114300" distR="114300" simplePos="0" relativeHeight="251618304" behindDoc="1" locked="0" layoutInCell="1" allowOverlap="1">
                <wp:simplePos x="0" y="0"/>
                <wp:positionH relativeFrom="column">
                  <wp:posOffset>-669290</wp:posOffset>
                </wp:positionH>
                <wp:positionV relativeFrom="paragraph">
                  <wp:posOffset>-574675</wp:posOffset>
                </wp:positionV>
                <wp:extent cx="6682740" cy="10111105"/>
                <wp:effectExtent l="86995" t="104140" r="88265" b="109855"/>
                <wp:wrapNone/>
                <wp:docPr id="41" name="矩形 41"/>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7pt;margin-top:-45.25pt;height:796.15pt;width:526.2pt;z-index:-251698176;v-text-anchor:middle;mso-width-relative:page;mso-height-relative:page;" fillcolor="#FFFFFF [3212]" filled="t" stroked="f" coordsize="21600,21600" o:gfxdata="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7ionHNoAAAANAQAADwAAAAAAAAABACAAAAAiAAAAZHJzL2Rvd25yZXYueG1sUEsB&#10;AhQAFAAAAAgAh07iQLAt8KqeAgAANAUAAA4AAAAAAAAAAQAgAAAAKQEAAGRycy9lMm9Eb2MueG1s&#10;UEsFBgAAAAAGAAYAWQEAADkGAAAAAA==&#10;">
                <v:fill on="t" focussize="0,0"/>
                <v:stroke on="f" weight="1pt" miterlimit="8" joinstyle="miter"/>
                <v:imagedata o:title=""/>
                <o:lock v:ext="edit" aspectratio="f"/>
                <v:shadow on="t" type="perspective" color="#000000" opacity="6553f" offset="0pt,0pt" origin="0f,0f" matrix="66191f,0f,0f,66191f"/>
              </v:rect>
            </w:pict>
          </mc:Fallback>
        </mc:AlternateContent>
      </w:r>
      <w:r>
        <mc:AlternateContent>
          <mc:Choice Requires="wpg">
            <w:drawing>
              <wp:anchor distT="0" distB="0" distL="114300" distR="114300" simplePos="0" relativeHeight="251668480" behindDoc="0" locked="0" layoutInCell="1" allowOverlap="1">
                <wp:simplePos x="0" y="0"/>
                <wp:positionH relativeFrom="column">
                  <wp:posOffset>1965960</wp:posOffset>
                </wp:positionH>
                <wp:positionV relativeFrom="paragraph">
                  <wp:posOffset>-378460</wp:posOffset>
                </wp:positionV>
                <wp:extent cx="1704975" cy="542925"/>
                <wp:effectExtent l="0" t="0" r="10160" b="12065"/>
                <wp:wrapNone/>
                <wp:docPr id="71" name="组合 71"/>
                <wp:cNvGraphicFramePr/>
                <a:graphic xmlns:a="http://schemas.openxmlformats.org/drawingml/2006/main">
                  <a:graphicData uri="http://schemas.microsoft.com/office/word/2010/wordprocessingGroup">
                    <wpg:wgp>
                      <wpg:cNvGrpSpPr/>
                      <wpg:grpSpPr>
                        <a:xfrm>
                          <a:off x="0" y="0"/>
                          <a:ext cx="1704975" cy="542925"/>
                          <a:chOff x="0" y="0"/>
                          <a:chExt cx="3707127" cy="1179915"/>
                        </a:xfrm>
                        <a:solidFill>
                          <a:srgbClr val="3F3F3F"/>
                        </a:solidFill>
                      </wpg:grpSpPr>
                      <wpg:grpSp>
                        <wpg:cNvPr id="72" name="组合 32"/>
                        <wpg:cNvGrpSpPr/>
                        <wpg:grpSpPr>
                          <a:xfrm>
                            <a:off x="0" y="0"/>
                            <a:ext cx="3707127" cy="1159539"/>
                            <a:chOff x="0" y="0"/>
                            <a:chExt cx="3707127" cy="1159539"/>
                          </a:xfrm>
                          <a:grpFill/>
                        </wpg:grpSpPr>
                        <wps:wsp>
                          <wps:cNvPr id="73" name="Freeform 6"/>
                          <wps:cNvSpPr>
                            <a:spLocks noEditPoints="1"/>
                          </wps:cNvSpPr>
                          <wps:spPr bwMode="auto">
                            <a:xfrm>
                              <a:off x="2078181" y="385948"/>
                              <a:ext cx="499552" cy="408250"/>
                            </a:xfrm>
                            <a:custGeom>
                              <a:avLst/>
                              <a:gdLst>
                                <a:gd name="T0" fmla="*/ 167 w 332"/>
                                <a:gd name="T1" fmla="*/ 1 h 271"/>
                                <a:gd name="T2" fmla="*/ 261 w 332"/>
                                <a:gd name="T3" fmla="*/ 1 h 271"/>
                                <a:gd name="T4" fmla="*/ 332 w 332"/>
                                <a:gd name="T5" fmla="*/ 73 h 271"/>
                                <a:gd name="T6" fmla="*/ 331 w 332"/>
                                <a:gd name="T7" fmla="*/ 199 h 271"/>
                                <a:gd name="T8" fmla="*/ 263 w 332"/>
                                <a:gd name="T9" fmla="*/ 270 h 271"/>
                                <a:gd name="T10" fmla="*/ 67 w 332"/>
                                <a:gd name="T11" fmla="*/ 270 h 271"/>
                                <a:gd name="T12" fmla="*/ 1 w 332"/>
                                <a:gd name="T13" fmla="*/ 201 h 271"/>
                                <a:gd name="T14" fmla="*/ 1 w 332"/>
                                <a:gd name="T15" fmla="*/ 71 h 271"/>
                                <a:gd name="T16" fmla="*/ 71 w 332"/>
                                <a:gd name="T17" fmla="*/ 1 h 271"/>
                                <a:gd name="T18" fmla="*/ 167 w 332"/>
                                <a:gd name="T19" fmla="*/ 1 h 271"/>
                                <a:gd name="T20" fmla="*/ 167 w 332"/>
                                <a:gd name="T21" fmla="*/ 1 h 271"/>
                                <a:gd name="T22" fmla="*/ 44 w 332"/>
                                <a:gd name="T23" fmla="*/ 89 h 271"/>
                                <a:gd name="T24" fmla="*/ 136 w 332"/>
                                <a:gd name="T25" fmla="*/ 89 h 271"/>
                                <a:gd name="T26" fmla="*/ 164 w 332"/>
                                <a:gd name="T27" fmla="*/ 112 h 271"/>
                                <a:gd name="T28" fmla="*/ 136 w 332"/>
                                <a:gd name="T29" fmla="*/ 132 h 271"/>
                                <a:gd name="T30" fmla="*/ 60 w 332"/>
                                <a:gd name="T31" fmla="*/ 132 h 271"/>
                                <a:gd name="T32" fmla="*/ 44 w 332"/>
                                <a:gd name="T33" fmla="*/ 148 h 271"/>
                                <a:gd name="T34" fmla="*/ 44 w 332"/>
                                <a:gd name="T35" fmla="*/ 192 h 271"/>
                                <a:gd name="T36" fmla="*/ 80 w 332"/>
                                <a:gd name="T37" fmla="*/ 227 h 271"/>
                                <a:gd name="T38" fmla="*/ 252 w 332"/>
                                <a:gd name="T39" fmla="*/ 227 h 271"/>
                                <a:gd name="T40" fmla="*/ 267 w 332"/>
                                <a:gd name="T41" fmla="*/ 226 h 271"/>
                                <a:gd name="T42" fmla="*/ 288 w 332"/>
                                <a:gd name="T43" fmla="*/ 192 h 271"/>
                                <a:gd name="T44" fmla="*/ 267 w 332"/>
                                <a:gd name="T45" fmla="*/ 181 h 271"/>
                                <a:gd name="T46" fmla="*/ 241 w 332"/>
                                <a:gd name="T47" fmla="*/ 180 h 271"/>
                                <a:gd name="T48" fmla="*/ 221 w 332"/>
                                <a:gd name="T49" fmla="*/ 159 h 271"/>
                                <a:gd name="T50" fmla="*/ 233 w 332"/>
                                <a:gd name="T51" fmla="*/ 141 h 271"/>
                                <a:gd name="T52" fmla="*/ 274 w 332"/>
                                <a:gd name="T53" fmla="*/ 139 h 271"/>
                                <a:gd name="T54" fmla="*/ 288 w 332"/>
                                <a:gd name="T55" fmla="*/ 125 h 271"/>
                                <a:gd name="T56" fmla="*/ 288 w 332"/>
                                <a:gd name="T57" fmla="*/ 77 h 271"/>
                                <a:gd name="T58" fmla="*/ 255 w 332"/>
                                <a:gd name="T59" fmla="*/ 44 h 271"/>
                                <a:gd name="T60" fmla="*/ 79 w 332"/>
                                <a:gd name="T61" fmla="*/ 44 h 271"/>
                                <a:gd name="T62" fmla="*/ 44 w 332"/>
                                <a:gd name="T63" fmla="*/ 89 h 2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32" h="271">
                                  <a:moveTo>
                                    <a:pt x="167" y="1"/>
                                  </a:moveTo>
                                  <a:cubicBezTo>
                                    <a:pt x="198" y="1"/>
                                    <a:pt x="230" y="1"/>
                                    <a:pt x="261" y="1"/>
                                  </a:cubicBezTo>
                                  <a:cubicBezTo>
                                    <a:pt x="304" y="2"/>
                                    <a:pt x="331" y="30"/>
                                    <a:pt x="332" y="73"/>
                                  </a:cubicBezTo>
                                  <a:cubicBezTo>
                                    <a:pt x="332" y="115"/>
                                    <a:pt x="332" y="157"/>
                                    <a:pt x="331" y="199"/>
                                  </a:cubicBezTo>
                                  <a:cubicBezTo>
                                    <a:pt x="331" y="240"/>
                                    <a:pt x="304" y="269"/>
                                    <a:pt x="263" y="270"/>
                                  </a:cubicBezTo>
                                  <a:cubicBezTo>
                                    <a:pt x="198" y="271"/>
                                    <a:pt x="132" y="271"/>
                                    <a:pt x="67" y="270"/>
                                  </a:cubicBezTo>
                                  <a:cubicBezTo>
                                    <a:pt x="28" y="269"/>
                                    <a:pt x="2" y="240"/>
                                    <a:pt x="1" y="201"/>
                                  </a:cubicBezTo>
                                  <a:cubicBezTo>
                                    <a:pt x="0" y="158"/>
                                    <a:pt x="0" y="115"/>
                                    <a:pt x="1" y="71"/>
                                  </a:cubicBezTo>
                                  <a:cubicBezTo>
                                    <a:pt x="1" y="29"/>
                                    <a:pt x="29" y="2"/>
                                    <a:pt x="71" y="1"/>
                                  </a:cubicBezTo>
                                  <a:cubicBezTo>
                                    <a:pt x="103" y="0"/>
                                    <a:pt x="135" y="1"/>
                                    <a:pt x="167" y="1"/>
                                  </a:cubicBezTo>
                                  <a:cubicBezTo>
                                    <a:pt x="167" y="1"/>
                                    <a:pt x="167" y="1"/>
                                    <a:pt x="167" y="1"/>
                                  </a:cubicBezTo>
                                  <a:close/>
                                  <a:moveTo>
                                    <a:pt x="44" y="89"/>
                                  </a:moveTo>
                                  <a:cubicBezTo>
                                    <a:pt x="73" y="89"/>
                                    <a:pt x="106" y="90"/>
                                    <a:pt x="136" y="89"/>
                                  </a:cubicBezTo>
                                  <a:cubicBezTo>
                                    <a:pt x="152" y="89"/>
                                    <a:pt x="165" y="93"/>
                                    <a:pt x="164" y="112"/>
                                  </a:cubicBezTo>
                                  <a:cubicBezTo>
                                    <a:pt x="164" y="129"/>
                                    <a:pt x="151" y="132"/>
                                    <a:pt x="136" y="132"/>
                                  </a:cubicBezTo>
                                  <a:cubicBezTo>
                                    <a:pt x="111" y="132"/>
                                    <a:pt x="85" y="132"/>
                                    <a:pt x="60" y="132"/>
                                  </a:cubicBezTo>
                                  <a:cubicBezTo>
                                    <a:pt x="47" y="131"/>
                                    <a:pt x="43" y="136"/>
                                    <a:pt x="44" y="148"/>
                                  </a:cubicBezTo>
                                  <a:cubicBezTo>
                                    <a:pt x="44" y="162"/>
                                    <a:pt x="44" y="177"/>
                                    <a:pt x="44" y="192"/>
                                  </a:cubicBezTo>
                                  <a:cubicBezTo>
                                    <a:pt x="44" y="220"/>
                                    <a:pt x="51" y="227"/>
                                    <a:pt x="80" y="227"/>
                                  </a:cubicBezTo>
                                  <a:cubicBezTo>
                                    <a:pt x="137" y="227"/>
                                    <a:pt x="194" y="227"/>
                                    <a:pt x="252" y="227"/>
                                  </a:cubicBezTo>
                                  <a:cubicBezTo>
                                    <a:pt x="257" y="227"/>
                                    <a:pt x="262" y="227"/>
                                    <a:pt x="267" y="226"/>
                                  </a:cubicBezTo>
                                  <a:cubicBezTo>
                                    <a:pt x="286" y="222"/>
                                    <a:pt x="288" y="208"/>
                                    <a:pt x="288" y="192"/>
                                  </a:cubicBezTo>
                                  <a:cubicBezTo>
                                    <a:pt x="288" y="180"/>
                                    <a:pt x="276" y="181"/>
                                    <a:pt x="267" y="181"/>
                                  </a:cubicBezTo>
                                  <a:cubicBezTo>
                                    <a:pt x="259" y="181"/>
                                    <a:pt x="249" y="181"/>
                                    <a:pt x="241" y="180"/>
                                  </a:cubicBezTo>
                                  <a:cubicBezTo>
                                    <a:pt x="229" y="179"/>
                                    <a:pt x="221" y="172"/>
                                    <a:pt x="221" y="159"/>
                                  </a:cubicBezTo>
                                  <a:cubicBezTo>
                                    <a:pt x="221" y="151"/>
                                    <a:pt x="226" y="145"/>
                                    <a:pt x="233" y="141"/>
                                  </a:cubicBezTo>
                                  <a:cubicBezTo>
                                    <a:pt x="241" y="137"/>
                                    <a:pt x="263" y="138"/>
                                    <a:pt x="274" y="139"/>
                                  </a:cubicBezTo>
                                  <a:cubicBezTo>
                                    <a:pt x="284" y="139"/>
                                    <a:pt x="288" y="135"/>
                                    <a:pt x="288" y="125"/>
                                  </a:cubicBezTo>
                                  <a:cubicBezTo>
                                    <a:pt x="287" y="109"/>
                                    <a:pt x="288" y="93"/>
                                    <a:pt x="288" y="77"/>
                                  </a:cubicBezTo>
                                  <a:cubicBezTo>
                                    <a:pt x="288" y="50"/>
                                    <a:pt x="281" y="44"/>
                                    <a:pt x="255" y="44"/>
                                  </a:cubicBezTo>
                                  <a:cubicBezTo>
                                    <a:pt x="196" y="44"/>
                                    <a:pt x="137" y="44"/>
                                    <a:pt x="79" y="44"/>
                                  </a:cubicBezTo>
                                  <a:cubicBezTo>
                                    <a:pt x="48" y="44"/>
                                    <a:pt x="42" y="52"/>
                                    <a:pt x="44" y="89"/>
                                  </a:cubicBezTo>
                                  <a:close/>
                                </a:path>
                              </a:pathLst>
                            </a:custGeom>
                            <a:grpFill/>
                            <a:ln>
                              <a:noFill/>
                            </a:ln>
                          </wps:spPr>
                          <wps:bodyPr vert="horz" wrap="square" lIns="91440" tIns="45720" rIns="91440" bIns="45720" numCol="1" anchor="t" anchorCtr="0" compatLnSpc="1"/>
                        </wps:wsp>
                        <wpg:grpSp>
                          <wpg:cNvPr id="29" name="组合 29"/>
                          <wpg:cNvGrpSpPr/>
                          <wpg:grpSpPr>
                            <a:xfrm>
                              <a:off x="0" y="0"/>
                              <a:ext cx="3707127" cy="1159539"/>
                              <a:chOff x="0" y="0"/>
                              <a:chExt cx="3707127" cy="1159539"/>
                            </a:xfrm>
                            <a:grpFill/>
                          </wpg:grpSpPr>
                          <wps:wsp>
                            <wps:cNvPr id="74" name="Freeform 5"/>
                            <wps:cNvSpPr/>
                            <wps:spPr bwMode="auto">
                              <a:xfrm>
                                <a:off x="2060368" y="5937"/>
                                <a:ext cx="1646759" cy="865329"/>
                              </a:xfrm>
                              <a:custGeom>
                                <a:avLst/>
                                <a:gdLst>
                                  <a:gd name="T0" fmla="*/ 850 w 1094"/>
                                  <a:gd name="T1" fmla="*/ 44 h 574"/>
                                  <a:gd name="T2" fmla="*/ 648 w 1094"/>
                                  <a:gd name="T3" fmla="*/ 44 h 574"/>
                                  <a:gd name="T4" fmla="*/ 600 w 1094"/>
                                  <a:gd name="T5" fmla="*/ 88 h 574"/>
                                  <a:gd name="T6" fmla="*/ 578 w 1094"/>
                                  <a:gd name="T7" fmla="*/ 489 h 574"/>
                                  <a:gd name="T8" fmla="*/ 479 w 1094"/>
                                  <a:gd name="T9" fmla="*/ 573 h 574"/>
                                  <a:gd name="T10" fmla="*/ 398 w 1094"/>
                                  <a:gd name="T11" fmla="*/ 488 h 574"/>
                                  <a:gd name="T12" fmla="*/ 398 w 1094"/>
                                  <a:gd name="T13" fmla="*/ 264 h 574"/>
                                  <a:gd name="T14" fmla="*/ 349 w 1094"/>
                                  <a:gd name="T15" fmla="*/ 215 h 574"/>
                                  <a:gd name="T16" fmla="*/ 45 w 1094"/>
                                  <a:gd name="T17" fmla="*/ 215 h 574"/>
                                  <a:gd name="T18" fmla="*/ 16 w 1094"/>
                                  <a:gd name="T19" fmla="*/ 212 h 574"/>
                                  <a:gd name="T20" fmla="*/ 0 w 1094"/>
                                  <a:gd name="T21" fmla="*/ 191 h 574"/>
                                  <a:gd name="T22" fmla="*/ 18 w 1094"/>
                                  <a:gd name="T23" fmla="*/ 172 h 574"/>
                                  <a:gd name="T24" fmla="*/ 36 w 1094"/>
                                  <a:gd name="T25" fmla="*/ 171 h 574"/>
                                  <a:gd name="T26" fmla="*/ 354 w 1094"/>
                                  <a:gd name="T27" fmla="*/ 171 h 574"/>
                                  <a:gd name="T28" fmla="*/ 440 w 1094"/>
                                  <a:gd name="T29" fmla="*/ 258 h 574"/>
                                  <a:gd name="T30" fmla="*/ 440 w 1094"/>
                                  <a:gd name="T31" fmla="*/ 484 h 574"/>
                                  <a:gd name="T32" fmla="*/ 483 w 1094"/>
                                  <a:gd name="T33" fmla="*/ 532 h 574"/>
                                  <a:gd name="T34" fmla="*/ 534 w 1094"/>
                                  <a:gd name="T35" fmla="*/ 486 h 574"/>
                                  <a:gd name="T36" fmla="*/ 557 w 1094"/>
                                  <a:gd name="T37" fmla="*/ 89 h 574"/>
                                  <a:gd name="T38" fmla="*/ 623 w 1094"/>
                                  <a:gd name="T39" fmla="*/ 3 h 574"/>
                                  <a:gd name="T40" fmla="*/ 640 w 1094"/>
                                  <a:gd name="T41" fmla="*/ 0 h 574"/>
                                  <a:gd name="T42" fmla="*/ 1056 w 1094"/>
                                  <a:gd name="T43" fmla="*/ 1 h 574"/>
                                  <a:gd name="T44" fmla="*/ 1082 w 1094"/>
                                  <a:gd name="T45" fmla="*/ 11 h 574"/>
                                  <a:gd name="T46" fmla="*/ 1058 w 1094"/>
                                  <a:gd name="T47" fmla="*/ 44 h 574"/>
                                  <a:gd name="T48" fmla="*/ 850 w 1094"/>
                                  <a:gd name="T49" fmla="*/ 44 h 574"/>
                                  <a:gd name="T50" fmla="*/ 850 w 1094"/>
                                  <a:gd name="T51" fmla="*/ 44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94" h="574">
                                    <a:moveTo>
                                      <a:pt x="850" y="44"/>
                                    </a:moveTo>
                                    <a:cubicBezTo>
                                      <a:pt x="783" y="44"/>
                                      <a:pt x="715" y="44"/>
                                      <a:pt x="648" y="44"/>
                                    </a:cubicBezTo>
                                    <a:cubicBezTo>
                                      <a:pt x="619" y="44"/>
                                      <a:pt x="602" y="60"/>
                                      <a:pt x="600" y="88"/>
                                    </a:cubicBezTo>
                                    <a:cubicBezTo>
                                      <a:pt x="593" y="222"/>
                                      <a:pt x="585" y="356"/>
                                      <a:pt x="578" y="489"/>
                                    </a:cubicBezTo>
                                    <a:cubicBezTo>
                                      <a:pt x="574" y="545"/>
                                      <a:pt x="541" y="574"/>
                                      <a:pt x="479" y="573"/>
                                    </a:cubicBezTo>
                                    <a:cubicBezTo>
                                      <a:pt x="431" y="573"/>
                                      <a:pt x="398" y="539"/>
                                      <a:pt x="398" y="488"/>
                                    </a:cubicBezTo>
                                    <a:cubicBezTo>
                                      <a:pt x="397" y="413"/>
                                      <a:pt x="398" y="339"/>
                                      <a:pt x="398" y="264"/>
                                    </a:cubicBezTo>
                                    <a:cubicBezTo>
                                      <a:pt x="398" y="226"/>
                                      <a:pt x="387" y="215"/>
                                      <a:pt x="349" y="215"/>
                                    </a:cubicBezTo>
                                    <a:cubicBezTo>
                                      <a:pt x="248" y="215"/>
                                      <a:pt x="147" y="215"/>
                                      <a:pt x="45" y="215"/>
                                    </a:cubicBezTo>
                                    <a:cubicBezTo>
                                      <a:pt x="35" y="215"/>
                                      <a:pt x="24" y="216"/>
                                      <a:pt x="16" y="212"/>
                                    </a:cubicBezTo>
                                    <a:cubicBezTo>
                                      <a:pt x="9" y="209"/>
                                      <a:pt x="0" y="198"/>
                                      <a:pt x="0" y="191"/>
                                    </a:cubicBezTo>
                                    <a:cubicBezTo>
                                      <a:pt x="1" y="184"/>
                                      <a:pt x="11" y="177"/>
                                      <a:pt x="18" y="172"/>
                                    </a:cubicBezTo>
                                    <a:cubicBezTo>
                                      <a:pt x="22" y="169"/>
                                      <a:pt x="30" y="171"/>
                                      <a:pt x="36" y="171"/>
                                    </a:cubicBezTo>
                                    <a:cubicBezTo>
                                      <a:pt x="142" y="171"/>
                                      <a:pt x="248" y="171"/>
                                      <a:pt x="354" y="171"/>
                                    </a:cubicBezTo>
                                    <a:cubicBezTo>
                                      <a:pt x="408" y="171"/>
                                      <a:pt x="440" y="204"/>
                                      <a:pt x="440" y="258"/>
                                    </a:cubicBezTo>
                                    <a:cubicBezTo>
                                      <a:pt x="441" y="334"/>
                                      <a:pt x="440" y="409"/>
                                      <a:pt x="440" y="484"/>
                                    </a:cubicBezTo>
                                    <a:cubicBezTo>
                                      <a:pt x="441" y="517"/>
                                      <a:pt x="453" y="531"/>
                                      <a:pt x="483" y="532"/>
                                    </a:cubicBezTo>
                                    <a:cubicBezTo>
                                      <a:pt x="519" y="533"/>
                                      <a:pt x="532" y="522"/>
                                      <a:pt x="534" y="486"/>
                                    </a:cubicBezTo>
                                    <a:cubicBezTo>
                                      <a:pt x="542" y="354"/>
                                      <a:pt x="550" y="222"/>
                                      <a:pt x="557" y="89"/>
                                    </a:cubicBezTo>
                                    <a:cubicBezTo>
                                      <a:pt x="560" y="42"/>
                                      <a:pt x="583" y="12"/>
                                      <a:pt x="623" y="3"/>
                                    </a:cubicBezTo>
                                    <a:cubicBezTo>
                                      <a:pt x="628" y="1"/>
                                      <a:pt x="634" y="0"/>
                                      <a:pt x="640" y="0"/>
                                    </a:cubicBezTo>
                                    <a:cubicBezTo>
                                      <a:pt x="779" y="0"/>
                                      <a:pt x="918" y="0"/>
                                      <a:pt x="1056" y="1"/>
                                    </a:cubicBezTo>
                                    <a:cubicBezTo>
                                      <a:pt x="1065" y="1"/>
                                      <a:pt x="1077" y="5"/>
                                      <a:pt x="1082" y="11"/>
                                    </a:cubicBezTo>
                                    <a:cubicBezTo>
                                      <a:pt x="1094" y="27"/>
                                      <a:pt x="1081" y="44"/>
                                      <a:pt x="1058" y="44"/>
                                    </a:cubicBezTo>
                                    <a:cubicBezTo>
                                      <a:pt x="989" y="44"/>
                                      <a:pt x="919" y="44"/>
                                      <a:pt x="850" y="44"/>
                                    </a:cubicBezTo>
                                    <a:cubicBezTo>
                                      <a:pt x="850" y="44"/>
                                      <a:pt x="850" y="44"/>
                                      <a:pt x="850" y="44"/>
                                    </a:cubicBezTo>
                                    <a:close/>
                                  </a:path>
                                </a:pathLst>
                              </a:custGeom>
                              <a:grpFill/>
                              <a:ln>
                                <a:noFill/>
                              </a:ln>
                            </wps:spPr>
                            <wps:bodyPr vert="horz" wrap="square" lIns="91440" tIns="45720" rIns="91440" bIns="45720" numCol="1" anchor="t" anchorCtr="0" compatLnSpc="1"/>
                          </wps:wsp>
                          <wps:wsp>
                            <wps:cNvPr id="4" name="Freeform 7"/>
                            <wps:cNvSpPr/>
                            <wps:spPr bwMode="auto">
                              <a:xfrm>
                                <a:off x="944088" y="11875"/>
                                <a:ext cx="847797" cy="838113"/>
                              </a:xfrm>
                              <a:custGeom>
                                <a:avLst/>
                                <a:gdLst>
                                  <a:gd name="T0" fmla="*/ 259 w 563"/>
                                  <a:gd name="T1" fmla="*/ 186 h 556"/>
                                  <a:gd name="T2" fmla="*/ 56 w 563"/>
                                  <a:gd name="T3" fmla="*/ 530 h 556"/>
                                  <a:gd name="T4" fmla="*/ 40 w 563"/>
                                  <a:gd name="T5" fmla="*/ 546 h 556"/>
                                  <a:gd name="T6" fmla="*/ 10 w 563"/>
                                  <a:gd name="T7" fmla="*/ 546 h 556"/>
                                  <a:gd name="T8" fmla="*/ 10 w 563"/>
                                  <a:gd name="T9" fmla="*/ 516 h 556"/>
                                  <a:gd name="T10" fmla="*/ 69 w 563"/>
                                  <a:gd name="T11" fmla="*/ 448 h 556"/>
                                  <a:gd name="T12" fmla="*/ 252 w 563"/>
                                  <a:gd name="T13" fmla="*/ 35 h 556"/>
                                  <a:gd name="T14" fmla="*/ 254 w 563"/>
                                  <a:gd name="T15" fmla="*/ 23 h 556"/>
                                  <a:gd name="T16" fmla="*/ 278 w 563"/>
                                  <a:gd name="T17" fmla="*/ 3 h 556"/>
                                  <a:gd name="T18" fmla="*/ 296 w 563"/>
                                  <a:gd name="T19" fmla="*/ 32 h 556"/>
                                  <a:gd name="T20" fmla="*/ 279 w 563"/>
                                  <a:gd name="T21" fmla="*/ 116 h 556"/>
                                  <a:gd name="T22" fmla="*/ 284 w 563"/>
                                  <a:gd name="T23" fmla="*/ 143 h 556"/>
                                  <a:gd name="T24" fmla="*/ 503 w 563"/>
                                  <a:gd name="T25" fmla="*/ 446 h 556"/>
                                  <a:gd name="T26" fmla="*/ 551 w 563"/>
                                  <a:gd name="T27" fmla="*/ 512 h 556"/>
                                  <a:gd name="T28" fmla="*/ 551 w 563"/>
                                  <a:gd name="T29" fmla="*/ 545 h 556"/>
                                  <a:gd name="T30" fmla="*/ 515 w 563"/>
                                  <a:gd name="T31" fmla="*/ 537 h 556"/>
                                  <a:gd name="T32" fmla="*/ 392 w 563"/>
                                  <a:gd name="T33" fmla="*/ 367 h 556"/>
                                  <a:gd name="T34" fmla="*/ 271 w 563"/>
                                  <a:gd name="T35" fmla="*/ 201 h 556"/>
                                  <a:gd name="T36" fmla="*/ 259 w 563"/>
                                  <a:gd name="T37" fmla="*/ 18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63" h="556">
                                    <a:moveTo>
                                      <a:pt x="259" y="186"/>
                                    </a:moveTo>
                                    <a:cubicBezTo>
                                      <a:pt x="218" y="320"/>
                                      <a:pt x="147" y="431"/>
                                      <a:pt x="56" y="530"/>
                                    </a:cubicBezTo>
                                    <a:cubicBezTo>
                                      <a:pt x="51" y="536"/>
                                      <a:pt x="45" y="541"/>
                                      <a:pt x="40" y="546"/>
                                    </a:cubicBezTo>
                                    <a:cubicBezTo>
                                      <a:pt x="30" y="555"/>
                                      <a:pt x="20" y="556"/>
                                      <a:pt x="10" y="546"/>
                                    </a:cubicBezTo>
                                    <a:cubicBezTo>
                                      <a:pt x="0" y="537"/>
                                      <a:pt x="2" y="526"/>
                                      <a:pt x="10" y="516"/>
                                    </a:cubicBezTo>
                                    <a:cubicBezTo>
                                      <a:pt x="30" y="493"/>
                                      <a:pt x="49" y="471"/>
                                      <a:pt x="69" y="448"/>
                                    </a:cubicBezTo>
                                    <a:cubicBezTo>
                                      <a:pt x="169" y="328"/>
                                      <a:pt x="224" y="187"/>
                                      <a:pt x="252" y="35"/>
                                    </a:cubicBezTo>
                                    <a:cubicBezTo>
                                      <a:pt x="253" y="31"/>
                                      <a:pt x="254" y="27"/>
                                      <a:pt x="254" y="23"/>
                                    </a:cubicBezTo>
                                    <a:cubicBezTo>
                                      <a:pt x="256" y="9"/>
                                      <a:pt x="263" y="0"/>
                                      <a:pt x="278" y="3"/>
                                    </a:cubicBezTo>
                                    <a:cubicBezTo>
                                      <a:pt x="294" y="5"/>
                                      <a:pt x="299" y="17"/>
                                      <a:pt x="296" y="32"/>
                                    </a:cubicBezTo>
                                    <a:cubicBezTo>
                                      <a:pt x="290" y="60"/>
                                      <a:pt x="284" y="88"/>
                                      <a:pt x="279" y="116"/>
                                    </a:cubicBezTo>
                                    <a:cubicBezTo>
                                      <a:pt x="278" y="125"/>
                                      <a:pt x="279" y="136"/>
                                      <a:pt x="284" y="143"/>
                                    </a:cubicBezTo>
                                    <a:cubicBezTo>
                                      <a:pt x="357" y="244"/>
                                      <a:pt x="430" y="345"/>
                                      <a:pt x="503" y="446"/>
                                    </a:cubicBezTo>
                                    <a:cubicBezTo>
                                      <a:pt x="519" y="468"/>
                                      <a:pt x="535" y="490"/>
                                      <a:pt x="551" y="512"/>
                                    </a:cubicBezTo>
                                    <a:cubicBezTo>
                                      <a:pt x="558" y="523"/>
                                      <a:pt x="563" y="535"/>
                                      <a:pt x="551" y="545"/>
                                    </a:cubicBezTo>
                                    <a:cubicBezTo>
                                      <a:pt x="537" y="556"/>
                                      <a:pt x="525" y="551"/>
                                      <a:pt x="515" y="537"/>
                                    </a:cubicBezTo>
                                    <a:cubicBezTo>
                                      <a:pt x="474" y="480"/>
                                      <a:pt x="433" y="424"/>
                                      <a:pt x="392" y="367"/>
                                    </a:cubicBezTo>
                                    <a:cubicBezTo>
                                      <a:pt x="352" y="312"/>
                                      <a:pt x="312" y="256"/>
                                      <a:pt x="271" y="201"/>
                                    </a:cubicBezTo>
                                    <a:cubicBezTo>
                                      <a:pt x="268" y="196"/>
                                      <a:pt x="265" y="193"/>
                                      <a:pt x="259" y="186"/>
                                    </a:cubicBezTo>
                                    <a:close/>
                                  </a:path>
                                </a:pathLst>
                              </a:custGeom>
                              <a:grpFill/>
                              <a:ln>
                                <a:noFill/>
                              </a:ln>
                            </wps:spPr>
                            <wps:bodyPr vert="horz" wrap="square" lIns="91440" tIns="45720" rIns="91440" bIns="45720" numCol="1" anchor="t" anchorCtr="0" compatLnSpc="1"/>
                          </wps:wsp>
                          <wps:wsp>
                            <wps:cNvPr id="5" name="Freeform 8"/>
                            <wps:cNvSpPr/>
                            <wps:spPr bwMode="auto">
                              <a:xfrm>
                                <a:off x="3212275" y="249382"/>
                                <a:ext cx="466729" cy="910157"/>
                              </a:xfrm>
                              <a:custGeom>
                                <a:avLst/>
                                <a:gdLst>
                                  <a:gd name="T0" fmla="*/ 310 w 310"/>
                                  <a:gd name="T1" fmla="*/ 303 h 604"/>
                                  <a:gd name="T2" fmla="*/ 310 w 310"/>
                                  <a:gd name="T3" fmla="*/ 517 h 604"/>
                                  <a:gd name="T4" fmla="*/ 224 w 310"/>
                                  <a:gd name="T5" fmla="*/ 604 h 604"/>
                                  <a:gd name="T6" fmla="*/ 30 w 310"/>
                                  <a:gd name="T7" fmla="*/ 604 h 604"/>
                                  <a:gd name="T8" fmla="*/ 0 w 310"/>
                                  <a:gd name="T9" fmla="*/ 583 h 604"/>
                                  <a:gd name="T10" fmla="*/ 30 w 310"/>
                                  <a:gd name="T11" fmla="*/ 561 h 604"/>
                                  <a:gd name="T12" fmla="*/ 220 w 310"/>
                                  <a:gd name="T13" fmla="*/ 561 h 604"/>
                                  <a:gd name="T14" fmla="*/ 267 w 310"/>
                                  <a:gd name="T15" fmla="*/ 514 h 604"/>
                                  <a:gd name="T16" fmla="*/ 267 w 310"/>
                                  <a:gd name="T17" fmla="*/ 92 h 604"/>
                                  <a:gd name="T18" fmla="*/ 219 w 310"/>
                                  <a:gd name="T19" fmla="*/ 44 h 604"/>
                                  <a:gd name="T20" fmla="*/ 169 w 310"/>
                                  <a:gd name="T21" fmla="*/ 44 h 604"/>
                                  <a:gd name="T22" fmla="*/ 143 w 310"/>
                                  <a:gd name="T23" fmla="*/ 22 h 604"/>
                                  <a:gd name="T24" fmla="*/ 167 w 310"/>
                                  <a:gd name="T25" fmla="*/ 2 h 604"/>
                                  <a:gd name="T26" fmla="*/ 235 w 310"/>
                                  <a:gd name="T27" fmla="*/ 2 h 604"/>
                                  <a:gd name="T28" fmla="*/ 309 w 310"/>
                                  <a:gd name="T29" fmla="*/ 85 h 604"/>
                                  <a:gd name="T30" fmla="*/ 309 w 310"/>
                                  <a:gd name="T31" fmla="*/ 303 h 604"/>
                                  <a:gd name="T32" fmla="*/ 310 w 310"/>
                                  <a:gd name="T33" fmla="*/ 303 h 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10" h="604">
                                    <a:moveTo>
                                      <a:pt x="310" y="303"/>
                                    </a:moveTo>
                                    <a:cubicBezTo>
                                      <a:pt x="310" y="374"/>
                                      <a:pt x="310" y="446"/>
                                      <a:pt x="310" y="517"/>
                                    </a:cubicBezTo>
                                    <a:cubicBezTo>
                                      <a:pt x="309" y="570"/>
                                      <a:pt x="276" y="603"/>
                                      <a:pt x="224" y="604"/>
                                    </a:cubicBezTo>
                                    <a:cubicBezTo>
                                      <a:pt x="159" y="604"/>
                                      <a:pt x="94" y="604"/>
                                      <a:pt x="30" y="604"/>
                                    </a:cubicBezTo>
                                    <a:cubicBezTo>
                                      <a:pt x="14" y="604"/>
                                      <a:pt x="0" y="601"/>
                                      <a:pt x="0" y="583"/>
                                    </a:cubicBezTo>
                                    <a:cubicBezTo>
                                      <a:pt x="0" y="564"/>
                                      <a:pt x="14" y="561"/>
                                      <a:pt x="30" y="561"/>
                                    </a:cubicBezTo>
                                    <a:cubicBezTo>
                                      <a:pt x="93" y="561"/>
                                      <a:pt x="156" y="561"/>
                                      <a:pt x="220" y="561"/>
                                    </a:cubicBezTo>
                                    <a:cubicBezTo>
                                      <a:pt x="254" y="561"/>
                                      <a:pt x="267" y="548"/>
                                      <a:pt x="267" y="514"/>
                                    </a:cubicBezTo>
                                    <a:cubicBezTo>
                                      <a:pt x="267" y="373"/>
                                      <a:pt x="267" y="233"/>
                                      <a:pt x="267" y="92"/>
                                    </a:cubicBezTo>
                                    <a:cubicBezTo>
                                      <a:pt x="267" y="57"/>
                                      <a:pt x="254" y="44"/>
                                      <a:pt x="219" y="44"/>
                                    </a:cubicBezTo>
                                    <a:cubicBezTo>
                                      <a:pt x="202" y="44"/>
                                      <a:pt x="185" y="44"/>
                                      <a:pt x="169" y="44"/>
                                    </a:cubicBezTo>
                                    <a:cubicBezTo>
                                      <a:pt x="154" y="44"/>
                                      <a:pt x="143" y="39"/>
                                      <a:pt x="143" y="22"/>
                                    </a:cubicBezTo>
                                    <a:cubicBezTo>
                                      <a:pt x="143" y="7"/>
                                      <a:pt x="154" y="2"/>
                                      <a:pt x="167" y="2"/>
                                    </a:cubicBezTo>
                                    <a:cubicBezTo>
                                      <a:pt x="190" y="1"/>
                                      <a:pt x="213" y="0"/>
                                      <a:pt x="235" y="2"/>
                                    </a:cubicBezTo>
                                    <a:cubicBezTo>
                                      <a:pt x="280" y="6"/>
                                      <a:pt x="309" y="38"/>
                                      <a:pt x="309" y="85"/>
                                    </a:cubicBezTo>
                                    <a:cubicBezTo>
                                      <a:pt x="310" y="158"/>
                                      <a:pt x="309" y="230"/>
                                      <a:pt x="309" y="303"/>
                                    </a:cubicBezTo>
                                    <a:cubicBezTo>
                                      <a:pt x="309" y="303"/>
                                      <a:pt x="309" y="303"/>
                                      <a:pt x="310" y="303"/>
                                    </a:cubicBezTo>
                                    <a:close/>
                                  </a:path>
                                </a:pathLst>
                              </a:custGeom>
                              <a:grpFill/>
                              <a:ln>
                                <a:noFill/>
                              </a:ln>
                            </wps:spPr>
                            <wps:bodyPr vert="horz" wrap="square" lIns="91440" tIns="45720" rIns="91440" bIns="45720" numCol="1" anchor="t" anchorCtr="0" compatLnSpc="1"/>
                          </wps:wsp>
                          <wps:wsp>
                            <wps:cNvPr id="6" name="Freeform 9"/>
                            <wps:cNvSpPr/>
                            <wps:spPr bwMode="auto">
                              <a:xfrm>
                                <a:off x="368135" y="290945"/>
                                <a:ext cx="465128" cy="868531"/>
                              </a:xfrm>
                              <a:custGeom>
                                <a:avLst/>
                                <a:gdLst>
                                  <a:gd name="T0" fmla="*/ 1 w 309"/>
                                  <a:gd name="T1" fmla="*/ 260 h 576"/>
                                  <a:gd name="T2" fmla="*/ 1 w 309"/>
                                  <a:gd name="T3" fmla="*/ 34 h 576"/>
                                  <a:gd name="T4" fmla="*/ 1 w 309"/>
                                  <a:gd name="T5" fmla="*/ 16 h 576"/>
                                  <a:gd name="T6" fmla="*/ 22 w 309"/>
                                  <a:gd name="T7" fmla="*/ 0 h 576"/>
                                  <a:gd name="T8" fmla="*/ 42 w 309"/>
                                  <a:gd name="T9" fmla="*/ 18 h 576"/>
                                  <a:gd name="T10" fmla="*/ 44 w 309"/>
                                  <a:gd name="T11" fmla="*/ 57 h 576"/>
                                  <a:gd name="T12" fmla="*/ 44 w 309"/>
                                  <a:gd name="T13" fmla="*/ 481 h 576"/>
                                  <a:gd name="T14" fmla="*/ 94 w 309"/>
                                  <a:gd name="T15" fmla="*/ 532 h 576"/>
                                  <a:gd name="T16" fmla="*/ 274 w 309"/>
                                  <a:gd name="T17" fmla="*/ 532 h 576"/>
                                  <a:gd name="T18" fmla="*/ 294 w 309"/>
                                  <a:gd name="T19" fmla="*/ 533 h 576"/>
                                  <a:gd name="T20" fmla="*/ 309 w 309"/>
                                  <a:gd name="T21" fmla="*/ 554 h 576"/>
                                  <a:gd name="T22" fmla="*/ 293 w 309"/>
                                  <a:gd name="T23" fmla="*/ 575 h 576"/>
                                  <a:gd name="T24" fmla="*/ 278 w 309"/>
                                  <a:gd name="T25" fmla="*/ 575 h 576"/>
                                  <a:gd name="T26" fmla="*/ 88 w 309"/>
                                  <a:gd name="T27" fmla="*/ 575 h 576"/>
                                  <a:gd name="T28" fmla="*/ 1 w 309"/>
                                  <a:gd name="T29" fmla="*/ 488 h 576"/>
                                  <a:gd name="T30" fmla="*/ 1 w 309"/>
                                  <a:gd name="T31" fmla="*/ 260 h 5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09" h="576">
                                    <a:moveTo>
                                      <a:pt x="1" y="260"/>
                                    </a:moveTo>
                                    <a:cubicBezTo>
                                      <a:pt x="1" y="185"/>
                                      <a:pt x="1" y="109"/>
                                      <a:pt x="1" y="34"/>
                                    </a:cubicBezTo>
                                    <a:cubicBezTo>
                                      <a:pt x="1" y="29"/>
                                      <a:pt x="0" y="20"/>
                                      <a:pt x="1" y="16"/>
                                    </a:cubicBezTo>
                                    <a:cubicBezTo>
                                      <a:pt x="5" y="5"/>
                                      <a:pt x="15" y="1"/>
                                      <a:pt x="22" y="0"/>
                                    </a:cubicBezTo>
                                    <a:cubicBezTo>
                                      <a:pt x="32" y="0"/>
                                      <a:pt x="40" y="10"/>
                                      <a:pt x="42" y="18"/>
                                    </a:cubicBezTo>
                                    <a:cubicBezTo>
                                      <a:pt x="46" y="30"/>
                                      <a:pt x="44" y="44"/>
                                      <a:pt x="44" y="57"/>
                                    </a:cubicBezTo>
                                    <a:cubicBezTo>
                                      <a:pt x="44" y="199"/>
                                      <a:pt x="44" y="340"/>
                                      <a:pt x="44" y="481"/>
                                    </a:cubicBezTo>
                                    <a:cubicBezTo>
                                      <a:pt x="44" y="521"/>
                                      <a:pt x="54" y="532"/>
                                      <a:pt x="94" y="532"/>
                                    </a:cubicBezTo>
                                    <a:cubicBezTo>
                                      <a:pt x="154" y="532"/>
                                      <a:pt x="214" y="532"/>
                                      <a:pt x="274" y="532"/>
                                    </a:cubicBezTo>
                                    <a:cubicBezTo>
                                      <a:pt x="281" y="532"/>
                                      <a:pt x="289" y="531"/>
                                      <a:pt x="294" y="533"/>
                                    </a:cubicBezTo>
                                    <a:cubicBezTo>
                                      <a:pt x="302" y="536"/>
                                      <a:pt x="309" y="544"/>
                                      <a:pt x="309" y="554"/>
                                    </a:cubicBezTo>
                                    <a:cubicBezTo>
                                      <a:pt x="309" y="561"/>
                                      <a:pt x="302" y="573"/>
                                      <a:pt x="293" y="575"/>
                                    </a:cubicBezTo>
                                    <a:cubicBezTo>
                                      <a:pt x="289" y="576"/>
                                      <a:pt x="282" y="575"/>
                                      <a:pt x="278" y="575"/>
                                    </a:cubicBezTo>
                                    <a:cubicBezTo>
                                      <a:pt x="214" y="575"/>
                                      <a:pt x="151" y="575"/>
                                      <a:pt x="88" y="575"/>
                                    </a:cubicBezTo>
                                    <a:cubicBezTo>
                                      <a:pt x="33" y="575"/>
                                      <a:pt x="1" y="542"/>
                                      <a:pt x="1" y="488"/>
                                    </a:cubicBezTo>
                                    <a:cubicBezTo>
                                      <a:pt x="0" y="412"/>
                                      <a:pt x="0" y="336"/>
                                      <a:pt x="1" y="260"/>
                                    </a:cubicBezTo>
                                    <a:close/>
                                  </a:path>
                                </a:pathLst>
                              </a:custGeom>
                              <a:grpFill/>
                              <a:ln>
                                <a:noFill/>
                              </a:ln>
                            </wps:spPr>
                            <wps:bodyPr vert="horz" wrap="square" lIns="91440" tIns="45720" rIns="91440" bIns="45720" numCol="1" anchor="t" anchorCtr="0" compatLnSpc="1"/>
                          </wps:wsp>
                          <wps:wsp>
                            <wps:cNvPr id="7" name="Freeform 10"/>
                            <wps:cNvSpPr/>
                            <wps:spPr bwMode="auto">
                              <a:xfrm>
                                <a:off x="3028207" y="124691"/>
                                <a:ext cx="350647" cy="742054"/>
                              </a:xfrm>
                              <a:custGeom>
                                <a:avLst/>
                                <a:gdLst>
                                  <a:gd name="T0" fmla="*/ 114 w 233"/>
                                  <a:gd name="T1" fmla="*/ 125 h 492"/>
                                  <a:gd name="T2" fmla="*/ 35 w 233"/>
                                  <a:gd name="T3" fmla="*/ 124 h 492"/>
                                  <a:gd name="T4" fmla="*/ 12 w 233"/>
                                  <a:gd name="T5" fmla="*/ 115 h 492"/>
                                  <a:gd name="T6" fmla="*/ 31 w 233"/>
                                  <a:gd name="T7" fmla="*/ 83 h 492"/>
                                  <a:gd name="T8" fmla="*/ 109 w 233"/>
                                  <a:gd name="T9" fmla="*/ 83 h 492"/>
                                  <a:gd name="T10" fmla="*/ 128 w 233"/>
                                  <a:gd name="T11" fmla="*/ 66 h 492"/>
                                  <a:gd name="T12" fmla="*/ 135 w 233"/>
                                  <a:gd name="T13" fmla="*/ 23 h 492"/>
                                  <a:gd name="T14" fmla="*/ 160 w 233"/>
                                  <a:gd name="T15" fmla="*/ 3 h 492"/>
                                  <a:gd name="T16" fmla="*/ 177 w 233"/>
                                  <a:gd name="T17" fmla="*/ 29 h 492"/>
                                  <a:gd name="T18" fmla="*/ 168 w 233"/>
                                  <a:gd name="T19" fmla="*/ 83 h 492"/>
                                  <a:gd name="T20" fmla="*/ 207 w 233"/>
                                  <a:gd name="T21" fmla="*/ 83 h 492"/>
                                  <a:gd name="T22" fmla="*/ 232 w 233"/>
                                  <a:gd name="T23" fmla="*/ 104 h 492"/>
                                  <a:gd name="T24" fmla="*/ 206 w 233"/>
                                  <a:gd name="T25" fmla="*/ 125 h 492"/>
                                  <a:gd name="T26" fmla="*/ 151 w 233"/>
                                  <a:gd name="T27" fmla="*/ 171 h 492"/>
                                  <a:gd name="T28" fmla="*/ 70 w 233"/>
                                  <a:gd name="T29" fmla="*/ 455 h 492"/>
                                  <a:gd name="T30" fmla="*/ 62 w 233"/>
                                  <a:gd name="T31" fmla="*/ 473 h 492"/>
                                  <a:gd name="T32" fmla="*/ 33 w 233"/>
                                  <a:gd name="T33" fmla="*/ 486 h 492"/>
                                  <a:gd name="T34" fmla="*/ 22 w 233"/>
                                  <a:gd name="T35" fmla="*/ 455 h 492"/>
                                  <a:gd name="T36" fmla="*/ 51 w 233"/>
                                  <a:gd name="T37" fmla="*/ 380 h 492"/>
                                  <a:gd name="T38" fmla="*/ 114 w 233"/>
                                  <a:gd name="T39" fmla="*/ 133 h 492"/>
                                  <a:gd name="T40" fmla="*/ 114 w 233"/>
                                  <a:gd name="T41" fmla="*/ 125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33" h="492">
                                    <a:moveTo>
                                      <a:pt x="114" y="125"/>
                                    </a:moveTo>
                                    <a:cubicBezTo>
                                      <a:pt x="87" y="125"/>
                                      <a:pt x="61" y="125"/>
                                      <a:pt x="35" y="124"/>
                                    </a:cubicBezTo>
                                    <a:cubicBezTo>
                                      <a:pt x="27" y="124"/>
                                      <a:pt x="17" y="121"/>
                                      <a:pt x="12" y="115"/>
                                    </a:cubicBezTo>
                                    <a:cubicBezTo>
                                      <a:pt x="0" y="102"/>
                                      <a:pt x="10" y="84"/>
                                      <a:pt x="31" y="83"/>
                                    </a:cubicBezTo>
                                    <a:cubicBezTo>
                                      <a:pt x="57" y="82"/>
                                      <a:pt x="83" y="82"/>
                                      <a:pt x="109" y="83"/>
                                    </a:cubicBezTo>
                                    <a:cubicBezTo>
                                      <a:pt x="122" y="83"/>
                                      <a:pt x="127" y="78"/>
                                      <a:pt x="128" y="66"/>
                                    </a:cubicBezTo>
                                    <a:cubicBezTo>
                                      <a:pt x="130" y="52"/>
                                      <a:pt x="133" y="37"/>
                                      <a:pt x="135" y="23"/>
                                    </a:cubicBezTo>
                                    <a:cubicBezTo>
                                      <a:pt x="138" y="9"/>
                                      <a:pt x="145" y="0"/>
                                      <a:pt x="160" y="3"/>
                                    </a:cubicBezTo>
                                    <a:cubicBezTo>
                                      <a:pt x="175" y="5"/>
                                      <a:pt x="179" y="16"/>
                                      <a:pt x="177" y="29"/>
                                    </a:cubicBezTo>
                                    <a:cubicBezTo>
                                      <a:pt x="175" y="46"/>
                                      <a:pt x="172" y="62"/>
                                      <a:pt x="168" y="83"/>
                                    </a:cubicBezTo>
                                    <a:cubicBezTo>
                                      <a:pt x="182" y="83"/>
                                      <a:pt x="194" y="82"/>
                                      <a:pt x="207" y="83"/>
                                    </a:cubicBezTo>
                                    <a:cubicBezTo>
                                      <a:pt x="220" y="83"/>
                                      <a:pt x="233" y="87"/>
                                      <a:pt x="232" y="104"/>
                                    </a:cubicBezTo>
                                    <a:cubicBezTo>
                                      <a:pt x="232" y="120"/>
                                      <a:pt x="221" y="124"/>
                                      <a:pt x="206" y="125"/>
                                    </a:cubicBezTo>
                                    <a:cubicBezTo>
                                      <a:pt x="161" y="127"/>
                                      <a:pt x="161" y="127"/>
                                      <a:pt x="151" y="171"/>
                                    </a:cubicBezTo>
                                    <a:cubicBezTo>
                                      <a:pt x="130" y="267"/>
                                      <a:pt x="106" y="363"/>
                                      <a:pt x="70" y="455"/>
                                    </a:cubicBezTo>
                                    <a:cubicBezTo>
                                      <a:pt x="67" y="461"/>
                                      <a:pt x="65" y="467"/>
                                      <a:pt x="62" y="473"/>
                                    </a:cubicBezTo>
                                    <a:cubicBezTo>
                                      <a:pt x="56" y="485"/>
                                      <a:pt x="48" y="492"/>
                                      <a:pt x="33" y="486"/>
                                    </a:cubicBezTo>
                                    <a:cubicBezTo>
                                      <a:pt x="19" y="480"/>
                                      <a:pt x="17" y="468"/>
                                      <a:pt x="22" y="455"/>
                                    </a:cubicBezTo>
                                    <a:cubicBezTo>
                                      <a:pt x="32" y="430"/>
                                      <a:pt x="44" y="406"/>
                                      <a:pt x="51" y="380"/>
                                    </a:cubicBezTo>
                                    <a:cubicBezTo>
                                      <a:pt x="73" y="298"/>
                                      <a:pt x="96" y="220"/>
                                      <a:pt x="114" y="133"/>
                                    </a:cubicBezTo>
                                    <a:cubicBezTo>
                                      <a:pt x="115" y="132"/>
                                      <a:pt x="117" y="125"/>
                                      <a:pt x="114" y="125"/>
                                    </a:cubicBezTo>
                                    <a:close/>
                                  </a:path>
                                </a:pathLst>
                              </a:custGeom>
                              <a:grpFill/>
                              <a:ln>
                                <a:noFill/>
                              </a:ln>
                            </wps:spPr>
                            <wps:bodyPr vert="horz" wrap="square" lIns="91440" tIns="45720" rIns="91440" bIns="45720" numCol="1" anchor="t" anchorCtr="0" compatLnSpc="1"/>
                          </wps:wsp>
                          <wps:wsp>
                            <wps:cNvPr id="75" name="Freeform 11"/>
                            <wps:cNvSpPr/>
                            <wps:spPr bwMode="auto">
                              <a:xfrm>
                                <a:off x="0" y="23750"/>
                                <a:ext cx="724510" cy="353016"/>
                              </a:xfrm>
                              <a:custGeom>
                                <a:avLst/>
                                <a:gdLst>
                                  <a:gd name="T0" fmla="*/ 268 w 481"/>
                                  <a:gd name="T1" fmla="*/ 1 h 234"/>
                                  <a:gd name="T2" fmla="*/ 350 w 481"/>
                                  <a:gd name="T3" fmla="*/ 1 h 234"/>
                                  <a:gd name="T4" fmla="*/ 424 w 481"/>
                                  <a:gd name="T5" fmla="*/ 37 h 234"/>
                                  <a:gd name="T6" fmla="*/ 470 w 481"/>
                                  <a:gd name="T7" fmla="*/ 100 h 234"/>
                                  <a:gd name="T8" fmla="*/ 469 w 481"/>
                                  <a:gd name="T9" fmla="*/ 132 h 234"/>
                                  <a:gd name="T10" fmla="*/ 436 w 481"/>
                                  <a:gd name="T11" fmla="*/ 125 h 234"/>
                                  <a:gd name="T12" fmla="*/ 400 w 481"/>
                                  <a:gd name="T13" fmla="*/ 75 h 234"/>
                                  <a:gd name="T14" fmla="*/ 339 w 481"/>
                                  <a:gd name="T15" fmla="*/ 43 h 234"/>
                                  <a:gd name="T16" fmla="*/ 197 w 481"/>
                                  <a:gd name="T17" fmla="*/ 43 h 234"/>
                                  <a:gd name="T18" fmla="*/ 134 w 481"/>
                                  <a:gd name="T19" fmla="*/ 78 h 234"/>
                                  <a:gd name="T20" fmla="*/ 46 w 481"/>
                                  <a:gd name="T21" fmla="*/ 213 h 234"/>
                                  <a:gd name="T22" fmla="*/ 30 w 481"/>
                                  <a:gd name="T23" fmla="*/ 231 h 234"/>
                                  <a:gd name="T24" fmla="*/ 6 w 481"/>
                                  <a:gd name="T25" fmla="*/ 226 h 234"/>
                                  <a:gd name="T26" fmla="*/ 4 w 481"/>
                                  <a:gd name="T27" fmla="*/ 200 h 234"/>
                                  <a:gd name="T28" fmla="*/ 50 w 481"/>
                                  <a:gd name="T29" fmla="*/ 128 h 234"/>
                                  <a:gd name="T30" fmla="*/ 103 w 481"/>
                                  <a:gd name="T31" fmla="*/ 48 h 234"/>
                                  <a:gd name="T32" fmla="*/ 194 w 481"/>
                                  <a:gd name="T33" fmla="*/ 0 h 234"/>
                                  <a:gd name="T34" fmla="*/ 268 w 481"/>
                                  <a:gd name="T35" fmla="*/ 0 h 234"/>
                                  <a:gd name="T36" fmla="*/ 268 w 481"/>
                                  <a:gd name="T37" fmla="*/ 1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81" h="234">
                                    <a:moveTo>
                                      <a:pt x="268" y="1"/>
                                    </a:moveTo>
                                    <a:cubicBezTo>
                                      <a:pt x="295" y="1"/>
                                      <a:pt x="323" y="0"/>
                                      <a:pt x="350" y="1"/>
                                    </a:cubicBezTo>
                                    <a:cubicBezTo>
                                      <a:pt x="380" y="1"/>
                                      <a:pt x="406" y="13"/>
                                      <a:pt x="424" y="37"/>
                                    </a:cubicBezTo>
                                    <a:cubicBezTo>
                                      <a:pt x="440" y="58"/>
                                      <a:pt x="455" y="79"/>
                                      <a:pt x="470" y="100"/>
                                    </a:cubicBezTo>
                                    <a:cubicBezTo>
                                      <a:pt x="478" y="111"/>
                                      <a:pt x="481" y="123"/>
                                      <a:pt x="469" y="132"/>
                                    </a:cubicBezTo>
                                    <a:cubicBezTo>
                                      <a:pt x="456" y="142"/>
                                      <a:pt x="445" y="137"/>
                                      <a:pt x="436" y="125"/>
                                    </a:cubicBezTo>
                                    <a:cubicBezTo>
                                      <a:pt x="424" y="109"/>
                                      <a:pt x="412" y="92"/>
                                      <a:pt x="400" y="75"/>
                                    </a:cubicBezTo>
                                    <a:cubicBezTo>
                                      <a:pt x="385" y="54"/>
                                      <a:pt x="365" y="43"/>
                                      <a:pt x="339" y="43"/>
                                    </a:cubicBezTo>
                                    <a:cubicBezTo>
                                      <a:pt x="292" y="42"/>
                                      <a:pt x="245" y="42"/>
                                      <a:pt x="197" y="43"/>
                                    </a:cubicBezTo>
                                    <a:cubicBezTo>
                                      <a:pt x="170" y="43"/>
                                      <a:pt x="149" y="56"/>
                                      <a:pt x="134" y="78"/>
                                    </a:cubicBezTo>
                                    <a:cubicBezTo>
                                      <a:pt x="104" y="123"/>
                                      <a:pt x="75" y="168"/>
                                      <a:pt x="46" y="213"/>
                                    </a:cubicBezTo>
                                    <a:cubicBezTo>
                                      <a:pt x="41" y="220"/>
                                      <a:pt x="36" y="229"/>
                                      <a:pt x="30" y="231"/>
                                    </a:cubicBezTo>
                                    <a:cubicBezTo>
                                      <a:pt x="23" y="233"/>
                                      <a:pt x="14" y="234"/>
                                      <a:pt x="6" y="226"/>
                                    </a:cubicBezTo>
                                    <a:cubicBezTo>
                                      <a:pt x="0" y="221"/>
                                      <a:pt x="0" y="207"/>
                                      <a:pt x="4" y="200"/>
                                    </a:cubicBezTo>
                                    <a:cubicBezTo>
                                      <a:pt x="18" y="175"/>
                                      <a:pt x="34" y="152"/>
                                      <a:pt x="50" y="128"/>
                                    </a:cubicBezTo>
                                    <a:cubicBezTo>
                                      <a:pt x="68" y="101"/>
                                      <a:pt x="85" y="75"/>
                                      <a:pt x="103" y="48"/>
                                    </a:cubicBezTo>
                                    <a:cubicBezTo>
                                      <a:pt x="125" y="16"/>
                                      <a:pt x="155" y="0"/>
                                      <a:pt x="194" y="0"/>
                                    </a:cubicBezTo>
                                    <a:cubicBezTo>
                                      <a:pt x="219" y="1"/>
                                      <a:pt x="244" y="0"/>
                                      <a:pt x="268" y="0"/>
                                    </a:cubicBezTo>
                                    <a:cubicBezTo>
                                      <a:pt x="268" y="0"/>
                                      <a:pt x="268" y="0"/>
                                      <a:pt x="268" y="1"/>
                                    </a:cubicBezTo>
                                    <a:close/>
                                  </a:path>
                                </a:pathLst>
                              </a:custGeom>
                              <a:grpFill/>
                              <a:ln>
                                <a:noFill/>
                              </a:ln>
                            </wps:spPr>
                            <wps:bodyPr vert="horz" wrap="square" lIns="91440" tIns="45720" rIns="91440" bIns="45720" numCol="1" anchor="t" anchorCtr="0" compatLnSpc="1"/>
                          </wps:wsp>
                          <wps:wsp>
                            <wps:cNvPr id="76" name="Freeform 12"/>
                            <wps:cNvSpPr/>
                            <wps:spPr bwMode="auto">
                              <a:xfrm>
                                <a:off x="1900052" y="5937"/>
                                <a:ext cx="397080" cy="228940"/>
                              </a:xfrm>
                              <a:custGeom>
                                <a:avLst/>
                                <a:gdLst>
                                  <a:gd name="T0" fmla="*/ 70 w 264"/>
                                  <a:gd name="T1" fmla="*/ 45 h 152"/>
                                  <a:gd name="T2" fmla="*/ 221 w 264"/>
                                  <a:gd name="T3" fmla="*/ 45 h 152"/>
                                  <a:gd name="T4" fmla="*/ 239 w 264"/>
                                  <a:gd name="T5" fmla="*/ 45 h 152"/>
                                  <a:gd name="T6" fmla="*/ 264 w 264"/>
                                  <a:gd name="T7" fmla="*/ 67 h 152"/>
                                  <a:gd name="T8" fmla="*/ 240 w 264"/>
                                  <a:gd name="T9" fmla="*/ 88 h 152"/>
                                  <a:gd name="T10" fmla="*/ 160 w 264"/>
                                  <a:gd name="T11" fmla="*/ 88 h 152"/>
                                  <a:gd name="T12" fmla="*/ 157 w 264"/>
                                  <a:gd name="T13" fmla="*/ 88 h 152"/>
                                  <a:gd name="T14" fmla="*/ 136 w 264"/>
                                  <a:gd name="T15" fmla="*/ 109 h 152"/>
                                  <a:gd name="T16" fmla="*/ 136 w 264"/>
                                  <a:gd name="T17" fmla="*/ 119 h 152"/>
                                  <a:gd name="T18" fmla="*/ 114 w 264"/>
                                  <a:gd name="T19" fmla="*/ 151 h 152"/>
                                  <a:gd name="T20" fmla="*/ 93 w 264"/>
                                  <a:gd name="T21" fmla="*/ 120 h 152"/>
                                  <a:gd name="T22" fmla="*/ 93 w 264"/>
                                  <a:gd name="T23" fmla="*/ 112 h 152"/>
                                  <a:gd name="T24" fmla="*/ 70 w 264"/>
                                  <a:gd name="T25" fmla="*/ 88 h 152"/>
                                  <a:gd name="T26" fmla="*/ 33 w 264"/>
                                  <a:gd name="T27" fmla="*/ 88 h 152"/>
                                  <a:gd name="T28" fmla="*/ 12 w 264"/>
                                  <a:gd name="T29" fmla="*/ 51 h 152"/>
                                  <a:gd name="T30" fmla="*/ 31 w 264"/>
                                  <a:gd name="T31" fmla="*/ 19 h 152"/>
                                  <a:gd name="T32" fmla="*/ 61 w 264"/>
                                  <a:gd name="T33" fmla="*/ 6 h 152"/>
                                  <a:gd name="T34" fmla="*/ 71 w 264"/>
                                  <a:gd name="T35" fmla="*/ 36 h 152"/>
                                  <a:gd name="T36" fmla="*/ 70 w 264"/>
                                  <a:gd name="T37" fmla="*/ 45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64" h="152">
                                    <a:moveTo>
                                      <a:pt x="70" y="45"/>
                                    </a:moveTo>
                                    <a:cubicBezTo>
                                      <a:pt x="122" y="45"/>
                                      <a:pt x="171" y="45"/>
                                      <a:pt x="221" y="45"/>
                                    </a:cubicBezTo>
                                    <a:cubicBezTo>
                                      <a:pt x="227" y="45"/>
                                      <a:pt x="233" y="45"/>
                                      <a:pt x="239" y="45"/>
                                    </a:cubicBezTo>
                                    <a:cubicBezTo>
                                      <a:pt x="254" y="46"/>
                                      <a:pt x="264" y="51"/>
                                      <a:pt x="264" y="67"/>
                                    </a:cubicBezTo>
                                    <a:cubicBezTo>
                                      <a:pt x="264" y="83"/>
                                      <a:pt x="253" y="88"/>
                                      <a:pt x="240" y="88"/>
                                    </a:cubicBezTo>
                                    <a:cubicBezTo>
                                      <a:pt x="213" y="88"/>
                                      <a:pt x="187" y="88"/>
                                      <a:pt x="160" y="88"/>
                                    </a:cubicBezTo>
                                    <a:cubicBezTo>
                                      <a:pt x="157" y="88"/>
                                      <a:pt x="157" y="88"/>
                                      <a:pt x="157" y="88"/>
                                    </a:cubicBezTo>
                                    <a:cubicBezTo>
                                      <a:pt x="145" y="88"/>
                                      <a:pt x="136" y="98"/>
                                      <a:pt x="136" y="109"/>
                                    </a:cubicBezTo>
                                    <a:cubicBezTo>
                                      <a:pt x="136" y="113"/>
                                      <a:pt x="136" y="116"/>
                                      <a:pt x="136" y="119"/>
                                    </a:cubicBezTo>
                                    <a:cubicBezTo>
                                      <a:pt x="135" y="141"/>
                                      <a:pt x="128" y="152"/>
                                      <a:pt x="114" y="151"/>
                                    </a:cubicBezTo>
                                    <a:cubicBezTo>
                                      <a:pt x="96" y="149"/>
                                      <a:pt x="92" y="136"/>
                                      <a:pt x="93" y="120"/>
                                    </a:cubicBezTo>
                                    <a:cubicBezTo>
                                      <a:pt x="93" y="112"/>
                                      <a:pt x="93" y="112"/>
                                      <a:pt x="93" y="112"/>
                                    </a:cubicBezTo>
                                    <a:cubicBezTo>
                                      <a:pt x="94" y="99"/>
                                      <a:pt x="83" y="88"/>
                                      <a:pt x="70" y="88"/>
                                    </a:cubicBezTo>
                                    <a:cubicBezTo>
                                      <a:pt x="57" y="88"/>
                                      <a:pt x="45" y="88"/>
                                      <a:pt x="33" y="88"/>
                                    </a:cubicBezTo>
                                    <a:cubicBezTo>
                                      <a:pt x="8" y="87"/>
                                      <a:pt x="0" y="73"/>
                                      <a:pt x="12" y="51"/>
                                    </a:cubicBezTo>
                                    <a:cubicBezTo>
                                      <a:pt x="18" y="40"/>
                                      <a:pt x="25" y="30"/>
                                      <a:pt x="31" y="19"/>
                                    </a:cubicBezTo>
                                    <a:cubicBezTo>
                                      <a:pt x="38" y="7"/>
                                      <a:pt x="47" y="0"/>
                                      <a:pt x="61" y="6"/>
                                    </a:cubicBezTo>
                                    <a:cubicBezTo>
                                      <a:pt x="74" y="12"/>
                                      <a:pt x="77" y="23"/>
                                      <a:pt x="71" y="36"/>
                                    </a:cubicBezTo>
                                    <a:cubicBezTo>
                                      <a:pt x="71" y="38"/>
                                      <a:pt x="71" y="40"/>
                                      <a:pt x="70" y="45"/>
                                    </a:cubicBezTo>
                                    <a:close/>
                                  </a:path>
                                </a:pathLst>
                              </a:custGeom>
                              <a:grpFill/>
                              <a:ln>
                                <a:noFill/>
                              </a:ln>
                            </wps:spPr>
                            <wps:bodyPr vert="horz" wrap="square" lIns="91440" tIns="45720" rIns="91440" bIns="45720" numCol="1" anchor="t" anchorCtr="0" compatLnSpc="1"/>
                          </wps:wsp>
                          <wps:wsp>
                            <wps:cNvPr id="77" name="Freeform 13"/>
                            <wps:cNvSpPr/>
                            <wps:spPr bwMode="auto">
                              <a:xfrm>
                                <a:off x="2375065" y="0"/>
                                <a:ext cx="373063" cy="230541"/>
                              </a:xfrm>
                              <a:custGeom>
                                <a:avLst/>
                                <a:gdLst>
                                  <a:gd name="T0" fmla="*/ 67 w 248"/>
                                  <a:gd name="T1" fmla="*/ 47 h 153"/>
                                  <a:gd name="T2" fmla="*/ 212 w 248"/>
                                  <a:gd name="T3" fmla="*/ 47 h 153"/>
                                  <a:gd name="T4" fmla="*/ 230 w 248"/>
                                  <a:gd name="T5" fmla="*/ 49 h 153"/>
                                  <a:gd name="T6" fmla="*/ 246 w 248"/>
                                  <a:gd name="T7" fmla="*/ 67 h 153"/>
                                  <a:gd name="T8" fmla="*/ 227 w 248"/>
                                  <a:gd name="T9" fmla="*/ 90 h 153"/>
                                  <a:gd name="T10" fmla="*/ 147 w 248"/>
                                  <a:gd name="T11" fmla="*/ 90 h 153"/>
                                  <a:gd name="T12" fmla="*/ 127 w 248"/>
                                  <a:gd name="T13" fmla="*/ 109 h 153"/>
                                  <a:gd name="T14" fmla="*/ 127 w 248"/>
                                  <a:gd name="T15" fmla="*/ 130 h 153"/>
                                  <a:gd name="T16" fmla="*/ 106 w 248"/>
                                  <a:gd name="T17" fmla="*/ 153 h 153"/>
                                  <a:gd name="T18" fmla="*/ 85 w 248"/>
                                  <a:gd name="T19" fmla="*/ 131 h 153"/>
                                  <a:gd name="T20" fmla="*/ 85 w 248"/>
                                  <a:gd name="T21" fmla="*/ 112 h 153"/>
                                  <a:gd name="T22" fmla="*/ 63 w 248"/>
                                  <a:gd name="T23" fmla="*/ 90 h 153"/>
                                  <a:gd name="T24" fmla="*/ 32 w 248"/>
                                  <a:gd name="T25" fmla="*/ 90 h 153"/>
                                  <a:gd name="T26" fmla="*/ 11 w 248"/>
                                  <a:gd name="T27" fmla="*/ 53 h 153"/>
                                  <a:gd name="T28" fmla="*/ 28 w 248"/>
                                  <a:gd name="T29" fmla="*/ 26 h 153"/>
                                  <a:gd name="T30" fmla="*/ 60 w 248"/>
                                  <a:gd name="T31" fmla="*/ 9 h 153"/>
                                  <a:gd name="T32" fmla="*/ 67 w 248"/>
                                  <a:gd name="T33" fmla="*/ 47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48" h="153">
                                    <a:moveTo>
                                      <a:pt x="67" y="47"/>
                                    </a:moveTo>
                                    <a:cubicBezTo>
                                      <a:pt x="117" y="47"/>
                                      <a:pt x="165" y="47"/>
                                      <a:pt x="212" y="47"/>
                                    </a:cubicBezTo>
                                    <a:cubicBezTo>
                                      <a:pt x="218" y="47"/>
                                      <a:pt x="225" y="47"/>
                                      <a:pt x="230" y="49"/>
                                    </a:cubicBezTo>
                                    <a:cubicBezTo>
                                      <a:pt x="239" y="52"/>
                                      <a:pt x="245" y="58"/>
                                      <a:pt x="246" y="67"/>
                                    </a:cubicBezTo>
                                    <a:cubicBezTo>
                                      <a:pt x="248" y="80"/>
                                      <a:pt x="240" y="90"/>
                                      <a:pt x="227" y="90"/>
                                    </a:cubicBezTo>
                                    <a:cubicBezTo>
                                      <a:pt x="200" y="90"/>
                                      <a:pt x="173" y="91"/>
                                      <a:pt x="147" y="90"/>
                                    </a:cubicBezTo>
                                    <a:cubicBezTo>
                                      <a:pt x="132" y="89"/>
                                      <a:pt x="127" y="95"/>
                                      <a:pt x="127" y="109"/>
                                    </a:cubicBezTo>
                                    <a:cubicBezTo>
                                      <a:pt x="128" y="116"/>
                                      <a:pt x="127" y="123"/>
                                      <a:pt x="127" y="130"/>
                                    </a:cubicBezTo>
                                    <a:cubicBezTo>
                                      <a:pt x="127" y="144"/>
                                      <a:pt x="120" y="152"/>
                                      <a:pt x="106" y="153"/>
                                    </a:cubicBezTo>
                                    <a:cubicBezTo>
                                      <a:pt x="93" y="153"/>
                                      <a:pt x="85" y="145"/>
                                      <a:pt x="85" y="131"/>
                                    </a:cubicBezTo>
                                    <a:cubicBezTo>
                                      <a:pt x="85" y="125"/>
                                      <a:pt x="85" y="118"/>
                                      <a:pt x="85" y="112"/>
                                    </a:cubicBezTo>
                                    <a:cubicBezTo>
                                      <a:pt x="85" y="100"/>
                                      <a:pt x="75" y="90"/>
                                      <a:pt x="63" y="90"/>
                                    </a:cubicBezTo>
                                    <a:cubicBezTo>
                                      <a:pt x="52" y="90"/>
                                      <a:pt x="42" y="90"/>
                                      <a:pt x="32" y="90"/>
                                    </a:cubicBezTo>
                                    <a:cubicBezTo>
                                      <a:pt x="10" y="89"/>
                                      <a:pt x="0" y="73"/>
                                      <a:pt x="11" y="53"/>
                                    </a:cubicBezTo>
                                    <a:cubicBezTo>
                                      <a:pt x="16" y="44"/>
                                      <a:pt x="22" y="35"/>
                                      <a:pt x="28" y="26"/>
                                    </a:cubicBezTo>
                                    <a:cubicBezTo>
                                      <a:pt x="35" y="14"/>
                                      <a:pt x="43" y="0"/>
                                      <a:pt x="60" y="9"/>
                                    </a:cubicBezTo>
                                    <a:cubicBezTo>
                                      <a:pt x="77" y="16"/>
                                      <a:pt x="75" y="30"/>
                                      <a:pt x="67" y="47"/>
                                    </a:cubicBezTo>
                                    <a:close/>
                                  </a:path>
                                </a:pathLst>
                              </a:custGeom>
                              <a:grpFill/>
                              <a:ln>
                                <a:noFill/>
                              </a:ln>
                            </wps:spPr>
                            <wps:bodyPr vert="horz" wrap="square" lIns="91440" tIns="45720" rIns="91440" bIns="45720" numCol="1" anchor="t" anchorCtr="0" compatLnSpc="1"/>
                          </wps:wsp>
                          <wps:wsp>
                            <wps:cNvPr id="78" name="Freeform 14"/>
                            <wps:cNvSpPr/>
                            <wps:spPr bwMode="auto">
                              <a:xfrm>
                                <a:off x="1929740" y="385948"/>
                                <a:ext cx="64846" cy="487498"/>
                              </a:xfrm>
                              <a:custGeom>
                                <a:avLst/>
                                <a:gdLst>
                                  <a:gd name="T0" fmla="*/ 43 w 43"/>
                                  <a:gd name="T1" fmla="*/ 161 h 323"/>
                                  <a:gd name="T2" fmla="*/ 43 w 43"/>
                                  <a:gd name="T3" fmla="*/ 295 h 323"/>
                                  <a:gd name="T4" fmla="*/ 22 w 43"/>
                                  <a:gd name="T5" fmla="*/ 323 h 323"/>
                                  <a:gd name="T6" fmla="*/ 0 w 43"/>
                                  <a:gd name="T7" fmla="*/ 296 h 323"/>
                                  <a:gd name="T8" fmla="*/ 0 w 43"/>
                                  <a:gd name="T9" fmla="*/ 26 h 323"/>
                                  <a:gd name="T10" fmla="*/ 21 w 43"/>
                                  <a:gd name="T11" fmla="*/ 0 h 323"/>
                                  <a:gd name="T12" fmla="*/ 43 w 43"/>
                                  <a:gd name="T13" fmla="*/ 27 h 323"/>
                                  <a:gd name="T14" fmla="*/ 43 w 43"/>
                                  <a:gd name="T15" fmla="*/ 161 h 323"/>
                                  <a:gd name="T16" fmla="*/ 43 w 43"/>
                                  <a:gd name="T17" fmla="*/ 161 h 3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 h="323">
                                    <a:moveTo>
                                      <a:pt x="43" y="161"/>
                                    </a:moveTo>
                                    <a:cubicBezTo>
                                      <a:pt x="43" y="206"/>
                                      <a:pt x="43" y="250"/>
                                      <a:pt x="43" y="295"/>
                                    </a:cubicBezTo>
                                    <a:cubicBezTo>
                                      <a:pt x="43" y="310"/>
                                      <a:pt x="39" y="322"/>
                                      <a:pt x="22" y="323"/>
                                    </a:cubicBezTo>
                                    <a:cubicBezTo>
                                      <a:pt x="5" y="323"/>
                                      <a:pt x="0" y="311"/>
                                      <a:pt x="0" y="296"/>
                                    </a:cubicBezTo>
                                    <a:cubicBezTo>
                                      <a:pt x="0" y="206"/>
                                      <a:pt x="0" y="116"/>
                                      <a:pt x="0" y="26"/>
                                    </a:cubicBezTo>
                                    <a:cubicBezTo>
                                      <a:pt x="0" y="11"/>
                                      <a:pt x="6" y="0"/>
                                      <a:pt x="21" y="0"/>
                                    </a:cubicBezTo>
                                    <a:cubicBezTo>
                                      <a:pt x="38" y="0"/>
                                      <a:pt x="43" y="12"/>
                                      <a:pt x="43" y="27"/>
                                    </a:cubicBezTo>
                                    <a:cubicBezTo>
                                      <a:pt x="43" y="72"/>
                                      <a:pt x="43" y="116"/>
                                      <a:pt x="43" y="161"/>
                                    </a:cubicBezTo>
                                    <a:cubicBezTo>
                                      <a:pt x="43" y="161"/>
                                      <a:pt x="43" y="161"/>
                                      <a:pt x="43" y="161"/>
                                    </a:cubicBezTo>
                                    <a:close/>
                                  </a:path>
                                </a:pathLst>
                              </a:custGeom>
                              <a:grpFill/>
                              <a:ln>
                                <a:noFill/>
                              </a:ln>
                            </wps:spPr>
                            <wps:bodyPr vert="horz" wrap="square" lIns="91440" tIns="45720" rIns="91440" bIns="45720" numCol="1" anchor="t" anchorCtr="0" compatLnSpc="1"/>
                          </wps:wsp>
                          <wps:wsp>
                            <wps:cNvPr id="12" name="Freeform 15"/>
                            <wps:cNvSpPr/>
                            <wps:spPr bwMode="auto">
                              <a:xfrm>
                                <a:off x="1929740" y="261257"/>
                                <a:ext cx="66447" cy="96059"/>
                              </a:xfrm>
                              <a:custGeom>
                                <a:avLst/>
                                <a:gdLst>
                                  <a:gd name="T0" fmla="*/ 43 w 44"/>
                                  <a:gd name="T1" fmla="*/ 32 h 64"/>
                                  <a:gd name="T2" fmla="*/ 22 w 44"/>
                                  <a:gd name="T3" fmla="*/ 62 h 64"/>
                                  <a:gd name="T4" fmla="*/ 0 w 44"/>
                                  <a:gd name="T5" fmla="*/ 32 h 64"/>
                                  <a:gd name="T6" fmla="*/ 22 w 44"/>
                                  <a:gd name="T7" fmla="*/ 1 h 64"/>
                                  <a:gd name="T8" fmla="*/ 43 w 44"/>
                                  <a:gd name="T9" fmla="*/ 32 h 64"/>
                                </a:gdLst>
                                <a:ahLst/>
                                <a:cxnLst>
                                  <a:cxn ang="0">
                                    <a:pos x="T0" y="T1"/>
                                  </a:cxn>
                                  <a:cxn ang="0">
                                    <a:pos x="T2" y="T3"/>
                                  </a:cxn>
                                  <a:cxn ang="0">
                                    <a:pos x="T4" y="T5"/>
                                  </a:cxn>
                                  <a:cxn ang="0">
                                    <a:pos x="T6" y="T7"/>
                                  </a:cxn>
                                  <a:cxn ang="0">
                                    <a:pos x="T8" y="T9"/>
                                  </a:cxn>
                                </a:cxnLst>
                                <a:rect l="0" t="0" r="r" b="b"/>
                                <a:pathLst>
                                  <a:path w="44" h="64">
                                    <a:moveTo>
                                      <a:pt x="43" y="32"/>
                                    </a:moveTo>
                                    <a:cubicBezTo>
                                      <a:pt x="44" y="48"/>
                                      <a:pt x="41" y="61"/>
                                      <a:pt x="22" y="62"/>
                                    </a:cubicBezTo>
                                    <a:cubicBezTo>
                                      <a:pt x="8" y="64"/>
                                      <a:pt x="0" y="52"/>
                                      <a:pt x="0" y="32"/>
                                    </a:cubicBezTo>
                                    <a:cubicBezTo>
                                      <a:pt x="0" y="11"/>
                                      <a:pt x="8" y="0"/>
                                      <a:pt x="22" y="1"/>
                                    </a:cubicBezTo>
                                    <a:cubicBezTo>
                                      <a:pt x="42" y="2"/>
                                      <a:pt x="44" y="17"/>
                                      <a:pt x="43" y="32"/>
                                    </a:cubicBezTo>
                                    <a:close/>
                                  </a:path>
                                </a:pathLst>
                              </a:custGeom>
                              <a:grpFill/>
                              <a:ln>
                                <a:noFill/>
                              </a:ln>
                            </wps:spPr>
                            <wps:bodyPr vert="horz" wrap="square" lIns="91440" tIns="45720" rIns="91440" bIns="45720" numCol="1" anchor="t" anchorCtr="0" compatLnSpc="1"/>
                          </wps:wsp>
                        </wpg:grpSp>
                      </wpg:grpSp>
                      <wpg:grpSp>
                        <wpg:cNvPr id="79" name="组合 30"/>
                        <wpg:cNvGrpSpPr/>
                        <wpg:grpSpPr>
                          <a:xfrm>
                            <a:off x="991589" y="1098467"/>
                            <a:ext cx="2070175" cy="63239"/>
                            <a:chOff x="0" y="0"/>
                            <a:chExt cx="2070175" cy="63239"/>
                          </a:xfrm>
                          <a:grpFill/>
                        </wpg:grpSpPr>
                        <wps:wsp>
                          <wps:cNvPr id="13" name="Oval 16"/>
                          <wps:cNvSpPr>
                            <a:spLocks noChangeArrowheads="1"/>
                          </wps:cNvSpPr>
                          <wps:spPr bwMode="auto">
                            <a:xfrm>
                              <a:off x="0" y="0"/>
                              <a:ext cx="63245" cy="63239"/>
                            </a:xfrm>
                            <a:prstGeom prst="ellipse">
                              <a:avLst/>
                            </a:prstGeom>
                            <a:grpFill/>
                            <a:ln>
                              <a:noFill/>
                            </a:ln>
                          </wps:spPr>
                          <wps:bodyPr vert="horz" wrap="square" lIns="91440" tIns="45720" rIns="91440" bIns="45720" numCol="1" anchor="t" anchorCtr="0" compatLnSpc="1"/>
                        </wps:wsp>
                        <wps:wsp>
                          <wps:cNvPr id="14" name="Oval 17"/>
                          <wps:cNvSpPr>
                            <a:spLocks noChangeArrowheads="1"/>
                          </wps:cNvSpPr>
                          <wps:spPr bwMode="auto">
                            <a:xfrm>
                              <a:off x="2006930" y="0"/>
                              <a:ext cx="63245" cy="63239"/>
                            </a:xfrm>
                            <a:prstGeom prst="ellipse">
                              <a:avLst/>
                            </a:prstGeom>
                            <a:grpFill/>
                            <a:ln>
                              <a:noFill/>
                            </a:ln>
                          </wps:spPr>
                          <wps:bodyPr vert="horz" wrap="square" lIns="91440" tIns="45720" rIns="91440" bIns="45720" numCol="1" anchor="t" anchorCtr="0" compatLnSpc="1"/>
                        </wps:wsp>
                      </wpg:grpSp>
                      <wpg:grpSp>
                        <wpg:cNvPr id="1" name="组合 1"/>
                        <wpg:cNvGrpSpPr/>
                        <wpg:grpSpPr>
                          <a:xfrm>
                            <a:off x="1211283" y="1080654"/>
                            <a:ext cx="1626317" cy="99261"/>
                            <a:chOff x="0" y="0"/>
                            <a:chExt cx="1626317" cy="99261"/>
                          </a:xfrm>
                          <a:grpFill/>
                        </wpg:grpSpPr>
                        <wps:wsp>
                          <wps:cNvPr id="80" name="Freeform 18"/>
                          <wps:cNvSpPr>
                            <a:spLocks noEditPoints="1"/>
                          </wps:cNvSpPr>
                          <wps:spPr bwMode="auto">
                            <a:xfrm>
                              <a:off x="0" y="0"/>
                              <a:ext cx="55239" cy="98460"/>
                            </a:xfrm>
                            <a:custGeom>
                              <a:avLst/>
                              <a:gdLst>
                                <a:gd name="T0" fmla="*/ 37 w 37"/>
                                <a:gd name="T1" fmla="*/ 18 h 65"/>
                                <a:gd name="T2" fmla="*/ 36 w 37"/>
                                <a:gd name="T3" fmla="*/ 26 h 65"/>
                                <a:gd name="T4" fmla="*/ 31 w 37"/>
                                <a:gd name="T5" fmla="*/ 33 h 65"/>
                                <a:gd name="T6" fmla="*/ 24 w 37"/>
                                <a:gd name="T7" fmla="*/ 37 h 65"/>
                                <a:gd name="T8" fmla="*/ 14 w 37"/>
                                <a:gd name="T9" fmla="*/ 39 h 65"/>
                                <a:gd name="T10" fmla="*/ 6 w 37"/>
                                <a:gd name="T11" fmla="*/ 39 h 65"/>
                                <a:gd name="T12" fmla="*/ 6 w 37"/>
                                <a:gd name="T13" fmla="*/ 63 h 65"/>
                                <a:gd name="T14" fmla="*/ 6 w 37"/>
                                <a:gd name="T15" fmla="*/ 64 h 65"/>
                                <a:gd name="T16" fmla="*/ 5 w 37"/>
                                <a:gd name="T17" fmla="*/ 64 h 65"/>
                                <a:gd name="T18" fmla="*/ 4 w 37"/>
                                <a:gd name="T19" fmla="*/ 65 h 65"/>
                                <a:gd name="T20" fmla="*/ 3 w 37"/>
                                <a:gd name="T21" fmla="*/ 65 h 65"/>
                                <a:gd name="T22" fmla="*/ 1 w 37"/>
                                <a:gd name="T23" fmla="*/ 65 h 65"/>
                                <a:gd name="T24" fmla="*/ 1 w 37"/>
                                <a:gd name="T25" fmla="*/ 64 h 65"/>
                                <a:gd name="T26" fmla="*/ 0 w 37"/>
                                <a:gd name="T27" fmla="*/ 64 h 65"/>
                                <a:gd name="T28" fmla="*/ 0 w 37"/>
                                <a:gd name="T29" fmla="*/ 63 h 65"/>
                                <a:gd name="T30" fmla="*/ 0 w 37"/>
                                <a:gd name="T31" fmla="*/ 3 h 65"/>
                                <a:gd name="T32" fmla="*/ 1 w 37"/>
                                <a:gd name="T33" fmla="*/ 0 h 65"/>
                                <a:gd name="T34" fmla="*/ 3 w 37"/>
                                <a:gd name="T35" fmla="*/ 0 h 65"/>
                                <a:gd name="T36" fmla="*/ 16 w 37"/>
                                <a:gd name="T37" fmla="*/ 0 h 65"/>
                                <a:gd name="T38" fmla="*/ 20 w 37"/>
                                <a:gd name="T39" fmla="*/ 0 h 65"/>
                                <a:gd name="T40" fmla="*/ 24 w 37"/>
                                <a:gd name="T41" fmla="*/ 1 h 65"/>
                                <a:gd name="T42" fmla="*/ 29 w 37"/>
                                <a:gd name="T43" fmla="*/ 3 h 65"/>
                                <a:gd name="T44" fmla="*/ 33 w 37"/>
                                <a:gd name="T45" fmla="*/ 7 h 65"/>
                                <a:gd name="T46" fmla="*/ 36 w 37"/>
                                <a:gd name="T47" fmla="*/ 12 h 65"/>
                                <a:gd name="T48" fmla="*/ 37 w 37"/>
                                <a:gd name="T49" fmla="*/ 18 h 65"/>
                                <a:gd name="T50" fmla="*/ 31 w 37"/>
                                <a:gd name="T51" fmla="*/ 19 h 65"/>
                                <a:gd name="T52" fmla="*/ 29 w 37"/>
                                <a:gd name="T53" fmla="*/ 12 h 65"/>
                                <a:gd name="T54" fmla="*/ 25 w 37"/>
                                <a:gd name="T55" fmla="*/ 7 h 65"/>
                                <a:gd name="T56" fmla="*/ 20 w 37"/>
                                <a:gd name="T57" fmla="*/ 5 h 65"/>
                                <a:gd name="T58" fmla="*/ 15 w 37"/>
                                <a:gd name="T59" fmla="*/ 5 h 65"/>
                                <a:gd name="T60" fmla="*/ 6 w 37"/>
                                <a:gd name="T61" fmla="*/ 5 h 65"/>
                                <a:gd name="T62" fmla="*/ 6 w 37"/>
                                <a:gd name="T63" fmla="*/ 33 h 65"/>
                                <a:gd name="T64" fmla="*/ 15 w 37"/>
                                <a:gd name="T65" fmla="*/ 33 h 65"/>
                                <a:gd name="T66" fmla="*/ 22 w 37"/>
                                <a:gd name="T67" fmla="*/ 32 h 65"/>
                                <a:gd name="T68" fmla="*/ 27 w 37"/>
                                <a:gd name="T69" fmla="*/ 29 h 65"/>
                                <a:gd name="T70" fmla="*/ 30 w 37"/>
                                <a:gd name="T71" fmla="*/ 25 h 65"/>
                                <a:gd name="T72" fmla="*/ 31 w 37"/>
                                <a:gd name="T73" fmla="*/ 19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65">
                                  <a:moveTo>
                                    <a:pt x="37" y="18"/>
                                  </a:moveTo>
                                  <a:cubicBezTo>
                                    <a:pt x="37" y="21"/>
                                    <a:pt x="37" y="24"/>
                                    <a:pt x="36" y="26"/>
                                  </a:cubicBezTo>
                                  <a:cubicBezTo>
                                    <a:pt x="35" y="29"/>
                                    <a:pt x="33" y="31"/>
                                    <a:pt x="31" y="33"/>
                                  </a:cubicBezTo>
                                  <a:cubicBezTo>
                                    <a:pt x="29" y="35"/>
                                    <a:pt x="27" y="36"/>
                                    <a:pt x="24" y="37"/>
                                  </a:cubicBezTo>
                                  <a:cubicBezTo>
                                    <a:pt x="22" y="38"/>
                                    <a:pt x="18" y="39"/>
                                    <a:pt x="14" y="39"/>
                                  </a:cubicBezTo>
                                  <a:cubicBezTo>
                                    <a:pt x="6" y="39"/>
                                    <a:pt x="6" y="39"/>
                                    <a:pt x="6" y="39"/>
                                  </a:cubicBezTo>
                                  <a:cubicBezTo>
                                    <a:pt x="6" y="63"/>
                                    <a:pt x="6" y="63"/>
                                    <a:pt x="6" y="63"/>
                                  </a:cubicBezTo>
                                  <a:cubicBezTo>
                                    <a:pt x="6" y="64"/>
                                    <a:pt x="6" y="64"/>
                                    <a:pt x="6" y="64"/>
                                  </a:cubicBezTo>
                                  <a:cubicBezTo>
                                    <a:pt x="6" y="64"/>
                                    <a:pt x="6" y="64"/>
                                    <a:pt x="5" y="64"/>
                                  </a:cubicBezTo>
                                  <a:cubicBezTo>
                                    <a:pt x="5" y="64"/>
                                    <a:pt x="5" y="65"/>
                                    <a:pt x="4" y="65"/>
                                  </a:cubicBezTo>
                                  <a:cubicBezTo>
                                    <a:pt x="4" y="65"/>
                                    <a:pt x="4" y="65"/>
                                    <a:pt x="3" y="65"/>
                                  </a:cubicBezTo>
                                  <a:cubicBezTo>
                                    <a:pt x="2" y="65"/>
                                    <a:pt x="2" y="65"/>
                                    <a:pt x="1" y="65"/>
                                  </a:cubicBezTo>
                                  <a:cubicBezTo>
                                    <a:pt x="1" y="65"/>
                                    <a:pt x="1" y="64"/>
                                    <a:pt x="1"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16" y="0"/>
                                    <a:pt x="16" y="0"/>
                                    <a:pt x="16" y="0"/>
                                  </a:cubicBezTo>
                                  <a:cubicBezTo>
                                    <a:pt x="17" y="0"/>
                                    <a:pt x="18" y="0"/>
                                    <a:pt x="20" y="0"/>
                                  </a:cubicBezTo>
                                  <a:cubicBezTo>
                                    <a:pt x="21" y="0"/>
                                    <a:pt x="22" y="0"/>
                                    <a:pt x="24" y="1"/>
                                  </a:cubicBezTo>
                                  <a:cubicBezTo>
                                    <a:pt x="26" y="1"/>
                                    <a:pt x="27" y="2"/>
                                    <a:pt x="29" y="3"/>
                                  </a:cubicBezTo>
                                  <a:cubicBezTo>
                                    <a:pt x="31" y="4"/>
                                    <a:pt x="32" y="5"/>
                                    <a:pt x="33" y="7"/>
                                  </a:cubicBezTo>
                                  <a:cubicBezTo>
                                    <a:pt x="35" y="8"/>
                                    <a:pt x="36" y="10"/>
                                    <a:pt x="36" y="12"/>
                                  </a:cubicBezTo>
                                  <a:cubicBezTo>
                                    <a:pt x="37" y="14"/>
                                    <a:pt x="37" y="16"/>
                                    <a:pt x="37" y="18"/>
                                  </a:cubicBezTo>
                                  <a:close/>
                                  <a:moveTo>
                                    <a:pt x="31" y="19"/>
                                  </a:moveTo>
                                  <a:cubicBezTo>
                                    <a:pt x="31" y="16"/>
                                    <a:pt x="30" y="14"/>
                                    <a:pt x="29" y="12"/>
                                  </a:cubicBezTo>
                                  <a:cubicBezTo>
                                    <a:pt x="28" y="10"/>
                                    <a:pt x="27" y="8"/>
                                    <a:pt x="25" y="7"/>
                                  </a:cubicBezTo>
                                  <a:cubicBezTo>
                                    <a:pt x="23" y="6"/>
                                    <a:pt x="22" y="6"/>
                                    <a:pt x="20" y="5"/>
                                  </a:cubicBezTo>
                                  <a:cubicBezTo>
                                    <a:pt x="18" y="5"/>
                                    <a:pt x="17" y="5"/>
                                    <a:pt x="15" y="5"/>
                                  </a:cubicBezTo>
                                  <a:cubicBezTo>
                                    <a:pt x="6" y="5"/>
                                    <a:pt x="6" y="5"/>
                                    <a:pt x="6" y="5"/>
                                  </a:cubicBezTo>
                                  <a:cubicBezTo>
                                    <a:pt x="6" y="33"/>
                                    <a:pt x="6" y="33"/>
                                    <a:pt x="6" y="33"/>
                                  </a:cubicBezTo>
                                  <a:cubicBezTo>
                                    <a:pt x="15" y="33"/>
                                    <a:pt x="15" y="33"/>
                                    <a:pt x="15" y="33"/>
                                  </a:cubicBezTo>
                                  <a:cubicBezTo>
                                    <a:pt x="18" y="33"/>
                                    <a:pt x="20" y="33"/>
                                    <a:pt x="22" y="32"/>
                                  </a:cubicBezTo>
                                  <a:cubicBezTo>
                                    <a:pt x="24" y="31"/>
                                    <a:pt x="25" y="30"/>
                                    <a:pt x="27" y="29"/>
                                  </a:cubicBezTo>
                                  <a:cubicBezTo>
                                    <a:pt x="28" y="28"/>
                                    <a:pt x="29" y="26"/>
                                    <a:pt x="30" y="25"/>
                                  </a:cubicBezTo>
                                  <a:cubicBezTo>
                                    <a:pt x="30" y="23"/>
                                    <a:pt x="31" y="21"/>
                                    <a:pt x="31" y="19"/>
                                  </a:cubicBezTo>
                                  <a:close/>
                                </a:path>
                              </a:pathLst>
                            </a:custGeom>
                            <a:grpFill/>
                            <a:ln>
                              <a:noFill/>
                            </a:ln>
                          </wps:spPr>
                          <wps:bodyPr vert="horz" wrap="square" lIns="91440" tIns="45720" rIns="91440" bIns="45720" numCol="1" anchor="t" anchorCtr="0" compatLnSpc="1"/>
                        </wps:wsp>
                        <wps:wsp>
                          <wps:cNvPr id="81" name="Freeform 19"/>
                          <wps:cNvSpPr/>
                          <wps:spPr bwMode="auto">
                            <a:xfrm>
                              <a:off x="112815" y="0"/>
                              <a:ext cx="52837" cy="96859"/>
                            </a:xfrm>
                            <a:custGeom>
                              <a:avLst/>
                              <a:gdLst>
                                <a:gd name="T0" fmla="*/ 35 w 35"/>
                                <a:gd name="T1" fmla="*/ 62 h 64"/>
                                <a:gd name="T2" fmla="*/ 35 w 35"/>
                                <a:gd name="T3" fmla="*/ 63 h 64"/>
                                <a:gd name="T4" fmla="*/ 35 w 35"/>
                                <a:gd name="T5" fmla="*/ 64 h 64"/>
                                <a:gd name="T6" fmla="*/ 34 w 35"/>
                                <a:gd name="T7" fmla="*/ 64 h 64"/>
                                <a:gd name="T8" fmla="*/ 33 w 35"/>
                                <a:gd name="T9" fmla="*/ 64 h 64"/>
                                <a:gd name="T10" fmla="*/ 3 w 35"/>
                                <a:gd name="T11" fmla="*/ 64 h 64"/>
                                <a:gd name="T12" fmla="*/ 1 w 35"/>
                                <a:gd name="T13" fmla="*/ 64 h 64"/>
                                <a:gd name="T14" fmla="*/ 0 w 35"/>
                                <a:gd name="T15" fmla="*/ 61 h 64"/>
                                <a:gd name="T16" fmla="*/ 0 w 35"/>
                                <a:gd name="T17" fmla="*/ 3 h 64"/>
                                <a:gd name="T18" fmla="*/ 1 w 35"/>
                                <a:gd name="T19" fmla="*/ 0 h 64"/>
                                <a:gd name="T20" fmla="*/ 3 w 35"/>
                                <a:gd name="T21" fmla="*/ 0 h 64"/>
                                <a:gd name="T22" fmla="*/ 33 w 35"/>
                                <a:gd name="T23" fmla="*/ 0 h 64"/>
                                <a:gd name="T24" fmla="*/ 34 w 35"/>
                                <a:gd name="T25" fmla="*/ 0 h 64"/>
                                <a:gd name="T26" fmla="*/ 34 w 35"/>
                                <a:gd name="T27" fmla="*/ 0 h 64"/>
                                <a:gd name="T28" fmla="*/ 34 w 35"/>
                                <a:gd name="T29" fmla="*/ 1 h 64"/>
                                <a:gd name="T30" fmla="*/ 35 w 35"/>
                                <a:gd name="T31" fmla="*/ 2 h 64"/>
                                <a:gd name="T32" fmla="*/ 34 w 35"/>
                                <a:gd name="T33" fmla="*/ 4 h 64"/>
                                <a:gd name="T34" fmla="*/ 34 w 35"/>
                                <a:gd name="T35" fmla="*/ 4 h 64"/>
                                <a:gd name="T36" fmla="*/ 34 w 35"/>
                                <a:gd name="T37" fmla="*/ 5 h 64"/>
                                <a:gd name="T38" fmla="*/ 33 w 35"/>
                                <a:gd name="T39" fmla="*/ 5 h 64"/>
                                <a:gd name="T40" fmla="*/ 6 w 35"/>
                                <a:gd name="T41" fmla="*/ 5 h 64"/>
                                <a:gd name="T42" fmla="*/ 6 w 35"/>
                                <a:gd name="T43" fmla="*/ 28 h 64"/>
                                <a:gd name="T44" fmla="*/ 29 w 35"/>
                                <a:gd name="T45" fmla="*/ 28 h 64"/>
                                <a:gd name="T46" fmla="*/ 30 w 35"/>
                                <a:gd name="T47" fmla="*/ 28 h 64"/>
                                <a:gd name="T48" fmla="*/ 31 w 35"/>
                                <a:gd name="T49" fmla="*/ 29 h 64"/>
                                <a:gd name="T50" fmla="*/ 31 w 35"/>
                                <a:gd name="T51" fmla="*/ 29 h 64"/>
                                <a:gd name="T52" fmla="*/ 31 w 35"/>
                                <a:gd name="T53" fmla="*/ 31 h 64"/>
                                <a:gd name="T54" fmla="*/ 31 w 35"/>
                                <a:gd name="T55" fmla="*/ 32 h 64"/>
                                <a:gd name="T56" fmla="*/ 31 w 35"/>
                                <a:gd name="T57" fmla="*/ 33 h 64"/>
                                <a:gd name="T58" fmla="*/ 30 w 35"/>
                                <a:gd name="T59" fmla="*/ 33 h 64"/>
                                <a:gd name="T60" fmla="*/ 29 w 35"/>
                                <a:gd name="T61" fmla="*/ 33 h 64"/>
                                <a:gd name="T62" fmla="*/ 6 w 35"/>
                                <a:gd name="T63" fmla="*/ 33 h 64"/>
                                <a:gd name="T64" fmla="*/ 6 w 35"/>
                                <a:gd name="T65" fmla="*/ 59 h 64"/>
                                <a:gd name="T66" fmla="*/ 33 w 35"/>
                                <a:gd name="T67" fmla="*/ 59 h 64"/>
                                <a:gd name="T68" fmla="*/ 34 w 35"/>
                                <a:gd name="T69" fmla="*/ 59 h 64"/>
                                <a:gd name="T70" fmla="*/ 35 w 35"/>
                                <a:gd name="T71" fmla="*/ 60 h 64"/>
                                <a:gd name="T72" fmla="*/ 35 w 35"/>
                                <a:gd name="T73" fmla="*/ 60 h 64"/>
                                <a:gd name="T74" fmla="*/ 35 w 35"/>
                                <a:gd name="T75" fmla="*/ 6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 h="64">
                                  <a:moveTo>
                                    <a:pt x="35" y="62"/>
                                  </a:moveTo>
                                  <a:cubicBezTo>
                                    <a:pt x="35" y="62"/>
                                    <a:pt x="35" y="62"/>
                                    <a:pt x="35" y="63"/>
                                  </a:cubicBezTo>
                                  <a:cubicBezTo>
                                    <a:pt x="35" y="63"/>
                                    <a:pt x="35" y="63"/>
                                    <a:pt x="35" y="64"/>
                                  </a:cubicBezTo>
                                  <a:cubicBezTo>
                                    <a:pt x="35" y="64"/>
                                    <a:pt x="34" y="64"/>
                                    <a:pt x="34" y="64"/>
                                  </a:cubicBezTo>
                                  <a:cubicBezTo>
                                    <a:pt x="34" y="64"/>
                                    <a:pt x="34" y="64"/>
                                    <a:pt x="33" y="64"/>
                                  </a:cubicBezTo>
                                  <a:cubicBezTo>
                                    <a:pt x="3" y="64"/>
                                    <a:pt x="3" y="64"/>
                                    <a:pt x="3" y="64"/>
                                  </a:cubicBezTo>
                                  <a:cubicBezTo>
                                    <a:pt x="3" y="64"/>
                                    <a:pt x="2" y="64"/>
                                    <a:pt x="1" y="64"/>
                                  </a:cubicBezTo>
                                  <a:cubicBezTo>
                                    <a:pt x="1" y="63"/>
                                    <a:pt x="0" y="62"/>
                                    <a:pt x="0" y="61"/>
                                  </a:cubicBezTo>
                                  <a:cubicBezTo>
                                    <a:pt x="0" y="3"/>
                                    <a:pt x="0" y="3"/>
                                    <a:pt x="0" y="3"/>
                                  </a:cubicBezTo>
                                  <a:cubicBezTo>
                                    <a:pt x="0" y="2"/>
                                    <a:pt x="1" y="1"/>
                                    <a:pt x="1" y="0"/>
                                  </a:cubicBezTo>
                                  <a:cubicBezTo>
                                    <a:pt x="2" y="0"/>
                                    <a:pt x="3" y="0"/>
                                    <a:pt x="3" y="0"/>
                                  </a:cubicBezTo>
                                  <a:cubicBezTo>
                                    <a:pt x="33" y="0"/>
                                    <a:pt x="33" y="0"/>
                                    <a:pt x="33" y="0"/>
                                  </a:cubicBezTo>
                                  <a:cubicBezTo>
                                    <a:pt x="33" y="0"/>
                                    <a:pt x="33" y="0"/>
                                    <a:pt x="34" y="0"/>
                                  </a:cubicBezTo>
                                  <a:cubicBezTo>
                                    <a:pt x="34" y="0"/>
                                    <a:pt x="34" y="0"/>
                                    <a:pt x="34" y="0"/>
                                  </a:cubicBezTo>
                                  <a:cubicBezTo>
                                    <a:pt x="34" y="1"/>
                                    <a:pt x="34" y="1"/>
                                    <a:pt x="34" y="1"/>
                                  </a:cubicBezTo>
                                  <a:cubicBezTo>
                                    <a:pt x="35" y="2"/>
                                    <a:pt x="35" y="2"/>
                                    <a:pt x="35" y="2"/>
                                  </a:cubicBezTo>
                                  <a:cubicBezTo>
                                    <a:pt x="35" y="3"/>
                                    <a:pt x="35" y="3"/>
                                    <a:pt x="34" y="4"/>
                                  </a:cubicBezTo>
                                  <a:cubicBezTo>
                                    <a:pt x="34" y="4"/>
                                    <a:pt x="34" y="4"/>
                                    <a:pt x="34" y="4"/>
                                  </a:cubicBezTo>
                                  <a:cubicBezTo>
                                    <a:pt x="34" y="5"/>
                                    <a:pt x="34" y="5"/>
                                    <a:pt x="34" y="5"/>
                                  </a:cubicBezTo>
                                  <a:cubicBezTo>
                                    <a:pt x="33" y="5"/>
                                    <a:pt x="33" y="5"/>
                                    <a:pt x="33" y="5"/>
                                  </a:cubicBezTo>
                                  <a:cubicBezTo>
                                    <a:pt x="6" y="5"/>
                                    <a:pt x="6" y="5"/>
                                    <a:pt x="6" y="5"/>
                                  </a:cubicBezTo>
                                  <a:cubicBezTo>
                                    <a:pt x="6" y="28"/>
                                    <a:pt x="6" y="28"/>
                                    <a:pt x="6" y="28"/>
                                  </a:cubicBezTo>
                                  <a:cubicBezTo>
                                    <a:pt x="29" y="28"/>
                                    <a:pt x="29" y="28"/>
                                    <a:pt x="29" y="28"/>
                                  </a:cubicBezTo>
                                  <a:cubicBezTo>
                                    <a:pt x="30" y="28"/>
                                    <a:pt x="30" y="28"/>
                                    <a:pt x="30" y="28"/>
                                  </a:cubicBezTo>
                                  <a:cubicBezTo>
                                    <a:pt x="30" y="28"/>
                                    <a:pt x="30" y="28"/>
                                    <a:pt x="31" y="29"/>
                                  </a:cubicBezTo>
                                  <a:cubicBezTo>
                                    <a:pt x="31" y="29"/>
                                    <a:pt x="31" y="29"/>
                                    <a:pt x="31" y="29"/>
                                  </a:cubicBezTo>
                                  <a:cubicBezTo>
                                    <a:pt x="31" y="30"/>
                                    <a:pt x="31" y="30"/>
                                    <a:pt x="31" y="31"/>
                                  </a:cubicBezTo>
                                  <a:cubicBezTo>
                                    <a:pt x="31" y="31"/>
                                    <a:pt x="31" y="31"/>
                                    <a:pt x="31" y="32"/>
                                  </a:cubicBezTo>
                                  <a:cubicBezTo>
                                    <a:pt x="31" y="32"/>
                                    <a:pt x="31" y="32"/>
                                    <a:pt x="31" y="33"/>
                                  </a:cubicBezTo>
                                  <a:cubicBezTo>
                                    <a:pt x="30" y="33"/>
                                    <a:pt x="30" y="33"/>
                                    <a:pt x="30" y="33"/>
                                  </a:cubicBezTo>
                                  <a:cubicBezTo>
                                    <a:pt x="30" y="33"/>
                                    <a:pt x="30" y="33"/>
                                    <a:pt x="29" y="33"/>
                                  </a:cubicBezTo>
                                  <a:cubicBezTo>
                                    <a:pt x="6" y="33"/>
                                    <a:pt x="6" y="33"/>
                                    <a:pt x="6" y="33"/>
                                  </a:cubicBezTo>
                                  <a:cubicBezTo>
                                    <a:pt x="6" y="59"/>
                                    <a:pt x="6" y="59"/>
                                    <a:pt x="6" y="59"/>
                                  </a:cubicBezTo>
                                  <a:cubicBezTo>
                                    <a:pt x="33" y="59"/>
                                    <a:pt x="33" y="59"/>
                                    <a:pt x="33" y="59"/>
                                  </a:cubicBezTo>
                                  <a:cubicBezTo>
                                    <a:pt x="34" y="59"/>
                                    <a:pt x="34" y="59"/>
                                    <a:pt x="34" y="59"/>
                                  </a:cubicBezTo>
                                  <a:cubicBezTo>
                                    <a:pt x="34" y="59"/>
                                    <a:pt x="35" y="59"/>
                                    <a:pt x="35" y="60"/>
                                  </a:cubicBezTo>
                                  <a:cubicBezTo>
                                    <a:pt x="35" y="60"/>
                                    <a:pt x="35" y="60"/>
                                    <a:pt x="35" y="60"/>
                                  </a:cubicBezTo>
                                  <a:cubicBezTo>
                                    <a:pt x="35" y="61"/>
                                    <a:pt x="35" y="61"/>
                                    <a:pt x="35" y="62"/>
                                  </a:cubicBezTo>
                                  <a:close/>
                                </a:path>
                              </a:pathLst>
                            </a:custGeom>
                            <a:grpFill/>
                            <a:ln>
                              <a:noFill/>
                            </a:ln>
                          </wps:spPr>
                          <wps:bodyPr vert="horz" wrap="square" lIns="91440" tIns="45720" rIns="91440" bIns="45720" numCol="1" anchor="t" anchorCtr="0" compatLnSpc="1"/>
                        </wps:wsp>
                        <wps:wsp>
                          <wps:cNvPr id="17" name="Freeform 20"/>
                          <wps:cNvSpPr>
                            <a:spLocks noEditPoints="1"/>
                          </wps:cNvSpPr>
                          <wps:spPr bwMode="auto">
                            <a:xfrm>
                              <a:off x="213756" y="0"/>
                              <a:ext cx="60843" cy="98460"/>
                            </a:xfrm>
                            <a:custGeom>
                              <a:avLst/>
                              <a:gdLst>
                                <a:gd name="T0" fmla="*/ 40 w 40"/>
                                <a:gd name="T1" fmla="*/ 63 h 65"/>
                                <a:gd name="T2" fmla="*/ 40 w 40"/>
                                <a:gd name="T3" fmla="*/ 64 h 65"/>
                                <a:gd name="T4" fmla="*/ 40 w 40"/>
                                <a:gd name="T5" fmla="*/ 64 h 65"/>
                                <a:gd name="T6" fmla="*/ 39 w 40"/>
                                <a:gd name="T7" fmla="*/ 65 h 65"/>
                                <a:gd name="T8" fmla="*/ 37 w 40"/>
                                <a:gd name="T9" fmla="*/ 65 h 65"/>
                                <a:gd name="T10" fmla="*/ 36 w 40"/>
                                <a:gd name="T11" fmla="*/ 65 h 65"/>
                                <a:gd name="T12" fmla="*/ 35 w 40"/>
                                <a:gd name="T13" fmla="*/ 64 h 65"/>
                                <a:gd name="T14" fmla="*/ 34 w 40"/>
                                <a:gd name="T15" fmla="*/ 64 h 65"/>
                                <a:gd name="T16" fmla="*/ 34 w 40"/>
                                <a:gd name="T17" fmla="*/ 63 h 65"/>
                                <a:gd name="T18" fmla="*/ 28 w 40"/>
                                <a:gd name="T19" fmla="*/ 47 h 65"/>
                                <a:gd name="T20" fmla="*/ 25 w 40"/>
                                <a:gd name="T21" fmla="*/ 42 h 65"/>
                                <a:gd name="T22" fmla="*/ 23 w 40"/>
                                <a:gd name="T23" fmla="*/ 38 h 65"/>
                                <a:gd name="T24" fmla="*/ 18 w 40"/>
                                <a:gd name="T25" fmla="*/ 35 h 65"/>
                                <a:gd name="T26" fmla="*/ 13 w 40"/>
                                <a:gd name="T27" fmla="*/ 34 h 65"/>
                                <a:gd name="T28" fmla="*/ 6 w 40"/>
                                <a:gd name="T29" fmla="*/ 34 h 65"/>
                                <a:gd name="T30" fmla="*/ 6 w 40"/>
                                <a:gd name="T31" fmla="*/ 63 h 65"/>
                                <a:gd name="T32" fmla="*/ 6 w 40"/>
                                <a:gd name="T33" fmla="*/ 64 h 65"/>
                                <a:gd name="T34" fmla="*/ 5 w 40"/>
                                <a:gd name="T35" fmla="*/ 64 h 65"/>
                                <a:gd name="T36" fmla="*/ 4 w 40"/>
                                <a:gd name="T37" fmla="*/ 65 h 65"/>
                                <a:gd name="T38" fmla="*/ 3 w 40"/>
                                <a:gd name="T39" fmla="*/ 65 h 65"/>
                                <a:gd name="T40" fmla="*/ 2 w 40"/>
                                <a:gd name="T41" fmla="*/ 65 h 65"/>
                                <a:gd name="T42" fmla="*/ 1 w 40"/>
                                <a:gd name="T43" fmla="*/ 64 h 65"/>
                                <a:gd name="T44" fmla="*/ 0 w 40"/>
                                <a:gd name="T45" fmla="*/ 64 h 65"/>
                                <a:gd name="T46" fmla="*/ 0 w 40"/>
                                <a:gd name="T47" fmla="*/ 63 h 65"/>
                                <a:gd name="T48" fmla="*/ 0 w 40"/>
                                <a:gd name="T49" fmla="*/ 3 h 65"/>
                                <a:gd name="T50" fmla="*/ 1 w 40"/>
                                <a:gd name="T51" fmla="*/ 0 h 65"/>
                                <a:gd name="T52" fmla="*/ 3 w 40"/>
                                <a:gd name="T53" fmla="*/ 0 h 65"/>
                                <a:gd name="T54" fmla="*/ 15 w 40"/>
                                <a:gd name="T55" fmla="*/ 0 h 65"/>
                                <a:gd name="T56" fmla="*/ 19 w 40"/>
                                <a:gd name="T57" fmla="*/ 0 h 65"/>
                                <a:gd name="T58" fmla="*/ 22 w 40"/>
                                <a:gd name="T59" fmla="*/ 0 h 65"/>
                                <a:gd name="T60" fmla="*/ 28 w 40"/>
                                <a:gd name="T61" fmla="*/ 2 h 65"/>
                                <a:gd name="T62" fmla="*/ 33 w 40"/>
                                <a:gd name="T63" fmla="*/ 6 h 65"/>
                                <a:gd name="T64" fmla="*/ 35 w 40"/>
                                <a:gd name="T65" fmla="*/ 11 h 65"/>
                                <a:gd name="T66" fmla="*/ 36 w 40"/>
                                <a:gd name="T67" fmla="*/ 16 h 65"/>
                                <a:gd name="T68" fmla="*/ 35 w 40"/>
                                <a:gd name="T69" fmla="*/ 22 h 65"/>
                                <a:gd name="T70" fmla="*/ 33 w 40"/>
                                <a:gd name="T71" fmla="*/ 27 h 65"/>
                                <a:gd name="T72" fmla="*/ 29 w 40"/>
                                <a:gd name="T73" fmla="*/ 30 h 65"/>
                                <a:gd name="T74" fmla="*/ 24 w 40"/>
                                <a:gd name="T75" fmla="*/ 32 h 65"/>
                                <a:gd name="T76" fmla="*/ 27 w 40"/>
                                <a:gd name="T77" fmla="*/ 34 h 65"/>
                                <a:gd name="T78" fmla="*/ 29 w 40"/>
                                <a:gd name="T79" fmla="*/ 37 h 65"/>
                                <a:gd name="T80" fmla="*/ 31 w 40"/>
                                <a:gd name="T81" fmla="*/ 40 h 65"/>
                                <a:gd name="T82" fmla="*/ 33 w 40"/>
                                <a:gd name="T83" fmla="*/ 45 h 65"/>
                                <a:gd name="T84" fmla="*/ 39 w 40"/>
                                <a:gd name="T85" fmla="*/ 60 h 65"/>
                                <a:gd name="T86" fmla="*/ 40 w 40"/>
                                <a:gd name="T87" fmla="*/ 62 h 65"/>
                                <a:gd name="T88" fmla="*/ 40 w 40"/>
                                <a:gd name="T89" fmla="*/ 63 h 65"/>
                                <a:gd name="T90" fmla="*/ 30 w 40"/>
                                <a:gd name="T91" fmla="*/ 17 h 65"/>
                                <a:gd name="T92" fmla="*/ 28 w 40"/>
                                <a:gd name="T93" fmla="*/ 10 h 65"/>
                                <a:gd name="T94" fmla="*/ 22 w 40"/>
                                <a:gd name="T95" fmla="*/ 6 h 65"/>
                                <a:gd name="T96" fmla="*/ 18 w 40"/>
                                <a:gd name="T97" fmla="*/ 5 h 65"/>
                                <a:gd name="T98" fmla="*/ 14 w 40"/>
                                <a:gd name="T99" fmla="*/ 5 h 65"/>
                                <a:gd name="T100" fmla="*/ 6 w 40"/>
                                <a:gd name="T101" fmla="*/ 5 h 65"/>
                                <a:gd name="T102" fmla="*/ 6 w 40"/>
                                <a:gd name="T103" fmla="*/ 29 h 65"/>
                                <a:gd name="T104" fmla="*/ 15 w 40"/>
                                <a:gd name="T105" fmla="*/ 29 h 65"/>
                                <a:gd name="T106" fmla="*/ 22 w 40"/>
                                <a:gd name="T107" fmla="*/ 28 h 65"/>
                                <a:gd name="T108" fmla="*/ 26 w 40"/>
                                <a:gd name="T109" fmla="*/ 25 h 65"/>
                                <a:gd name="T110" fmla="*/ 29 w 40"/>
                                <a:gd name="T111" fmla="*/ 22 h 65"/>
                                <a:gd name="T112" fmla="*/ 30 w 40"/>
                                <a:gd name="T113" fmla="*/ 17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0" h="65">
                                  <a:moveTo>
                                    <a:pt x="40" y="63"/>
                                  </a:moveTo>
                                  <a:cubicBezTo>
                                    <a:pt x="40" y="64"/>
                                    <a:pt x="40" y="64"/>
                                    <a:pt x="40" y="64"/>
                                  </a:cubicBezTo>
                                  <a:cubicBezTo>
                                    <a:pt x="40" y="64"/>
                                    <a:pt x="40" y="64"/>
                                    <a:pt x="40" y="64"/>
                                  </a:cubicBezTo>
                                  <a:cubicBezTo>
                                    <a:pt x="40" y="64"/>
                                    <a:pt x="39" y="65"/>
                                    <a:pt x="39" y="65"/>
                                  </a:cubicBezTo>
                                  <a:cubicBezTo>
                                    <a:pt x="38" y="65"/>
                                    <a:pt x="38" y="65"/>
                                    <a:pt x="37" y="65"/>
                                  </a:cubicBezTo>
                                  <a:cubicBezTo>
                                    <a:pt x="37" y="65"/>
                                    <a:pt x="36" y="65"/>
                                    <a:pt x="36" y="65"/>
                                  </a:cubicBezTo>
                                  <a:cubicBezTo>
                                    <a:pt x="35" y="65"/>
                                    <a:pt x="35" y="64"/>
                                    <a:pt x="35" y="64"/>
                                  </a:cubicBezTo>
                                  <a:cubicBezTo>
                                    <a:pt x="35" y="64"/>
                                    <a:pt x="34" y="64"/>
                                    <a:pt x="34" y="64"/>
                                  </a:cubicBezTo>
                                  <a:cubicBezTo>
                                    <a:pt x="34" y="63"/>
                                    <a:pt x="34" y="63"/>
                                    <a:pt x="34" y="63"/>
                                  </a:cubicBezTo>
                                  <a:cubicBezTo>
                                    <a:pt x="28" y="47"/>
                                    <a:pt x="28" y="47"/>
                                    <a:pt x="28" y="47"/>
                                  </a:cubicBezTo>
                                  <a:cubicBezTo>
                                    <a:pt x="27" y="45"/>
                                    <a:pt x="26" y="44"/>
                                    <a:pt x="25" y="42"/>
                                  </a:cubicBezTo>
                                  <a:cubicBezTo>
                                    <a:pt x="25" y="40"/>
                                    <a:pt x="24" y="39"/>
                                    <a:pt x="23" y="38"/>
                                  </a:cubicBezTo>
                                  <a:cubicBezTo>
                                    <a:pt x="21" y="37"/>
                                    <a:pt x="20" y="36"/>
                                    <a:pt x="18" y="35"/>
                                  </a:cubicBezTo>
                                  <a:cubicBezTo>
                                    <a:pt x="17" y="35"/>
                                    <a:pt x="15" y="34"/>
                                    <a:pt x="13" y="34"/>
                                  </a:cubicBezTo>
                                  <a:cubicBezTo>
                                    <a:pt x="6" y="34"/>
                                    <a:pt x="6" y="34"/>
                                    <a:pt x="6" y="34"/>
                                  </a:cubicBezTo>
                                  <a:cubicBezTo>
                                    <a:pt x="6" y="63"/>
                                    <a:pt x="6" y="63"/>
                                    <a:pt x="6" y="63"/>
                                  </a:cubicBezTo>
                                  <a:cubicBezTo>
                                    <a:pt x="6" y="64"/>
                                    <a:pt x="6" y="64"/>
                                    <a:pt x="6" y="64"/>
                                  </a:cubicBezTo>
                                  <a:cubicBezTo>
                                    <a:pt x="6" y="64"/>
                                    <a:pt x="6" y="64"/>
                                    <a:pt x="5" y="64"/>
                                  </a:cubicBezTo>
                                  <a:cubicBezTo>
                                    <a:pt x="5" y="64"/>
                                    <a:pt x="5" y="65"/>
                                    <a:pt x="4" y="65"/>
                                  </a:cubicBezTo>
                                  <a:cubicBezTo>
                                    <a:pt x="4" y="65"/>
                                    <a:pt x="4" y="65"/>
                                    <a:pt x="3" y="65"/>
                                  </a:cubicBezTo>
                                  <a:cubicBezTo>
                                    <a:pt x="2" y="65"/>
                                    <a:pt x="2" y="65"/>
                                    <a:pt x="2" y="65"/>
                                  </a:cubicBezTo>
                                  <a:cubicBezTo>
                                    <a:pt x="1" y="65"/>
                                    <a:pt x="1" y="64"/>
                                    <a:pt x="1" y="64"/>
                                  </a:cubicBezTo>
                                  <a:cubicBezTo>
                                    <a:pt x="0" y="64"/>
                                    <a:pt x="0" y="64"/>
                                    <a:pt x="0" y="64"/>
                                  </a:cubicBezTo>
                                  <a:cubicBezTo>
                                    <a:pt x="0" y="64"/>
                                    <a:pt x="0" y="64"/>
                                    <a:pt x="0" y="63"/>
                                  </a:cubicBezTo>
                                  <a:cubicBezTo>
                                    <a:pt x="0" y="3"/>
                                    <a:pt x="0" y="3"/>
                                    <a:pt x="0" y="3"/>
                                  </a:cubicBezTo>
                                  <a:cubicBezTo>
                                    <a:pt x="0" y="2"/>
                                    <a:pt x="0" y="1"/>
                                    <a:pt x="1" y="0"/>
                                  </a:cubicBezTo>
                                  <a:cubicBezTo>
                                    <a:pt x="2" y="0"/>
                                    <a:pt x="2" y="0"/>
                                    <a:pt x="3" y="0"/>
                                  </a:cubicBezTo>
                                  <a:cubicBezTo>
                                    <a:pt x="15" y="0"/>
                                    <a:pt x="15" y="0"/>
                                    <a:pt x="15" y="0"/>
                                  </a:cubicBezTo>
                                  <a:cubicBezTo>
                                    <a:pt x="16" y="0"/>
                                    <a:pt x="18" y="0"/>
                                    <a:pt x="19" y="0"/>
                                  </a:cubicBezTo>
                                  <a:cubicBezTo>
                                    <a:pt x="20" y="0"/>
                                    <a:pt x="21" y="0"/>
                                    <a:pt x="22" y="0"/>
                                  </a:cubicBezTo>
                                  <a:cubicBezTo>
                                    <a:pt x="24" y="1"/>
                                    <a:pt x="26" y="1"/>
                                    <a:pt x="28" y="2"/>
                                  </a:cubicBezTo>
                                  <a:cubicBezTo>
                                    <a:pt x="30" y="3"/>
                                    <a:pt x="32" y="4"/>
                                    <a:pt x="33" y="6"/>
                                  </a:cubicBezTo>
                                  <a:cubicBezTo>
                                    <a:pt x="34" y="7"/>
                                    <a:pt x="35" y="9"/>
                                    <a:pt x="35" y="11"/>
                                  </a:cubicBezTo>
                                  <a:cubicBezTo>
                                    <a:pt x="36" y="12"/>
                                    <a:pt x="36" y="14"/>
                                    <a:pt x="36" y="16"/>
                                  </a:cubicBezTo>
                                  <a:cubicBezTo>
                                    <a:pt x="36" y="19"/>
                                    <a:pt x="36" y="20"/>
                                    <a:pt x="35" y="22"/>
                                  </a:cubicBezTo>
                                  <a:cubicBezTo>
                                    <a:pt x="35" y="24"/>
                                    <a:pt x="34" y="25"/>
                                    <a:pt x="33" y="27"/>
                                  </a:cubicBezTo>
                                  <a:cubicBezTo>
                                    <a:pt x="32" y="28"/>
                                    <a:pt x="30" y="29"/>
                                    <a:pt x="29" y="30"/>
                                  </a:cubicBezTo>
                                  <a:cubicBezTo>
                                    <a:pt x="27" y="31"/>
                                    <a:pt x="26" y="32"/>
                                    <a:pt x="24" y="32"/>
                                  </a:cubicBezTo>
                                  <a:cubicBezTo>
                                    <a:pt x="25" y="33"/>
                                    <a:pt x="26" y="33"/>
                                    <a:pt x="27" y="34"/>
                                  </a:cubicBezTo>
                                  <a:cubicBezTo>
                                    <a:pt x="28" y="35"/>
                                    <a:pt x="29" y="36"/>
                                    <a:pt x="29" y="37"/>
                                  </a:cubicBezTo>
                                  <a:cubicBezTo>
                                    <a:pt x="30" y="38"/>
                                    <a:pt x="31" y="39"/>
                                    <a:pt x="31" y="40"/>
                                  </a:cubicBezTo>
                                  <a:cubicBezTo>
                                    <a:pt x="32" y="42"/>
                                    <a:pt x="33" y="43"/>
                                    <a:pt x="33" y="45"/>
                                  </a:cubicBezTo>
                                  <a:cubicBezTo>
                                    <a:pt x="39" y="60"/>
                                    <a:pt x="39" y="60"/>
                                    <a:pt x="39" y="60"/>
                                  </a:cubicBezTo>
                                  <a:cubicBezTo>
                                    <a:pt x="40" y="61"/>
                                    <a:pt x="40" y="62"/>
                                    <a:pt x="40" y="62"/>
                                  </a:cubicBezTo>
                                  <a:cubicBezTo>
                                    <a:pt x="40" y="63"/>
                                    <a:pt x="40" y="63"/>
                                    <a:pt x="40" y="63"/>
                                  </a:cubicBezTo>
                                  <a:close/>
                                  <a:moveTo>
                                    <a:pt x="30" y="17"/>
                                  </a:moveTo>
                                  <a:cubicBezTo>
                                    <a:pt x="30" y="14"/>
                                    <a:pt x="29" y="12"/>
                                    <a:pt x="28" y="10"/>
                                  </a:cubicBezTo>
                                  <a:cubicBezTo>
                                    <a:pt x="27" y="8"/>
                                    <a:pt x="25" y="7"/>
                                    <a:pt x="22" y="6"/>
                                  </a:cubicBezTo>
                                  <a:cubicBezTo>
                                    <a:pt x="21" y="6"/>
                                    <a:pt x="20" y="5"/>
                                    <a:pt x="18" y="5"/>
                                  </a:cubicBezTo>
                                  <a:cubicBezTo>
                                    <a:pt x="17" y="5"/>
                                    <a:pt x="16" y="5"/>
                                    <a:pt x="14" y="5"/>
                                  </a:cubicBezTo>
                                  <a:cubicBezTo>
                                    <a:pt x="6" y="5"/>
                                    <a:pt x="6" y="5"/>
                                    <a:pt x="6" y="5"/>
                                  </a:cubicBezTo>
                                  <a:cubicBezTo>
                                    <a:pt x="6" y="29"/>
                                    <a:pt x="6" y="29"/>
                                    <a:pt x="6" y="29"/>
                                  </a:cubicBezTo>
                                  <a:cubicBezTo>
                                    <a:pt x="15" y="29"/>
                                    <a:pt x="15" y="29"/>
                                    <a:pt x="15" y="29"/>
                                  </a:cubicBezTo>
                                  <a:cubicBezTo>
                                    <a:pt x="18" y="29"/>
                                    <a:pt x="20" y="29"/>
                                    <a:pt x="22" y="28"/>
                                  </a:cubicBezTo>
                                  <a:cubicBezTo>
                                    <a:pt x="24" y="27"/>
                                    <a:pt x="25" y="26"/>
                                    <a:pt x="26" y="25"/>
                                  </a:cubicBezTo>
                                  <a:cubicBezTo>
                                    <a:pt x="27" y="24"/>
                                    <a:pt x="28" y="23"/>
                                    <a:pt x="29" y="22"/>
                                  </a:cubicBezTo>
                                  <a:cubicBezTo>
                                    <a:pt x="29" y="20"/>
                                    <a:pt x="30" y="19"/>
                                    <a:pt x="30" y="17"/>
                                  </a:cubicBezTo>
                                  <a:close/>
                                </a:path>
                              </a:pathLst>
                            </a:custGeom>
                            <a:grpFill/>
                            <a:ln>
                              <a:noFill/>
                            </a:ln>
                          </wps:spPr>
                          <wps:bodyPr vert="horz" wrap="square" lIns="91440" tIns="45720" rIns="91440" bIns="45720" numCol="1" anchor="t" anchorCtr="0" compatLnSpc="1"/>
                        </wps:wsp>
                        <wps:wsp>
                          <wps:cNvPr id="18" name="Freeform 21"/>
                          <wps:cNvSpPr/>
                          <wps:spPr bwMode="auto">
                            <a:xfrm>
                              <a:off x="320633" y="0"/>
                              <a:ext cx="57641" cy="99261"/>
                            </a:xfrm>
                            <a:custGeom>
                              <a:avLst/>
                              <a:gdLst>
                                <a:gd name="T0" fmla="*/ 38 w 38"/>
                                <a:gd name="T1" fmla="*/ 48 h 66"/>
                                <a:gd name="T2" fmla="*/ 37 w 38"/>
                                <a:gd name="T3" fmla="*/ 56 h 66"/>
                                <a:gd name="T4" fmla="*/ 32 w 38"/>
                                <a:gd name="T5" fmla="*/ 61 h 66"/>
                                <a:gd name="T6" fmla="*/ 26 w 38"/>
                                <a:gd name="T7" fmla="*/ 65 h 66"/>
                                <a:gd name="T8" fmla="*/ 17 w 38"/>
                                <a:gd name="T9" fmla="*/ 66 h 66"/>
                                <a:gd name="T10" fmla="*/ 11 w 38"/>
                                <a:gd name="T11" fmla="*/ 66 h 66"/>
                                <a:gd name="T12" fmla="*/ 6 w 38"/>
                                <a:gd name="T13" fmla="*/ 64 h 66"/>
                                <a:gd name="T14" fmla="*/ 3 w 38"/>
                                <a:gd name="T15" fmla="*/ 63 h 66"/>
                                <a:gd name="T16" fmla="*/ 1 w 38"/>
                                <a:gd name="T17" fmla="*/ 61 h 66"/>
                                <a:gd name="T18" fmla="*/ 0 w 38"/>
                                <a:gd name="T19" fmla="*/ 60 h 66"/>
                                <a:gd name="T20" fmla="*/ 0 w 38"/>
                                <a:gd name="T21" fmla="*/ 58 h 66"/>
                                <a:gd name="T22" fmla="*/ 0 w 38"/>
                                <a:gd name="T23" fmla="*/ 57 h 66"/>
                                <a:gd name="T24" fmla="*/ 0 w 38"/>
                                <a:gd name="T25" fmla="*/ 56 h 66"/>
                                <a:gd name="T26" fmla="*/ 1 w 38"/>
                                <a:gd name="T27" fmla="*/ 55 h 66"/>
                                <a:gd name="T28" fmla="*/ 1 w 38"/>
                                <a:gd name="T29" fmla="*/ 55 h 66"/>
                                <a:gd name="T30" fmla="*/ 3 w 38"/>
                                <a:gd name="T31" fmla="*/ 56 h 66"/>
                                <a:gd name="T32" fmla="*/ 6 w 38"/>
                                <a:gd name="T33" fmla="*/ 58 h 66"/>
                                <a:gd name="T34" fmla="*/ 11 w 38"/>
                                <a:gd name="T35" fmla="*/ 60 h 66"/>
                                <a:gd name="T36" fmla="*/ 18 w 38"/>
                                <a:gd name="T37" fmla="*/ 61 h 66"/>
                                <a:gd name="T38" fmla="*/ 23 w 38"/>
                                <a:gd name="T39" fmla="*/ 60 h 66"/>
                                <a:gd name="T40" fmla="*/ 28 w 38"/>
                                <a:gd name="T41" fmla="*/ 57 h 66"/>
                                <a:gd name="T42" fmla="*/ 31 w 38"/>
                                <a:gd name="T43" fmla="*/ 54 h 66"/>
                                <a:gd name="T44" fmla="*/ 32 w 38"/>
                                <a:gd name="T45" fmla="*/ 48 h 66"/>
                                <a:gd name="T46" fmla="*/ 30 w 38"/>
                                <a:gd name="T47" fmla="*/ 43 h 66"/>
                                <a:gd name="T48" fmla="*/ 27 w 38"/>
                                <a:gd name="T49" fmla="*/ 39 h 66"/>
                                <a:gd name="T50" fmla="*/ 22 w 38"/>
                                <a:gd name="T51" fmla="*/ 37 h 66"/>
                                <a:gd name="T52" fmla="*/ 17 w 38"/>
                                <a:gd name="T53" fmla="*/ 34 h 66"/>
                                <a:gd name="T54" fmla="*/ 11 w 38"/>
                                <a:gd name="T55" fmla="*/ 31 h 66"/>
                                <a:gd name="T56" fmla="*/ 6 w 38"/>
                                <a:gd name="T57" fmla="*/ 27 h 66"/>
                                <a:gd name="T58" fmla="*/ 3 w 38"/>
                                <a:gd name="T59" fmla="*/ 23 h 66"/>
                                <a:gd name="T60" fmla="*/ 2 w 38"/>
                                <a:gd name="T61" fmla="*/ 16 h 66"/>
                                <a:gd name="T62" fmla="*/ 3 w 38"/>
                                <a:gd name="T63" fmla="*/ 9 h 66"/>
                                <a:gd name="T64" fmla="*/ 7 w 38"/>
                                <a:gd name="T65" fmla="*/ 4 h 66"/>
                                <a:gd name="T66" fmla="*/ 13 w 38"/>
                                <a:gd name="T67" fmla="*/ 1 h 66"/>
                                <a:gd name="T68" fmla="*/ 20 w 38"/>
                                <a:gd name="T69" fmla="*/ 0 h 66"/>
                                <a:gd name="T70" fmla="*/ 24 w 38"/>
                                <a:gd name="T71" fmla="*/ 0 h 66"/>
                                <a:gd name="T72" fmla="*/ 28 w 38"/>
                                <a:gd name="T73" fmla="*/ 1 h 66"/>
                                <a:gd name="T74" fmla="*/ 32 w 38"/>
                                <a:gd name="T75" fmla="*/ 3 h 66"/>
                                <a:gd name="T76" fmla="*/ 34 w 38"/>
                                <a:gd name="T77" fmla="*/ 4 h 66"/>
                                <a:gd name="T78" fmla="*/ 34 w 38"/>
                                <a:gd name="T79" fmla="*/ 5 h 66"/>
                                <a:gd name="T80" fmla="*/ 34 w 38"/>
                                <a:gd name="T81" fmla="*/ 5 h 66"/>
                                <a:gd name="T82" fmla="*/ 35 w 38"/>
                                <a:gd name="T83" fmla="*/ 6 h 66"/>
                                <a:gd name="T84" fmla="*/ 35 w 38"/>
                                <a:gd name="T85" fmla="*/ 7 h 66"/>
                                <a:gd name="T86" fmla="*/ 35 w 38"/>
                                <a:gd name="T87" fmla="*/ 8 h 66"/>
                                <a:gd name="T88" fmla="*/ 34 w 38"/>
                                <a:gd name="T89" fmla="*/ 9 h 66"/>
                                <a:gd name="T90" fmla="*/ 34 w 38"/>
                                <a:gd name="T91" fmla="*/ 10 h 66"/>
                                <a:gd name="T92" fmla="*/ 33 w 38"/>
                                <a:gd name="T93" fmla="*/ 10 h 66"/>
                                <a:gd name="T94" fmla="*/ 32 w 38"/>
                                <a:gd name="T95" fmla="*/ 9 h 66"/>
                                <a:gd name="T96" fmla="*/ 29 w 38"/>
                                <a:gd name="T97" fmla="*/ 8 h 66"/>
                                <a:gd name="T98" fmla="*/ 25 w 38"/>
                                <a:gd name="T99" fmla="*/ 6 h 66"/>
                                <a:gd name="T100" fmla="*/ 20 w 38"/>
                                <a:gd name="T101" fmla="*/ 5 h 66"/>
                                <a:gd name="T102" fmla="*/ 14 w 38"/>
                                <a:gd name="T103" fmla="*/ 6 h 66"/>
                                <a:gd name="T104" fmla="*/ 11 w 38"/>
                                <a:gd name="T105" fmla="*/ 8 h 66"/>
                                <a:gd name="T106" fmla="*/ 9 w 38"/>
                                <a:gd name="T107" fmla="*/ 12 h 66"/>
                                <a:gd name="T108" fmla="*/ 8 w 38"/>
                                <a:gd name="T109" fmla="*/ 15 h 66"/>
                                <a:gd name="T110" fmla="*/ 9 w 38"/>
                                <a:gd name="T111" fmla="*/ 21 h 66"/>
                                <a:gd name="T112" fmla="*/ 13 w 38"/>
                                <a:gd name="T113" fmla="*/ 24 h 66"/>
                                <a:gd name="T114" fmla="*/ 17 w 38"/>
                                <a:gd name="T115" fmla="*/ 27 h 66"/>
                                <a:gd name="T116" fmla="*/ 23 w 38"/>
                                <a:gd name="T117" fmla="*/ 30 h 66"/>
                                <a:gd name="T118" fmla="*/ 29 w 38"/>
                                <a:gd name="T119" fmla="*/ 33 h 66"/>
                                <a:gd name="T120" fmla="*/ 33 w 38"/>
                                <a:gd name="T121" fmla="*/ 36 h 66"/>
                                <a:gd name="T122" fmla="*/ 37 w 38"/>
                                <a:gd name="T123" fmla="*/ 41 h 66"/>
                                <a:gd name="T124" fmla="*/ 38 w 38"/>
                                <a:gd name="T125" fmla="*/ 48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38" h="66">
                                  <a:moveTo>
                                    <a:pt x="38" y="48"/>
                                  </a:moveTo>
                                  <a:cubicBezTo>
                                    <a:pt x="38" y="51"/>
                                    <a:pt x="38" y="53"/>
                                    <a:pt x="37" y="56"/>
                                  </a:cubicBezTo>
                                  <a:cubicBezTo>
                                    <a:pt x="36" y="58"/>
                                    <a:pt x="34" y="60"/>
                                    <a:pt x="32" y="61"/>
                                  </a:cubicBezTo>
                                  <a:cubicBezTo>
                                    <a:pt x="30" y="63"/>
                                    <a:pt x="28" y="64"/>
                                    <a:pt x="26" y="65"/>
                                  </a:cubicBezTo>
                                  <a:cubicBezTo>
                                    <a:pt x="23" y="66"/>
                                    <a:pt x="20" y="66"/>
                                    <a:pt x="17" y="66"/>
                                  </a:cubicBezTo>
                                  <a:cubicBezTo>
                                    <a:pt x="15" y="66"/>
                                    <a:pt x="13" y="66"/>
                                    <a:pt x="11" y="66"/>
                                  </a:cubicBezTo>
                                  <a:cubicBezTo>
                                    <a:pt x="10" y="65"/>
                                    <a:pt x="8" y="65"/>
                                    <a:pt x="6" y="64"/>
                                  </a:cubicBezTo>
                                  <a:cubicBezTo>
                                    <a:pt x="5" y="64"/>
                                    <a:pt x="4" y="63"/>
                                    <a:pt x="3" y="63"/>
                                  </a:cubicBezTo>
                                  <a:cubicBezTo>
                                    <a:pt x="2" y="62"/>
                                    <a:pt x="1" y="62"/>
                                    <a:pt x="1" y="61"/>
                                  </a:cubicBezTo>
                                  <a:cubicBezTo>
                                    <a:pt x="0" y="61"/>
                                    <a:pt x="0" y="60"/>
                                    <a:pt x="0" y="60"/>
                                  </a:cubicBezTo>
                                  <a:cubicBezTo>
                                    <a:pt x="0" y="59"/>
                                    <a:pt x="0" y="59"/>
                                    <a:pt x="0" y="58"/>
                                  </a:cubicBezTo>
                                  <a:cubicBezTo>
                                    <a:pt x="0" y="57"/>
                                    <a:pt x="0" y="57"/>
                                    <a:pt x="0" y="57"/>
                                  </a:cubicBezTo>
                                  <a:cubicBezTo>
                                    <a:pt x="0" y="56"/>
                                    <a:pt x="0" y="56"/>
                                    <a:pt x="0" y="56"/>
                                  </a:cubicBezTo>
                                  <a:cubicBezTo>
                                    <a:pt x="0" y="55"/>
                                    <a:pt x="0" y="55"/>
                                    <a:pt x="1" y="55"/>
                                  </a:cubicBezTo>
                                  <a:cubicBezTo>
                                    <a:pt x="1" y="55"/>
                                    <a:pt x="1" y="55"/>
                                    <a:pt x="1" y="55"/>
                                  </a:cubicBezTo>
                                  <a:cubicBezTo>
                                    <a:pt x="2" y="55"/>
                                    <a:pt x="2" y="55"/>
                                    <a:pt x="3" y="56"/>
                                  </a:cubicBezTo>
                                  <a:cubicBezTo>
                                    <a:pt x="4" y="57"/>
                                    <a:pt x="5" y="57"/>
                                    <a:pt x="6" y="58"/>
                                  </a:cubicBezTo>
                                  <a:cubicBezTo>
                                    <a:pt x="8" y="59"/>
                                    <a:pt x="9" y="59"/>
                                    <a:pt x="11" y="60"/>
                                  </a:cubicBezTo>
                                  <a:cubicBezTo>
                                    <a:pt x="13" y="60"/>
                                    <a:pt x="15" y="61"/>
                                    <a:pt x="18" y="61"/>
                                  </a:cubicBezTo>
                                  <a:cubicBezTo>
                                    <a:pt x="20" y="61"/>
                                    <a:pt x="22" y="60"/>
                                    <a:pt x="23" y="60"/>
                                  </a:cubicBezTo>
                                  <a:cubicBezTo>
                                    <a:pt x="25" y="59"/>
                                    <a:pt x="27" y="58"/>
                                    <a:pt x="28" y="57"/>
                                  </a:cubicBezTo>
                                  <a:cubicBezTo>
                                    <a:pt x="29" y="56"/>
                                    <a:pt x="30" y="55"/>
                                    <a:pt x="31" y="54"/>
                                  </a:cubicBezTo>
                                  <a:cubicBezTo>
                                    <a:pt x="31" y="52"/>
                                    <a:pt x="32" y="50"/>
                                    <a:pt x="32" y="48"/>
                                  </a:cubicBezTo>
                                  <a:cubicBezTo>
                                    <a:pt x="32" y="46"/>
                                    <a:pt x="31" y="45"/>
                                    <a:pt x="30" y="43"/>
                                  </a:cubicBezTo>
                                  <a:cubicBezTo>
                                    <a:pt x="30" y="42"/>
                                    <a:pt x="28" y="41"/>
                                    <a:pt x="27" y="39"/>
                                  </a:cubicBezTo>
                                  <a:cubicBezTo>
                                    <a:pt x="26" y="38"/>
                                    <a:pt x="24" y="37"/>
                                    <a:pt x="22" y="37"/>
                                  </a:cubicBezTo>
                                  <a:cubicBezTo>
                                    <a:pt x="20" y="36"/>
                                    <a:pt x="19" y="35"/>
                                    <a:pt x="17" y="34"/>
                                  </a:cubicBezTo>
                                  <a:cubicBezTo>
                                    <a:pt x="15" y="33"/>
                                    <a:pt x="13" y="32"/>
                                    <a:pt x="11" y="31"/>
                                  </a:cubicBezTo>
                                  <a:cubicBezTo>
                                    <a:pt x="9" y="30"/>
                                    <a:pt x="8" y="29"/>
                                    <a:pt x="6" y="27"/>
                                  </a:cubicBezTo>
                                  <a:cubicBezTo>
                                    <a:pt x="5" y="26"/>
                                    <a:pt x="4" y="24"/>
                                    <a:pt x="3" y="23"/>
                                  </a:cubicBezTo>
                                  <a:cubicBezTo>
                                    <a:pt x="2" y="21"/>
                                    <a:pt x="2" y="18"/>
                                    <a:pt x="2" y="16"/>
                                  </a:cubicBezTo>
                                  <a:cubicBezTo>
                                    <a:pt x="2" y="13"/>
                                    <a:pt x="2" y="11"/>
                                    <a:pt x="3" y="9"/>
                                  </a:cubicBezTo>
                                  <a:cubicBezTo>
                                    <a:pt x="4" y="7"/>
                                    <a:pt x="5" y="5"/>
                                    <a:pt x="7" y="4"/>
                                  </a:cubicBezTo>
                                  <a:cubicBezTo>
                                    <a:pt x="8" y="3"/>
                                    <a:pt x="10" y="2"/>
                                    <a:pt x="13" y="1"/>
                                  </a:cubicBezTo>
                                  <a:cubicBezTo>
                                    <a:pt x="15" y="0"/>
                                    <a:pt x="17" y="0"/>
                                    <a:pt x="20" y="0"/>
                                  </a:cubicBezTo>
                                  <a:cubicBezTo>
                                    <a:pt x="22" y="0"/>
                                    <a:pt x="23" y="0"/>
                                    <a:pt x="24" y="0"/>
                                  </a:cubicBezTo>
                                  <a:cubicBezTo>
                                    <a:pt x="26" y="0"/>
                                    <a:pt x="27" y="1"/>
                                    <a:pt x="28" y="1"/>
                                  </a:cubicBezTo>
                                  <a:cubicBezTo>
                                    <a:pt x="30" y="2"/>
                                    <a:pt x="31" y="2"/>
                                    <a:pt x="32" y="3"/>
                                  </a:cubicBezTo>
                                  <a:cubicBezTo>
                                    <a:pt x="33" y="3"/>
                                    <a:pt x="33" y="4"/>
                                    <a:pt x="34" y="4"/>
                                  </a:cubicBezTo>
                                  <a:cubicBezTo>
                                    <a:pt x="34" y="4"/>
                                    <a:pt x="34" y="4"/>
                                    <a:pt x="34" y="5"/>
                                  </a:cubicBezTo>
                                  <a:cubicBezTo>
                                    <a:pt x="34" y="5"/>
                                    <a:pt x="34" y="5"/>
                                    <a:pt x="34" y="5"/>
                                  </a:cubicBezTo>
                                  <a:cubicBezTo>
                                    <a:pt x="34" y="5"/>
                                    <a:pt x="35" y="6"/>
                                    <a:pt x="35" y="6"/>
                                  </a:cubicBezTo>
                                  <a:cubicBezTo>
                                    <a:pt x="35" y="6"/>
                                    <a:pt x="35" y="7"/>
                                    <a:pt x="35" y="7"/>
                                  </a:cubicBezTo>
                                  <a:cubicBezTo>
                                    <a:pt x="35" y="8"/>
                                    <a:pt x="35" y="8"/>
                                    <a:pt x="35" y="8"/>
                                  </a:cubicBezTo>
                                  <a:cubicBezTo>
                                    <a:pt x="34" y="9"/>
                                    <a:pt x="34" y="9"/>
                                    <a:pt x="34" y="9"/>
                                  </a:cubicBezTo>
                                  <a:cubicBezTo>
                                    <a:pt x="34" y="9"/>
                                    <a:pt x="34" y="10"/>
                                    <a:pt x="34" y="10"/>
                                  </a:cubicBezTo>
                                  <a:cubicBezTo>
                                    <a:pt x="34" y="10"/>
                                    <a:pt x="34" y="10"/>
                                    <a:pt x="33" y="10"/>
                                  </a:cubicBezTo>
                                  <a:cubicBezTo>
                                    <a:pt x="33" y="10"/>
                                    <a:pt x="32" y="10"/>
                                    <a:pt x="32" y="9"/>
                                  </a:cubicBezTo>
                                  <a:cubicBezTo>
                                    <a:pt x="31" y="9"/>
                                    <a:pt x="30" y="8"/>
                                    <a:pt x="29" y="8"/>
                                  </a:cubicBezTo>
                                  <a:cubicBezTo>
                                    <a:pt x="28" y="7"/>
                                    <a:pt x="26" y="7"/>
                                    <a:pt x="25" y="6"/>
                                  </a:cubicBezTo>
                                  <a:cubicBezTo>
                                    <a:pt x="23" y="6"/>
                                    <a:pt x="22" y="5"/>
                                    <a:pt x="20" y="5"/>
                                  </a:cubicBezTo>
                                  <a:cubicBezTo>
                                    <a:pt x="18" y="5"/>
                                    <a:pt x="16" y="6"/>
                                    <a:pt x="14" y="6"/>
                                  </a:cubicBezTo>
                                  <a:cubicBezTo>
                                    <a:pt x="13" y="7"/>
                                    <a:pt x="12" y="7"/>
                                    <a:pt x="11" y="8"/>
                                  </a:cubicBezTo>
                                  <a:cubicBezTo>
                                    <a:pt x="10" y="9"/>
                                    <a:pt x="9" y="10"/>
                                    <a:pt x="9" y="12"/>
                                  </a:cubicBezTo>
                                  <a:cubicBezTo>
                                    <a:pt x="8" y="13"/>
                                    <a:pt x="8" y="14"/>
                                    <a:pt x="8" y="15"/>
                                  </a:cubicBezTo>
                                  <a:cubicBezTo>
                                    <a:pt x="8" y="17"/>
                                    <a:pt x="8" y="19"/>
                                    <a:pt x="9" y="21"/>
                                  </a:cubicBezTo>
                                  <a:cubicBezTo>
                                    <a:pt x="10" y="22"/>
                                    <a:pt x="11" y="23"/>
                                    <a:pt x="13" y="24"/>
                                  </a:cubicBezTo>
                                  <a:cubicBezTo>
                                    <a:pt x="14" y="25"/>
                                    <a:pt x="16" y="26"/>
                                    <a:pt x="17" y="27"/>
                                  </a:cubicBezTo>
                                  <a:cubicBezTo>
                                    <a:pt x="19" y="28"/>
                                    <a:pt x="21" y="29"/>
                                    <a:pt x="23" y="30"/>
                                  </a:cubicBezTo>
                                  <a:cubicBezTo>
                                    <a:pt x="25" y="31"/>
                                    <a:pt x="27" y="32"/>
                                    <a:pt x="29" y="33"/>
                                  </a:cubicBezTo>
                                  <a:cubicBezTo>
                                    <a:pt x="30" y="34"/>
                                    <a:pt x="32" y="35"/>
                                    <a:pt x="33" y="36"/>
                                  </a:cubicBezTo>
                                  <a:cubicBezTo>
                                    <a:pt x="35" y="38"/>
                                    <a:pt x="36" y="39"/>
                                    <a:pt x="37" y="41"/>
                                  </a:cubicBezTo>
                                  <a:cubicBezTo>
                                    <a:pt x="38" y="43"/>
                                    <a:pt x="38" y="45"/>
                                    <a:pt x="38" y="48"/>
                                  </a:cubicBezTo>
                                  <a:close/>
                                </a:path>
                              </a:pathLst>
                            </a:custGeom>
                            <a:grpFill/>
                            <a:ln>
                              <a:noFill/>
                            </a:ln>
                          </wps:spPr>
                          <wps:bodyPr vert="horz" wrap="square" lIns="91440" tIns="45720" rIns="91440" bIns="45720" numCol="1" anchor="t" anchorCtr="0" compatLnSpc="1"/>
                        </wps:wsp>
                        <wps:wsp>
                          <wps:cNvPr id="82" name="Freeform 22"/>
                          <wps:cNvSpPr>
                            <a:spLocks noEditPoints="1"/>
                          </wps:cNvSpPr>
                          <wps:spPr bwMode="auto">
                            <a:xfrm>
                              <a:off x="421574" y="0"/>
                              <a:ext cx="84059" cy="99261"/>
                            </a:xfrm>
                            <a:custGeom>
                              <a:avLst/>
                              <a:gdLst>
                                <a:gd name="T0" fmla="*/ 56 w 56"/>
                                <a:gd name="T1" fmla="*/ 32 h 66"/>
                                <a:gd name="T2" fmla="*/ 55 w 56"/>
                                <a:gd name="T3" fmla="*/ 46 h 66"/>
                                <a:gd name="T4" fmla="*/ 49 w 56"/>
                                <a:gd name="T5" fmla="*/ 57 h 66"/>
                                <a:gd name="T6" fmla="*/ 40 w 56"/>
                                <a:gd name="T7" fmla="*/ 64 h 66"/>
                                <a:gd name="T8" fmla="*/ 28 w 56"/>
                                <a:gd name="T9" fmla="*/ 66 h 66"/>
                                <a:gd name="T10" fmla="*/ 15 w 56"/>
                                <a:gd name="T11" fmla="*/ 64 h 66"/>
                                <a:gd name="T12" fmla="*/ 7 w 56"/>
                                <a:gd name="T13" fmla="*/ 57 h 66"/>
                                <a:gd name="T14" fmla="*/ 2 w 56"/>
                                <a:gd name="T15" fmla="*/ 47 h 66"/>
                                <a:gd name="T16" fmla="*/ 0 w 56"/>
                                <a:gd name="T17" fmla="*/ 33 h 66"/>
                                <a:gd name="T18" fmla="*/ 2 w 56"/>
                                <a:gd name="T19" fmla="*/ 20 h 66"/>
                                <a:gd name="T20" fmla="*/ 7 w 56"/>
                                <a:gd name="T21" fmla="*/ 9 h 66"/>
                                <a:gd name="T22" fmla="*/ 16 w 56"/>
                                <a:gd name="T23" fmla="*/ 2 h 66"/>
                                <a:gd name="T24" fmla="*/ 29 w 56"/>
                                <a:gd name="T25" fmla="*/ 0 h 66"/>
                                <a:gd name="T26" fmla="*/ 41 w 56"/>
                                <a:gd name="T27" fmla="*/ 2 h 66"/>
                                <a:gd name="T28" fmla="*/ 50 w 56"/>
                                <a:gd name="T29" fmla="*/ 9 h 66"/>
                                <a:gd name="T30" fmla="*/ 55 w 56"/>
                                <a:gd name="T31" fmla="*/ 19 h 66"/>
                                <a:gd name="T32" fmla="*/ 56 w 56"/>
                                <a:gd name="T33" fmla="*/ 32 h 66"/>
                                <a:gd name="T34" fmla="*/ 50 w 56"/>
                                <a:gd name="T35" fmla="*/ 33 h 66"/>
                                <a:gd name="T36" fmla="*/ 49 w 56"/>
                                <a:gd name="T37" fmla="*/ 22 h 66"/>
                                <a:gd name="T38" fmla="*/ 45 w 56"/>
                                <a:gd name="T39" fmla="*/ 13 h 66"/>
                                <a:gd name="T40" fmla="*/ 39 w 56"/>
                                <a:gd name="T41" fmla="*/ 7 h 66"/>
                                <a:gd name="T42" fmla="*/ 28 w 56"/>
                                <a:gd name="T43" fmla="*/ 5 h 66"/>
                                <a:gd name="T44" fmla="*/ 18 w 56"/>
                                <a:gd name="T45" fmla="*/ 8 h 66"/>
                                <a:gd name="T46" fmla="*/ 12 w 56"/>
                                <a:gd name="T47" fmla="*/ 14 h 66"/>
                                <a:gd name="T48" fmla="*/ 8 w 56"/>
                                <a:gd name="T49" fmla="*/ 22 h 66"/>
                                <a:gd name="T50" fmla="*/ 7 w 56"/>
                                <a:gd name="T51" fmla="*/ 33 h 66"/>
                                <a:gd name="T52" fmla="*/ 8 w 56"/>
                                <a:gd name="T53" fmla="*/ 44 h 66"/>
                                <a:gd name="T54" fmla="*/ 11 w 56"/>
                                <a:gd name="T55" fmla="*/ 53 h 66"/>
                                <a:gd name="T56" fmla="*/ 18 w 56"/>
                                <a:gd name="T57" fmla="*/ 59 h 66"/>
                                <a:gd name="T58" fmla="*/ 28 w 56"/>
                                <a:gd name="T59" fmla="*/ 61 h 66"/>
                                <a:gd name="T60" fmla="*/ 38 w 56"/>
                                <a:gd name="T61" fmla="*/ 58 h 66"/>
                                <a:gd name="T62" fmla="*/ 45 w 56"/>
                                <a:gd name="T63" fmla="*/ 52 h 66"/>
                                <a:gd name="T64" fmla="*/ 49 w 56"/>
                                <a:gd name="T65" fmla="*/ 43 h 66"/>
                                <a:gd name="T66" fmla="*/ 50 w 56"/>
                                <a:gd name="T67" fmla="*/ 33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56" h="66">
                                  <a:moveTo>
                                    <a:pt x="56" y="32"/>
                                  </a:moveTo>
                                  <a:cubicBezTo>
                                    <a:pt x="56" y="37"/>
                                    <a:pt x="56" y="42"/>
                                    <a:pt x="55" y="46"/>
                                  </a:cubicBezTo>
                                  <a:cubicBezTo>
                                    <a:pt x="53" y="50"/>
                                    <a:pt x="52" y="54"/>
                                    <a:pt x="49" y="57"/>
                                  </a:cubicBezTo>
                                  <a:cubicBezTo>
                                    <a:pt x="47" y="60"/>
                                    <a:pt x="44" y="62"/>
                                    <a:pt x="40" y="64"/>
                                  </a:cubicBezTo>
                                  <a:cubicBezTo>
                                    <a:pt x="37" y="65"/>
                                    <a:pt x="32" y="66"/>
                                    <a:pt x="28" y="66"/>
                                  </a:cubicBezTo>
                                  <a:cubicBezTo>
                                    <a:pt x="23" y="66"/>
                                    <a:pt x="19" y="65"/>
                                    <a:pt x="15" y="64"/>
                                  </a:cubicBezTo>
                                  <a:cubicBezTo>
                                    <a:pt x="12" y="62"/>
                                    <a:pt x="9" y="60"/>
                                    <a:pt x="7" y="57"/>
                                  </a:cubicBezTo>
                                  <a:cubicBezTo>
                                    <a:pt x="5" y="55"/>
                                    <a:pt x="3" y="51"/>
                                    <a:pt x="2" y="47"/>
                                  </a:cubicBezTo>
                                  <a:cubicBezTo>
                                    <a:pt x="1" y="43"/>
                                    <a:pt x="0" y="38"/>
                                    <a:pt x="0" y="33"/>
                                  </a:cubicBezTo>
                                  <a:cubicBezTo>
                                    <a:pt x="0" y="28"/>
                                    <a:pt x="1" y="24"/>
                                    <a:pt x="2" y="20"/>
                                  </a:cubicBezTo>
                                  <a:cubicBezTo>
                                    <a:pt x="3" y="15"/>
                                    <a:pt x="5" y="12"/>
                                    <a:pt x="7" y="9"/>
                                  </a:cubicBezTo>
                                  <a:cubicBezTo>
                                    <a:pt x="10" y="6"/>
                                    <a:pt x="13" y="4"/>
                                    <a:pt x="16" y="2"/>
                                  </a:cubicBezTo>
                                  <a:cubicBezTo>
                                    <a:pt x="20" y="1"/>
                                    <a:pt x="24" y="0"/>
                                    <a:pt x="29" y="0"/>
                                  </a:cubicBezTo>
                                  <a:cubicBezTo>
                                    <a:pt x="34" y="0"/>
                                    <a:pt x="38" y="1"/>
                                    <a:pt x="41" y="2"/>
                                  </a:cubicBezTo>
                                  <a:cubicBezTo>
                                    <a:pt x="45" y="4"/>
                                    <a:pt x="47" y="6"/>
                                    <a:pt x="50" y="9"/>
                                  </a:cubicBezTo>
                                  <a:cubicBezTo>
                                    <a:pt x="52" y="11"/>
                                    <a:pt x="54" y="15"/>
                                    <a:pt x="55" y="19"/>
                                  </a:cubicBezTo>
                                  <a:cubicBezTo>
                                    <a:pt x="56" y="23"/>
                                    <a:pt x="56" y="27"/>
                                    <a:pt x="56" y="32"/>
                                  </a:cubicBezTo>
                                  <a:close/>
                                  <a:moveTo>
                                    <a:pt x="50" y="33"/>
                                  </a:moveTo>
                                  <a:cubicBezTo>
                                    <a:pt x="50" y="29"/>
                                    <a:pt x="49" y="25"/>
                                    <a:pt x="49" y="22"/>
                                  </a:cubicBezTo>
                                  <a:cubicBezTo>
                                    <a:pt x="48" y="19"/>
                                    <a:pt x="47" y="16"/>
                                    <a:pt x="45" y="13"/>
                                  </a:cubicBezTo>
                                  <a:cubicBezTo>
                                    <a:pt x="44" y="11"/>
                                    <a:pt x="41" y="9"/>
                                    <a:pt x="39" y="7"/>
                                  </a:cubicBezTo>
                                  <a:cubicBezTo>
                                    <a:pt x="36" y="6"/>
                                    <a:pt x="33" y="5"/>
                                    <a:pt x="28" y="5"/>
                                  </a:cubicBezTo>
                                  <a:cubicBezTo>
                                    <a:pt x="24" y="5"/>
                                    <a:pt x="21" y="6"/>
                                    <a:pt x="18" y="8"/>
                                  </a:cubicBezTo>
                                  <a:cubicBezTo>
                                    <a:pt x="16" y="9"/>
                                    <a:pt x="13" y="11"/>
                                    <a:pt x="12" y="14"/>
                                  </a:cubicBezTo>
                                  <a:cubicBezTo>
                                    <a:pt x="10" y="16"/>
                                    <a:pt x="9" y="19"/>
                                    <a:pt x="8" y="22"/>
                                  </a:cubicBezTo>
                                  <a:cubicBezTo>
                                    <a:pt x="7" y="26"/>
                                    <a:pt x="7" y="29"/>
                                    <a:pt x="7" y="33"/>
                                  </a:cubicBezTo>
                                  <a:cubicBezTo>
                                    <a:pt x="7" y="37"/>
                                    <a:pt x="7" y="40"/>
                                    <a:pt x="8" y="44"/>
                                  </a:cubicBezTo>
                                  <a:cubicBezTo>
                                    <a:pt x="9" y="47"/>
                                    <a:pt x="10" y="50"/>
                                    <a:pt x="11" y="53"/>
                                  </a:cubicBezTo>
                                  <a:cubicBezTo>
                                    <a:pt x="13" y="55"/>
                                    <a:pt x="15" y="57"/>
                                    <a:pt x="18" y="59"/>
                                  </a:cubicBezTo>
                                  <a:cubicBezTo>
                                    <a:pt x="21" y="60"/>
                                    <a:pt x="24" y="61"/>
                                    <a:pt x="28" y="61"/>
                                  </a:cubicBezTo>
                                  <a:cubicBezTo>
                                    <a:pt x="32" y="61"/>
                                    <a:pt x="36" y="60"/>
                                    <a:pt x="38" y="58"/>
                                  </a:cubicBezTo>
                                  <a:cubicBezTo>
                                    <a:pt x="41" y="57"/>
                                    <a:pt x="43" y="55"/>
                                    <a:pt x="45" y="52"/>
                                  </a:cubicBezTo>
                                  <a:cubicBezTo>
                                    <a:pt x="47" y="50"/>
                                    <a:pt x="48" y="47"/>
                                    <a:pt x="49" y="43"/>
                                  </a:cubicBezTo>
                                  <a:cubicBezTo>
                                    <a:pt x="49" y="40"/>
                                    <a:pt x="50" y="37"/>
                                    <a:pt x="50" y="33"/>
                                  </a:cubicBezTo>
                                  <a:close/>
                                </a:path>
                              </a:pathLst>
                            </a:custGeom>
                            <a:grpFill/>
                            <a:ln>
                              <a:noFill/>
                            </a:ln>
                          </wps:spPr>
                          <wps:bodyPr vert="horz" wrap="square" lIns="91440" tIns="45720" rIns="91440" bIns="45720" numCol="1" anchor="t" anchorCtr="0" compatLnSpc="1"/>
                        </wps:wsp>
                        <wps:wsp>
                          <wps:cNvPr id="83" name="Freeform 23"/>
                          <wps:cNvSpPr/>
                          <wps:spPr bwMode="auto">
                            <a:xfrm>
                              <a:off x="558140" y="0"/>
                              <a:ext cx="69649" cy="98460"/>
                            </a:xfrm>
                            <a:custGeom>
                              <a:avLst/>
                              <a:gdLst>
                                <a:gd name="T0" fmla="*/ 46 w 46"/>
                                <a:gd name="T1" fmla="*/ 61 h 65"/>
                                <a:gd name="T2" fmla="*/ 46 w 46"/>
                                <a:gd name="T3" fmla="*/ 63 h 65"/>
                                <a:gd name="T4" fmla="*/ 45 w 46"/>
                                <a:gd name="T5" fmla="*/ 64 h 65"/>
                                <a:gd name="T6" fmla="*/ 44 w 46"/>
                                <a:gd name="T7" fmla="*/ 64 h 65"/>
                                <a:gd name="T8" fmla="*/ 43 w 46"/>
                                <a:gd name="T9" fmla="*/ 65 h 65"/>
                                <a:gd name="T10" fmla="*/ 42 w 46"/>
                                <a:gd name="T11" fmla="*/ 65 h 65"/>
                                <a:gd name="T12" fmla="*/ 40 w 46"/>
                                <a:gd name="T13" fmla="*/ 64 h 65"/>
                                <a:gd name="T14" fmla="*/ 39 w 46"/>
                                <a:gd name="T15" fmla="*/ 63 h 65"/>
                                <a:gd name="T16" fmla="*/ 37 w 46"/>
                                <a:gd name="T17" fmla="*/ 62 h 65"/>
                                <a:gd name="T18" fmla="*/ 35 w 46"/>
                                <a:gd name="T19" fmla="*/ 59 h 65"/>
                                <a:gd name="T20" fmla="*/ 13 w 46"/>
                                <a:gd name="T21" fmla="*/ 19 h 65"/>
                                <a:gd name="T22" fmla="*/ 9 w 46"/>
                                <a:gd name="T23" fmla="*/ 13 h 65"/>
                                <a:gd name="T24" fmla="*/ 6 w 46"/>
                                <a:gd name="T25" fmla="*/ 7 h 65"/>
                                <a:gd name="T26" fmla="*/ 6 w 46"/>
                                <a:gd name="T27" fmla="*/ 7 h 65"/>
                                <a:gd name="T28" fmla="*/ 6 w 46"/>
                                <a:gd name="T29" fmla="*/ 14 h 65"/>
                                <a:gd name="T30" fmla="*/ 6 w 46"/>
                                <a:gd name="T31" fmla="*/ 21 h 65"/>
                                <a:gd name="T32" fmla="*/ 6 w 46"/>
                                <a:gd name="T33" fmla="*/ 63 h 65"/>
                                <a:gd name="T34" fmla="*/ 6 w 46"/>
                                <a:gd name="T35" fmla="*/ 64 h 65"/>
                                <a:gd name="T36" fmla="*/ 5 w 46"/>
                                <a:gd name="T37" fmla="*/ 64 h 65"/>
                                <a:gd name="T38" fmla="*/ 4 w 46"/>
                                <a:gd name="T39" fmla="*/ 65 h 65"/>
                                <a:gd name="T40" fmla="*/ 3 w 46"/>
                                <a:gd name="T41" fmla="*/ 65 h 65"/>
                                <a:gd name="T42" fmla="*/ 1 w 46"/>
                                <a:gd name="T43" fmla="*/ 65 h 65"/>
                                <a:gd name="T44" fmla="*/ 0 w 46"/>
                                <a:gd name="T45" fmla="*/ 64 h 65"/>
                                <a:gd name="T46" fmla="*/ 0 w 46"/>
                                <a:gd name="T47" fmla="*/ 64 h 65"/>
                                <a:gd name="T48" fmla="*/ 0 w 46"/>
                                <a:gd name="T49" fmla="*/ 63 h 65"/>
                                <a:gd name="T50" fmla="*/ 0 w 46"/>
                                <a:gd name="T51" fmla="*/ 3 h 65"/>
                                <a:gd name="T52" fmla="*/ 1 w 46"/>
                                <a:gd name="T53" fmla="*/ 0 h 65"/>
                                <a:gd name="T54" fmla="*/ 3 w 46"/>
                                <a:gd name="T55" fmla="*/ 0 h 65"/>
                                <a:gd name="T56" fmla="*/ 5 w 46"/>
                                <a:gd name="T57" fmla="*/ 0 h 65"/>
                                <a:gd name="T58" fmla="*/ 7 w 46"/>
                                <a:gd name="T59" fmla="*/ 0 h 65"/>
                                <a:gd name="T60" fmla="*/ 9 w 46"/>
                                <a:gd name="T61" fmla="*/ 1 h 65"/>
                                <a:gd name="T62" fmla="*/ 10 w 46"/>
                                <a:gd name="T63" fmla="*/ 2 h 65"/>
                                <a:gd name="T64" fmla="*/ 11 w 46"/>
                                <a:gd name="T65" fmla="*/ 4 h 65"/>
                                <a:gd name="T66" fmla="*/ 29 w 46"/>
                                <a:gd name="T67" fmla="*/ 35 h 65"/>
                                <a:gd name="T68" fmla="*/ 32 w 46"/>
                                <a:gd name="T69" fmla="*/ 41 h 65"/>
                                <a:gd name="T70" fmla="*/ 35 w 46"/>
                                <a:gd name="T71" fmla="*/ 46 h 65"/>
                                <a:gd name="T72" fmla="*/ 37 w 46"/>
                                <a:gd name="T73" fmla="*/ 51 h 65"/>
                                <a:gd name="T74" fmla="*/ 40 w 46"/>
                                <a:gd name="T75" fmla="*/ 56 h 65"/>
                                <a:gd name="T76" fmla="*/ 40 w 46"/>
                                <a:gd name="T77" fmla="*/ 56 h 65"/>
                                <a:gd name="T78" fmla="*/ 40 w 46"/>
                                <a:gd name="T79" fmla="*/ 47 h 65"/>
                                <a:gd name="T80" fmla="*/ 40 w 46"/>
                                <a:gd name="T81" fmla="*/ 39 h 65"/>
                                <a:gd name="T82" fmla="*/ 40 w 46"/>
                                <a:gd name="T83" fmla="*/ 1 h 65"/>
                                <a:gd name="T84" fmla="*/ 40 w 46"/>
                                <a:gd name="T85" fmla="*/ 0 h 65"/>
                                <a:gd name="T86" fmla="*/ 41 w 46"/>
                                <a:gd name="T87" fmla="*/ 0 h 65"/>
                                <a:gd name="T88" fmla="*/ 42 w 46"/>
                                <a:gd name="T89" fmla="*/ 0 h 65"/>
                                <a:gd name="T90" fmla="*/ 43 w 46"/>
                                <a:gd name="T91" fmla="*/ 0 h 65"/>
                                <a:gd name="T92" fmla="*/ 45 w 46"/>
                                <a:gd name="T93" fmla="*/ 0 h 65"/>
                                <a:gd name="T94" fmla="*/ 46 w 46"/>
                                <a:gd name="T95" fmla="*/ 0 h 65"/>
                                <a:gd name="T96" fmla="*/ 46 w 46"/>
                                <a:gd name="T97" fmla="*/ 0 h 65"/>
                                <a:gd name="T98" fmla="*/ 46 w 46"/>
                                <a:gd name="T99" fmla="*/ 1 h 65"/>
                                <a:gd name="T100" fmla="*/ 46 w 46"/>
                                <a:gd name="T101" fmla="*/ 6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6" h="65">
                                  <a:moveTo>
                                    <a:pt x="46" y="61"/>
                                  </a:moveTo>
                                  <a:cubicBezTo>
                                    <a:pt x="46" y="62"/>
                                    <a:pt x="46" y="63"/>
                                    <a:pt x="46" y="63"/>
                                  </a:cubicBezTo>
                                  <a:cubicBezTo>
                                    <a:pt x="46" y="63"/>
                                    <a:pt x="46" y="64"/>
                                    <a:pt x="45" y="64"/>
                                  </a:cubicBezTo>
                                  <a:cubicBezTo>
                                    <a:pt x="45" y="64"/>
                                    <a:pt x="45" y="64"/>
                                    <a:pt x="44" y="64"/>
                                  </a:cubicBezTo>
                                  <a:cubicBezTo>
                                    <a:pt x="44" y="65"/>
                                    <a:pt x="44" y="65"/>
                                    <a:pt x="43" y="65"/>
                                  </a:cubicBezTo>
                                  <a:cubicBezTo>
                                    <a:pt x="42" y="65"/>
                                    <a:pt x="42" y="65"/>
                                    <a:pt x="42" y="65"/>
                                  </a:cubicBezTo>
                                  <a:cubicBezTo>
                                    <a:pt x="41" y="65"/>
                                    <a:pt x="41" y="64"/>
                                    <a:pt x="40" y="64"/>
                                  </a:cubicBezTo>
                                  <a:cubicBezTo>
                                    <a:pt x="40" y="64"/>
                                    <a:pt x="39" y="64"/>
                                    <a:pt x="39" y="63"/>
                                  </a:cubicBezTo>
                                  <a:cubicBezTo>
                                    <a:pt x="38" y="63"/>
                                    <a:pt x="38" y="62"/>
                                    <a:pt x="37" y="62"/>
                                  </a:cubicBezTo>
                                  <a:cubicBezTo>
                                    <a:pt x="37" y="61"/>
                                    <a:pt x="36" y="60"/>
                                    <a:pt x="35" y="59"/>
                                  </a:cubicBezTo>
                                  <a:cubicBezTo>
                                    <a:pt x="13" y="19"/>
                                    <a:pt x="13" y="19"/>
                                    <a:pt x="13" y="19"/>
                                  </a:cubicBezTo>
                                  <a:cubicBezTo>
                                    <a:pt x="11" y="17"/>
                                    <a:pt x="10" y="15"/>
                                    <a:pt x="9" y="13"/>
                                  </a:cubicBezTo>
                                  <a:cubicBezTo>
                                    <a:pt x="8" y="11"/>
                                    <a:pt x="7" y="8"/>
                                    <a:pt x="6" y="7"/>
                                  </a:cubicBezTo>
                                  <a:cubicBezTo>
                                    <a:pt x="6" y="7"/>
                                    <a:pt x="6" y="7"/>
                                    <a:pt x="6" y="7"/>
                                  </a:cubicBezTo>
                                  <a:cubicBezTo>
                                    <a:pt x="6" y="9"/>
                                    <a:pt x="6" y="11"/>
                                    <a:pt x="6" y="14"/>
                                  </a:cubicBezTo>
                                  <a:cubicBezTo>
                                    <a:pt x="6" y="17"/>
                                    <a:pt x="6" y="19"/>
                                    <a:pt x="6" y="21"/>
                                  </a:cubicBezTo>
                                  <a:cubicBezTo>
                                    <a:pt x="6" y="63"/>
                                    <a:pt x="6" y="63"/>
                                    <a:pt x="6" y="63"/>
                                  </a:cubicBezTo>
                                  <a:cubicBezTo>
                                    <a:pt x="6" y="64"/>
                                    <a:pt x="6" y="64"/>
                                    <a:pt x="6" y="64"/>
                                  </a:cubicBezTo>
                                  <a:cubicBezTo>
                                    <a:pt x="6" y="64"/>
                                    <a:pt x="5" y="64"/>
                                    <a:pt x="5" y="64"/>
                                  </a:cubicBezTo>
                                  <a:cubicBezTo>
                                    <a:pt x="5" y="64"/>
                                    <a:pt x="5" y="65"/>
                                    <a:pt x="4" y="65"/>
                                  </a:cubicBezTo>
                                  <a:cubicBezTo>
                                    <a:pt x="4" y="65"/>
                                    <a:pt x="3" y="65"/>
                                    <a:pt x="3" y="65"/>
                                  </a:cubicBezTo>
                                  <a:cubicBezTo>
                                    <a:pt x="2" y="65"/>
                                    <a:pt x="2" y="65"/>
                                    <a:pt x="1" y="65"/>
                                  </a:cubicBezTo>
                                  <a:cubicBezTo>
                                    <a:pt x="1" y="65"/>
                                    <a:pt x="1" y="64"/>
                                    <a:pt x="0"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5" y="0"/>
                                    <a:pt x="5" y="0"/>
                                    <a:pt x="5" y="0"/>
                                  </a:cubicBezTo>
                                  <a:cubicBezTo>
                                    <a:pt x="6" y="0"/>
                                    <a:pt x="7" y="0"/>
                                    <a:pt x="7" y="0"/>
                                  </a:cubicBezTo>
                                  <a:cubicBezTo>
                                    <a:pt x="8" y="0"/>
                                    <a:pt x="8" y="0"/>
                                    <a:pt x="9" y="1"/>
                                  </a:cubicBezTo>
                                  <a:cubicBezTo>
                                    <a:pt x="9" y="1"/>
                                    <a:pt x="9" y="1"/>
                                    <a:pt x="10" y="2"/>
                                  </a:cubicBezTo>
                                  <a:cubicBezTo>
                                    <a:pt x="10" y="2"/>
                                    <a:pt x="11" y="3"/>
                                    <a:pt x="11" y="4"/>
                                  </a:cubicBezTo>
                                  <a:cubicBezTo>
                                    <a:pt x="29" y="35"/>
                                    <a:pt x="29" y="35"/>
                                    <a:pt x="29" y="35"/>
                                  </a:cubicBezTo>
                                  <a:cubicBezTo>
                                    <a:pt x="30" y="37"/>
                                    <a:pt x="31" y="39"/>
                                    <a:pt x="32" y="41"/>
                                  </a:cubicBezTo>
                                  <a:cubicBezTo>
                                    <a:pt x="33" y="42"/>
                                    <a:pt x="34" y="44"/>
                                    <a:pt x="35" y="46"/>
                                  </a:cubicBezTo>
                                  <a:cubicBezTo>
                                    <a:pt x="36" y="48"/>
                                    <a:pt x="36" y="49"/>
                                    <a:pt x="37" y="51"/>
                                  </a:cubicBezTo>
                                  <a:cubicBezTo>
                                    <a:pt x="38" y="53"/>
                                    <a:pt x="39" y="54"/>
                                    <a:pt x="40" y="56"/>
                                  </a:cubicBezTo>
                                  <a:cubicBezTo>
                                    <a:pt x="40" y="56"/>
                                    <a:pt x="40" y="56"/>
                                    <a:pt x="40" y="56"/>
                                  </a:cubicBezTo>
                                  <a:cubicBezTo>
                                    <a:pt x="40" y="53"/>
                                    <a:pt x="40" y="50"/>
                                    <a:pt x="40" y="47"/>
                                  </a:cubicBezTo>
                                  <a:cubicBezTo>
                                    <a:pt x="40" y="44"/>
                                    <a:pt x="40" y="41"/>
                                    <a:pt x="40" y="39"/>
                                  </a:cubicBezTo>
                                  <a:cubicBezTo>
                                    <a:pt x="40" y="1"/>
                                    <a:pt x="40" y="1"/>
                                    <a:pt x="40" y="1"/>
                                  </a:cubicBezTo>
                                  <a:cubicBezTo>
                                    <a:pt x="40" y="1"/>
                                    <a:pt x="40" y="0"/>
                                    <a:pt x="40" y="0"/>
                                  </a:cubicBezTo>
                                  <a:cubicBezTo>
                                    <a:pt x="40" y="0"/>
                                    <a:pt x="41" y="0"/>
                                    <a:pt x="41" y="0"/>
                                  </a:cubicBezTo>
                                  <a:cubicBezTo>
                                    <a:pt x="41" y="0"/>
                                    <a:pt x="41" y="0"/>
                                    <a:pt x="42" y="0"/>
                                  </a:cubicBezTo>
                                  <a:cubicBezTo>
                                    <a:pt x="42" y="0"/>
                                    <a:pt x="43" y="0"/>
                                    <a:pt x="43" y="0"/>
                                  </a:cubicBezTo>
                                  <a:cubicBezTo>
                                    <a:pt x="44" y="0"/>
                                    <a:pt x="44" y="0"/>
                                    <a:pt x="45" y="0"/>
                                  </a:cubicBezTo>
                                  <a:cubicBezTo>
                                    <a:pt x="45" y="0"/>
                                    <a:pt x="45" y="0"/>
                                    <a:pt x="46" y="0"/>
                                  </a:cubicBezTo>
                                  <a:cubicBezTo>
                                    <a:pt x="46" y="0"/>
                                    <a:pt x="46" y="0"/>
                                    <a:pt x="46" y="0"/>
                                  </a:cubicBezTo>
                                  <a:cubicBezTo>
                                    <a:pt x="46" y="0"/>
                                    <a:pt x="46" y="1"/>
                                    <a:pt x="46" y="1"/>
                                  </a:cubicBezTo>
                                  <a:lnTo>
                                    <a:pt x="46" y="61"/>
                                  </a:lnTo>
                                  <a:close/>
                                </a:path>
                              </a:pathLst>
                            </a:custGeom>
                            <a:grpFill/>
                            <a:ln>
                              <a:noFill/>
                            </a:ln>
                          </wps:spPr>
                          <wps:bodyPr vert="horz" wrap="square" lIns="91440" tIns="45720" rIns="91440" bIns="45720" numCol="1" anchor="t" anchorCtr="0" compatLnSpc="1"/>
                        </wps:wsp>
                        <wps:wsp>
                          <wps:cNvPr id="21" name="Freeform 24"/>
                          <wps:cNvSpPr>
                            <a:spLocks noEditPoints="1"/>
                          </wps:cNvSpPr>
                          <wps:spPr bwMode="auto">
                            <a:xfrm>
                              <a:off x="676893" y="0"/>
                              <a:ext cx="80857" cy="99261"/>
                            </a:xfrm>
                            <a:custGeom>
                              <a:avLst/>
                              <a:gdLst>
                                <a:gd name="T0" fmla="*/ 54 w 54"/>
                                <a:gd name="T1" fmla="*/ 63 h 66"/>
                                <a:gd name="T2" fmla="*/ 54 w 54"/>
                                <a:gd name="T3" fmla="*/ 65 h 66"/>
                                <a:gd name="T4" fmla="*/ 54 w 54"/>
                                <a:gd name="T5" fmla="*/ 65 h 66"/>
                                <a:gd name="T6" fmla="*/ 53 w 54"/>
                                <a:gd name="T7" fmla="*/ 66 h 66"/>
                                <a:gd name="T8" fmla="*/ 51 w 54"/>
                                <a:gd name="T9" fmla="*/ 66 h 66"/>
                                <a:gd name="T10" fmla="*/ 49 w 54"/>
                                <a:gd name="T11" fmla="*/ 66 h 66"/>
                                <a:gd name="T12" fmla="*/ 48 w 54"/>
                                <a:gd name="T13" fmla="*/ 65 h 66"/>
                                <a:gd name="T14" fmla="*/ 48 w 54"/>
                                <a:gd name="T15" fmla="*/ 65 h 66"/>
                                <a:gd name="T16" fmla="*/ 47 w 54"/>
                                <a:gd name="T17" fmla="*/ 64 h 66"/>
                                <a:gd name="T18" fmla="*/ 41 w 54"/>
                                <a:gd name="T19" fmla="*/ 47 h 66"/>
                                <a:gd name="T20" fmla="*/ 13 w 54"/>
                                <a:gd name="T21" fmla="*/ 47 h 66"/>
                                <a:gd name="T22" fmla="*/ 7 w 54"/>
                                <a:gd name="T23" fmla="*/ 64 h 66"/>
                                <a:gd name="T24" fmla="*/ 6 w 54"/>
                                <a:gd name="T25" fmla="*/ 65 h 66"/>
                                <a:gd name="T26" fmla="*/ 6 w 54"/>
                                <a:gd name="T27" fmla="*/ 65 h 66"/>
                                <a:gd name="T28" fmla="*/ 5 w 54"/>
                                <a:gd name="T29" fmla="*/ 66 h 66"/>
                                <a:gd name="T30" fmla="*/ 3 w 54"/>
                                <a:gd name="T31" fmla="*/ 66 h 66"/>
                                <a:gd name="T32" fmla="*/ 2 w 54"/>
                                <a:gd name="T33" fmla="*/ 66 h 66"/>
                                <a:gd name="T34" fmla="*/ 1 w 54"/>
                                <a:gd name="T35" fmla="*/ 65 h 66"/>
                                <a:gd name="T36" fmla="*/ 0 w 54"/>
                                <a:gd name="T37" fmla="*/ 65 h 66"/>
                                <a:gd name="T38" fmla="*/ 0 w 54"/>
                                <a:gd name="T39" fmla="*/ 63 h 66"/>
                                <a:gd name="T40" fmla="*/ 23 w 54"/>
                                <a:gd name="T41" fmla="*/ 2 h 66"/>
                                <a:gd name="T42" fmla="*/ 24 w 54"/>
                                <a:gd name="T43" fmla="*/ 1 h 66"/>
                                <a:gd name="T44" fmla="*/ 24 w 54"/>
                                <a:gd name="T45" fmla="*/ 1 h 66"/>
                                <a:gd name="T46" fmla="*/ 25 w 54"/>
                                <a:gd name="T47" fmla="*/ 0 h 66"/>
                                <a:gd name="T48" fmla="*/ 27 w 54"/>
                                <a:gd name="T49" fmla="*/ 0 h 66"/>
                                <a:gd name="T50" fmla="*/ 29 w 54"/>
                                <a:gd name="T51" fmla="*/ 0 h 66"/>
                                <a:gd name="T52" fmla="*/ 30 w 54"/>
                                <a:gd name="T53" fmla="*/ 1 h 66"/>
                                <a:gd name="T54" fmla="*/ 30 w 54"/>
                                <a:gd name="T55" fmla="*/ 1 h 66"/>
                                <a:gd name="T56" fmla="*/ 31 w 54"/>
                                <a:gd name="T57" fmla="*/ 2 h 66"/>
                                <a:gd name="T58" fmla="*/ 54 w 54"/>
                                <a:gd name="T59" fmla="*/ 63 h 66"/>
                                <a:gd name="T60" fmla="*/ 27 w 54"/>
                                <a:gd name="T61" fmla="*/ 7 h 66"/>
                                <a:gd name="T62" fmla="*/ 27 w 54"/>
                                <a:gd name="T63" fmla="*/ 7 h 66"/>
                                <a:gd name="T64" fmla="*/ 14 w 54"/>
                                <a:gd name="T65" fmla="*/ 42 h 66"/>
                                <a:gd name="T66" fmla="*/ 39 w 54"/>
                                <a:gd name="T67" fmla="*/ 42 h 66"/>
                                <a:gd name="T68" fmla="*/ 27 w 54"/>
                                <a:gd name="T69" fmla="*/ 7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4" h="66">
                                  <a:moveTo>
                                    <a:pt x="54" y="63"/>
                                  </a:moveTo>
                                  <a:cubicBezTo>
                                    <a:pt x="54" y="64"/>
                                    <a:pt x="54" y="64"/>
                                    <a:pt x="54" y="65"/>
                                  </a:cubicBezTo>
                                  <a:cubicBezTo>
                                    <a:pt x="54" y="65"/>
                                    <a:pt x="54" y="65"/>
                                    <a:pt x="54" y="65"/>
                                  </a:cubicBezTo>
                                  <a:cubicBezTo>
                                    <a:pt x="53" y="65"/>
                                    <a:pt x="53" y="66"/>
                                    <a:pt x="53" y="66"/>
                                  </a:cubicBezTo>
                                  <a:cubicBezTo>
                                    <a:pt x="52" y="66"/>
                                    <a:pt x="51" y="66"/>
                                    <a:pt x="51" y="66"/>
                                  </a:cubicBezTo>
                                  <a:cubicBezTo>
                                    <a:pt x="50" y="66"/>
                                    <a:pt x="50" y="66"/>
                                    <a:pt x="49" y="66"/>
                                  </a:cubicBezTo>
                                  <a:cubicBezTo>
                                    <a:pt x="49" y="66"/>
                                    <a:pt x="48" y="65"/>
                                    <a:pt x="48" y="65"/>
                                  </a:cubicBezTo>
                                  <a:cubicBezTo>
                                    <a:pt x="48" y="65"/>
                                    <a:pt x="48" y="65"/>
                                    <a:pt x="48" y="65"/>
                                  </a:cubicBezTo>
                                  <a:cubicBezTo>
                                    <a:pt x="47" y="65"/>
                                    <a:pt x="47" y="65"/>
                                    <a:pt x="47" y="64"/>
                                  </a:cubicBezTo>
                                  <a:cubicBezTo>
                                    <a:pt x="41" y="47"/>
                                    <a:pt x="41" y="47"/>
                                    <a:pt x="41" y="47"/>
                                  </a:cubicBezTo>
                                  <a:cubicBezTo>
                                    <a:pt x="13" y="47"/>
                                    <a:pt x="13" y="47"/>
                                    <a:pt x="13" y="47"/>
                                  </a:cubicBezTo>
                                  <a:cubicBezTo>
                                    <a:pt x="7" y="64"/>
                                    <a:pt x="7" y="64"/>
                                    <a:pt x="7" y="64"/>
                                  </a:cubicBezTo>
                                  <a:cubicBezTo>
                                    <a:pt x="7" y="65"/>
                                    <a:pt x="7" y="65"/>
                                    <a:pt x="6" y="65"/>
                                  </a:cubicBezTo>
                                  <a:cubicBezTo>
                                    <a:pt x="6" y="65"/>
                                    <a:pt x="6" y="65"/>
                                    <a:pt x="6" y="65"/>
                                  </a:cubicBezTo>
                                  <a:cubicBezTo>
                                    <a:pt x="6" y="65"/>
                                    <a:pt x="5" y="66"/>
                                    <a:pt x="5" y="66"/>
                                  </a:cubicBezTo>
                                  <a:cubicBezTo>
                                    <a:pt x="4" y="66"/>
                                    <a:pt x="4" y="66"/>
                                    <a:pt x="3" y="66"/>
                                  </a:cubicBezTo>
                                  <a:cubicBezTo>
                                    <a:pt x="3" y="66"/>
                                    <a:pt x="2" y="66"/>
                                    <a:pt x="2" y="66"/>
                                  </a:cubicBezTo>
                                  <a:cubicBezTo>
                                    <a:pt x="1" y="66"/>
                                    <a:pt x="1" y="65"/>
                                    <a:pt x="1" y="65"/>
                                  </a:cubicBezTo>
                                  <a:cubicBezTo>
                                    <a:pt x="0" y="65"/>
                                    <a:pt x="0" y="65"/>
                                    <a:pt x="0" y="65"/>
                                  </a:cubicBezTo>
                                  <a:cubicBezTo>
                                    <a:pt x="0" y="64"/>
                                    <a:pt x="0" y="64"/>
                                    <a:pt x="0" y="63"/>
                                  </a:cubicBezTo>
                                  <a:cubicBezTo>
                                    <a:pt x="23" y="2"/>
                                    <a:pt x="23" y="2"/>
                                    <a:pt x="23" y="2"/>
                                  </a:cubicBezTo>
                                  <a:cubicBezTo>
                                    <a:pt x="23" y="1"/>
                                    <a:pt x="23" y="1"/>
                                    <a:pt x="24" y="1"/>
                                  </a:cubicBezTo>
                                  <a:cubicBezTo>
                                    <a:pt x="24" y="1"/>
                                    <a:pt x="24" y="1"/>
                                    <a:pt x="24" y="1"/>
                                  </a:cubicBezTo>
                                  <a:cubicBezTo>
                                    <a:pt x="25" y="1"/>
                                    <a:pt x="25" y="0"/>
                                    <a:pt x="25" y="0"/>
                                  </a:cubicBezTo>
                                  <a:cubicBezTo>
                                    <a:pt x="26" y="0"/>
                                    <a:pt x="26" y="0"/>
                                    <a:pt x="27" y="0"/>
                                  </a:cubicBezTo>
                                  <a:cubicBezTo>
                                    <a:pt x="28" y="0"/>
                                    <a:pt x="28" y="0"/>
                                    <a:pt x="29" y="0"/>
                                  </a:cubicBezTo>
                                  <a:cubicBezTo>
                                    <a:pt x="29" y="0"/>
                                    <a:pt x="29" y="1"/>
                                    <a:pt x="30" y="1"/>
                                  </a:cubicBezTo>
                                  <a:cubicBezTo>
                                    <a:pt x="30" y="1"/>
                                    <a:pt x="30" y="1"/>
                                    <a:pt x="30" y="1"/>
                                  </a:cubicBezTo>
                                  <a:cubicBezTo>
                                    <a:pt x="31" y="1"/>
                                    <a:pt x="31" y="1"/>
                                    <a:pt x="31" y="2"/>
                                  </a:cubicBezTo>
                                  <a:lnTo>
                                    <a:pt x="54" y="63"/>
                                  </a:lnTo>
                                  <a:close/>
                                  <a:moveTo>
                                    <a:pt x="27" y="7"/>
                                  </a:moveTo>
                                  <a:cubicBezTo>
                                    <a:pt x="27" y="7"/>
                                    <a:pt x="27" y="7"/>
                                    <a:pt x="27" y="7"/>
                                  </a:cubicBezTo>
                                  <a:cubicBezTo>
                                    <a:pt x="14" y="42"/>
                                    <a:pt x="14" y="42"/>
                                    <a:pt x="14" y="42"/>
                                  </a:cubicBezTo>
                                  <a:cubicBezTo>
                                    <a:pt x="39" y="42"/>
                                    <a:pt x="39" y="42"/>
                                    <a:pt x="39" y="42"/>
                                  </a:cubicBezTo>
                                  <a:lnTo>
                                    <a:pt x="27" y="7"/>
                                  </a:lnTo>
                                  <a:close/>
                                </a:path>
                              </a:pathLst>
                            </a:custGeom>
                            <a:grpFill/>
                            <a:ln>
                              <a:noFill/>
                            </a:ln>
                          </wps:spPr>
                          <wps:bodyPr vert="horz" wrap="square" lIns="91440" tIns="45720" rIns="91440" bIns="45720" numCol="1" anchor="t" anchorCtr="0" compatLnSpc="1"/>
                        </wps:wsp>
                        <wps:wsp>
                          <wps:cNvPr id="22" name="Freeform 25"/>
                          <wps:cNvSpPr/>
                          <wps:spPr bwMode="auto">
                            <a:xfrm>
                              <a:off x="807522" y="0"/>
                              <a:ext cx="48835" cy="97660"/>
                            </a:xfrm>
                            <a:custGeom>
                              <a:avLst/>
                              <a:gdLst>
                                <a:gd name="T0" fmla="*/ 32 w 32"/>
                                <a:gd name="T1" fmla="*/ 63 h 65"/>
                                <a:gd name="T2" fmla="*/ 32 w 32"/>
                                <a:gd name="T3" fmla="*/ 64 h 65"/>
                                <a:gd name="T4" fmla="*/ 32 w 32"/>
                                <a:gd name="T5" fmla="*/ 65 h 65"/>
                                <a:gd name="T6" fmla="*/ 31 w 32"/>
                                <a:gd name="T7" fmla="*/ 65 h 65"/>
                                <a:gd name="T8" fmla="*/ 31 w 32"/>
                                <a:gd name="T9" fmla="*/ 65 h 65"/>
                                <a:gd name="T10" fmla="*/ 3 w 32"/>
                                <a:gd name="T11" fmla="*/ 65 h 65"/>
                                <a:gd name="T12" fmla="*/ 1 w 32"/>
                                <a:gd name="T13" fmla="*/ 65 h 65"/>
                                <a:gd name="T14" fmla="*/ 0 w 32"/>
                                <a:gd name="T15" fmla="*/ 62 h 65"/>
                                <a:gd name="T16" fmla="*/ 0 w 32"/>
                                <a:gd name="T17" fmla="*/ 2 h 65"/>
                                <a:gd name="T18" fmla="*/ 0 w 32"/>
                                <a:gd name="T19" fmla="*/ 1 h 65"/>
                                <a:gd name="T20" fmla="*/ 0 w 32"/>
                                <a:gd name="T21" fmla="*/ 1 h 65"/>
                                <a:gd name="T22" fmla="*/ 1 w 32"/>
                                <a:gd name="T23" fmla="*/ 0 h 65"/>
                                <a:gd name="T24" fmla="*/ 3 w 32"/>
                                <a:gd name="T25" fmla="*/ 0 h 65"/>
                                <a:gd name="T26" fmla="*/ 4 w 32"/>
                                <a:gd name="T27" fmla="*/ 0 h 65"/>
                                <a:gd name="T28" fmla="*/ 5 w 32"/>
                                <a:gd name="T29" fmla="*/ 1 h 65"/>
                                <a:gd name="T30" fmla="*/ 6 w 32"/>
                                <a:gd name="T31" fmla="*/ 1 h 65"/>
                                <a:gd name="T32" fmla="*/ 6 w 32"/>
                                <a:gd name="T33" fmla="*/ 2 h 65"/>
                                <a:gd name="T34" fmla="*/ 6 w 32"/>
                                <a:gd name="T35" fmla="*/ 60 h 65"/>
                                <a:gd name="T36" fmla="*/ 31 w 32"/>
                                <a:gd name="T37" fmla="*/ 60 h 65"/>
                                <a:gd name="T38" fmla="*/ 31 w 32"/>
                                <a:gd name="T39" fmla="*/ 60 h 65"/>
                                <a:gd name="T40" fmla="*/ 32 w 32"/>
                                <a:gd name="T41" fmla="*/ 61 h 65"/>
                                <a:gd name="T42" fmla="*/ 32 w 32"/>
                                <a:gd name="T43" fmla="*/ 61 h 65"/>
                                <a:gd name="T44" fmla="*/ 32 w 32"/>
                                <a:gd name="T45" fmla="*/ 6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2" h="65">
                                  <a:moveTo>
                                    <a:pt x="32" y="63"/>
                                  </a:moveTo>
                                  <a:cubicBezTo>
                                    <a:pt x="32" y="63"/>
                                    <a:pt x="32" y="63"/>
                                    <a:pt x="32" y="64"/>
                                  </a:cubicBezTo>
                                  <a:cubicBezTo>
                                    <a:pt x="32" y="64"/>
                                    <a:pt x="32" y="64"/>
                                    <a:pt x="32" y="65"/>
                                  </a:cubicBezTo>
                                  <a:cubicBezTo>
                                    <a:pt x="32" y="65"/>
                                    <a:pt x="32" y="65"/>
                                    <a:pt x="31" y="65"/>
                                  </a:cubicBezTo>
                                  <a:cubicBezTo>
                                    <a:pt x="31" y="65"/>
                                    <a:pt x="31" y="65"/>
                                    <a:pt x="31" y="65"/>
                                  </a:cubicBezTo>
                                  <a:cubicBezTo>
                                    <a:pt x="3" y="65"/>
                                    <a:pt x="3" y="65"/>
                                    <a:pt x="3" y="65"/>
                                  </a:cubicBezTo>
                                  <a:cubicBezTo>
                                    <a:pt x="2" y="65"/>
                                    <a:pt x="1" y="65"/>
                                    <a:pt x="1" y="65"/>
                                  </a:cubicBezTo>
                                  <a:cubicBezTo>
                                    <a:pt x="0" y="64"/>
                                    <a:pt x="0" y="63"/>
                                    <a:pt x="0" y="62"/>
                                  </a:cubicBezTo>
                                  <a:cubicBezTo>
                                    <a:pt x="0" y="2"/>
                                    <a:pt x="0" y="2"/>
                                    <a:pt x="0" y="2"/>
                                  </a:cubicBezTo>
                                  <a:cubicBezTo>
                                    <a:pt x="0" y="1"/>
                                    <a:pt x="0" y="1"/>
                                    <a:pt x="0" y="1"/>
                                  </a:cubicBezTo>
                                  <a:cubicBezTo>
                                    <a:pt x="0" y="1"/>
                                    <a:pt x="0" y="1"/>
                                    <a:pt x="0" y="1"/>
                                  </a:cubicBezTo>
                                  <a:cubicBezTo>
                                    <a:pt x="1" y="1"/>
                                    <a:pt x="1" y="1"/>
                                    <a:pt x="1" y="0"/>
                                  </a:cubicBezTo>
                                  <a:cubicBezTo>
                                    <a:pt x="2" y="0"/>
                                    <a:pt x="2" y="0"/>
                                    <a:pt x="3" y="0"/>
                                  </a:cubicBezTo>
                                  <a:cubicBezTo>
                                    <a:pt x="3" y="0"/>
                                    <a:pt x="4" y="0"/>
                                    <a:pt x="4" y="0"/>
                                  </a:cubicBezTo>
                                  <a:cubicBezTo>
                                    <a:pt x="5" y="1"/>
                                    <a:pt x="5" y="1"/>
                                    <a:pt x="5" y="1"/>
                                  </a:cubicBezTo>
                                  <a:cubicBezTo>
                                    <a:pt x="5" y="1"/>
                                    <a:pt x="6" y="1"/>
                                    <a:pt x="6" y="1"/>
                                  </a:cubicBezTo>
                                  <a:cubicBezTo>
                                    <a:pt x="6" y="1"/>
                                    <a:pt x="6" y="1"/>
                                    <a:pt x="6" y="2"/>
                                  </a:cubicBezTo>
                                  <a:cubicBezTo>
                                    <a:pt x="6" y="60"/>
                                    <a:pt x="6" y="60"/>
                                    <a:pt x="6" y="60"/>
                                  </a:cubicBezTo>
                                  <a:cubicBezTo>
                                    <a:pt x="31" y="60"/>
                                    <a:pt x="31" y="60"/>
                                    <a:pt x="31" y="60"/>
                                  </a:cubicBezTo>
                                  <a:cubicBezTo>
                                    <a:pt x="31" y="60"/>
                                    <a:pt x="31" y="60"/>
                                    <a:pt x="31" y="60"/>
                                  </a:cubicBezTo>
                                  <a:cubicBezTo>
                                    <a:pt x="32" y="60"/>
                                    <a:pt x="32" y="60"/>
                                    <a:pt x="32" y="61"/>
                                  </a:cubicBezTo>
                                  <a:cubicBezTo>
                                    <a:pt x="32" y="61"/>
                                    <a:pt x="32" y="61"/>
                                    <a:pt x="32" y="61"/>
                                  </a:cubicBezTo>
                                  <a:cubicBezTo>
                                    <a:pt x="32" y="62"/>
                                    <a:pt x="32" y="62"/>
                                    <a:pt x="32" y="63"/>
                                  </a:cubicBezTo>
                                  <a:close/>
                                </a:path>
                              </a:pathLst>
                            </a:custGeom>
                            <a:grpFill/>
                            <a:ln>
                              <a:noFill/>
                            </a:ln>
                          </wps:spPr>
                          <wps:bodyPr vert="horz" wrap="square" lIns="91440" tIns="45720" rIns="91440" bIns="45720" numCol="1" anchor="t" anchorCtr="0" compatLnSpc="1"/>
                        </wps:wsp>
                        <wps:wsp>
                          <wps:cNvPr id="23" name="Freeform 26"/>
                          <wps:cNvSpPr>
                            <a:spLocks noEditPoints="1"/>
                          </wps:cNvSpPr>
                          <wps:spPr bwMode="auto">
                            <a:xfrm>
                              <a:off x="967839" y="0"/>
                              <a:ext cx="60043" cy="98460"/>
                            </a:xfrm>
                            <a:custGeom>
                              <a:avLst/>
                              <a:gdLst>
                                <a:gd name="T0" fmla="*/ 40 w 40"/>
                                <a:gd name="T1" fmla="*/ 63 h 65"/>
                                <a:gd name="T2" fmla="*/ 40 w 40"/>
                                <a:gd name="T3" fmla="*/ 64 h 65"/>
                                <a:gd name="T4" fmla="*/ 40 w 40"/>
                                <a:gd name="T5" fmla="*/ 64 h 65"/>
                                <a:gd name="T6" fmla="*/ 39 w 40"/>
                                <a:gd name="T7" fmla="*/ 65 h 65"/>
                                <a:gd name="T8" fmla="*/ 37 w 40"/>
                                <a:gd name="T9" fmla="*/ 65 h 65"/>
                                <a:gd name="T10" fmla="*/ 36 w 40"/>
                                <a:gd name="T11" fmla="*/ 65 h 65"/>
                                <a:gd name="T12" fmla="*/ 35 w 40"/>
                                <a:gd name="T13" fmla="*/ 64 h 65"/>
                                <a:gd name="T14" fmla="*/ 34 w 40"/>
                                <a:gd name="T15" fmla="*/ 64 h 65"/>
                                <a:gd name="T16" fmla="*/ 34 w 40"/>
                                <a:gd name="T17" fmla="*/ 63 h 65"/>
                                <a:gd name="T18" fmla="*/ 28 w 40"/>
                                <a:gd name="T19" fmla="*/ 47 h 65"/>
                                <a:gd name="T20" fmla="*/ 25 w 40"/>
                                <a:gd name="T21" fmla="*/ 42 h 65"/>
                                <a:gd name="T22" fmla="*/ 23 w 40"/>
                                <a:gd name="T23" fmla="*/ 38 h 65"/>
                                <a:gd name="T24" fmla="*/ 18 w 40"/>
                                <a:gd name="T25" fmla="*/ 35 h 65"/>
                                <a:gd name="T26" fmla="*/ 13 w 40"/>
                                <a:gd name="T27" fmla="*/ 34 h 65"/>
                                <a:gd name="T28" fmla="*/ 6 w 40"/>
                                <a:gd name="T29" fmla="*/ 34 h 65"/>
                                <a:gd name="T30" fmla="*/ 6 w 40"/>
                                <a:gd name="T31" fmla="*/ 63 h 65"/>
                                <a:gd name="T32" fmla="*/ 6 w 40"/>
                                <a:gd name="T33" fmla="*/ 64 h 65"/>
                                <a:gd name="T34" fmla="*/ 5 w 40"/>
                                <a:gd name="T35" fmla="*/ 64 h 65"/>
                                <a:gd name="T36" fmla="*/ 4 w 40"/>
                                <a:gd name="T37" fmla="*/ 65 h 65"/>
                                <a:gd name="T38" fmla="*/ 3 w 40"/>
                                <a:gd name="T39" fmla="*/ 65 h 65"/>
                                <a:gd name="T40" fmla="*/ 1 w 40"/>
                                <a:gd name="T41" fmla="*/ 65 h 65"/>
                                <a:gd name="T42" fmla="*/ 1 w 40"/>
                                <a:gd name="T43" fmla="*/ 64 h 65"/>
                                <a:gd name="T44" fmla="*/ 0 w 40"/>
                                <a:gd name="T45" fmla="*/ 64 h 65"/>
                                <a:gd name="T46" fmla="*/ 0 w 40"/>
                                <a:gd name="T47" fmla="*/ 63 h 65"/>
                                <a:gd name="T48" fmla="*/ 0 w 40"/>
                                <a:gd name="T49" fmla="*/ 3 h 65"/>
                                <a:gd name="T50" fmla="*/ 1 w 40"/>
                                <a:gd name="T51" fmla="*/ 0 h 65"/>
                                <a:gd name="T52" fmla="*/ 3 w 40"/>
                                <a:gd name="T53" fmla="*/ 0 h 65"/>
                                <a:gd name="T54" fmla="*/ 15 w 40"/>
                                <a:gd name="T55" fmla="*/ 0 h 65"/>
                                <a:gd name="T56" fmla="*/ 19 w 40"/>
                                <a:gd name="T57" fmla="*/ 0 h 65"/>
                                <a:gd name="T58" fmla="*/ 22 w 40"/>
                                <a:gd name="T59" fmla="*/ 0 h 65"/>
                                <a:gd name="T60" fmla="*/ 28 w 40"/>
                                <a:gd name="T61" fmla="*/ 2 h 65"/>
                                <a:gd name="T62" fmla="*/ 33 w 40"/>
                                <a:gd name="T63" fmla="*/ 6 h 65"/>
                                <a:gd name="T64" fmla="*/ 35 w 40"/>
                                <a:gd name="T65" fmla="*/ 11 h 65"/>
                                <a:gd name="T66" fmla="*/ 36 w 40"/>
                                <a:gd name="T67" fmla="*/ 16 h 65"/>
                                <a:gd name="T68" fmla="*/ 35 w 40"/>
                                <a:gd name="T69" fmla="*/ 22 h 65"/>
                                <a:gd name="T70" fmla="*/ 33 w 40"/>
                                <a:gd name="T71" fmla="*/ 27 h 65"/>
                                <a:gd name="T72" fmla="*/ 29 w 40"/>
                                <a:gd name="T73" fmla="*/ 30 h 65"/>
                                <a:gd name="T74" fmla="*/ 24 w 40"/>
                                <a:gd name="T75" fmla="*/ 32 h 65"/>
                                <a:gd name="T76" fmla="*/ 27 w 40"/>
                                <a:gd name="T77" fmla="*/ 34 h 65"/>
                                <a:gd name="T78" fmla="*/ 29 w 40"/>
                                <a:gd name="T79" fmla="*/ 37 h 65"/>
                                <a:gd name="T80" fmla="*/ 31 w 40"/>
                                <a:gd name="T81" fmla="*/ 40 h 65"/>
                                <a:gd name="T82" fmla="*/ 33 w 40"/>
                                <a:gd name="T83" fmla="*/ 45 h 65"/>
                                <a:gd name="T84" fmla="*/ 39 w 40"/>
                                <a:gd name="T85" fmla="*/ 60 h 65"/>
                                <a:gd name="T86" fmla="*/ 40 w 40"/>
                                <a:gd name="T87" fmla="*/ 62 h 65"/>
                                <a:gd name="T88" fmla="*/ 40 w 40"/>
                                <a:gd name="T89" fmla="*/ 63 h 65"/>
                                <a:gd name="T90" fmla="*/ 30 w 40"/>
                                <a:gd name="T91" fmla="*/ 17 h 65"/>
                                <a:gd name="T92" fmla="*/ 28 w 40"/>
                                <a:gd name="T93" fmla="*/ 10 h 65"/>
                                <a:gd name="T94" fmla="*/ 22 w 40"/>
                                <a:gd name="T95" fmla="*/ 6 h 65"/>
                                <a:gd name="T96" fmla="*/ 18 w 40"/>
                                <a:gd name="T97" fmla="*/ 5 h 65"/>
                                <a:gd name="T98" fmla="*/ 14 w 40"/>
                                <a:gd name="T99" fmla="*/ 5 h 65"/>
                                <a:gd name="T100" fmla="*/ 6 w 40"/>
                                <a:gd name="T101" fmla="*/ 5 h 65"/>
                                <a:gd name="T102" fmla="*/ 6 w 40"/>
                                <a:gd name="T103" fmla="*/ 29 h 65"/>
                                <a:gd name="T104" fmla="*/ 15 w 40"/>
                                <a:gd name="T105" fmla="*/ 29 h 65"/>
                                <a:gd name="T106" fmla="*/ 22 w 40"/>
                                <a:gd name="T107" fmla="*/ 28 h 65"/>
                                <a:gd name="T108" fmla="*/ 26 w 40"/>
                                <a:gd name="T109" fmla="*/ 25 h 65"/>
                                <a:gd name="T110" fmla="*/ 29 w 40"/>
                                <a:gd name="T111" fmla="*/ 22 h 65"/>
                                <a:gd name="T112" fmla="*/ 30 w 40"/>
                                <a:gd name="T113" fmla="*/ 17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0" h="65">
                                  <a:moveTo>
                                    <a:pt x="40" y="63"/>
                                  </a:moveTo>
                                  <a:cubicBezTo>
                                    <a:pt x="40" y="64"/>
                                    <a:pt x="40" y="64"/>
                                    <a:pt x="40" y="64"/>
                                  </a:cubicBezTo>
                                  <a:cubicBezTo>
                                    <a:pt x="40" y="64"/>
                                    <a:pt x="40" y="64"/>
                                    <a:pt x="40" y="64"/>
                                  </a:cubicBezTo>
                                  <a:cubicBezTo>
                                    <a:pt x="40" y="64"/>
                                    <a:pt x="39" y="65"/>
                                    <a:pt x="39" y="65"/>
                                  </a:cubicBezTo>
                                  <a:cubicBezTo>
                                    <a:pt x="38" y="65"/>
                                    <a:pt x="38" y="65"/>
                                    <a:pt x="37" y="65"/>
                                  </a:cubicBezTo>
                                  <a:cubicBezTo>
                                    <a:pt x="37" y="65"/>
                                    <a:pt x="36" y="65"/>
                                    <a:pt x="36" y="65"/>
                                  </a:cubicBezTo>
                                  <a:cubicBezTo>
                                    <a:pt x="35" y="65"/>
                                    <a:pt x="35" y="64"/>
                                    <a:pt x="35" y="64"/>
                                  </a:cubicBezTo>
                                  <a:cubicBezTo>
                                    <a:pt x="35" y="64"/>
                                    <a:pt x="34" y="64"/>
                                    <a:pt x="34" y="64"/>
                                  </a:cubicBezTo>
                                  <a:cubicBezTo>
                                    <a:pt x="34" y="63"/>
                                    <a:pt x="34" y="63"/>
                                    <a:pt x="34" y="63"/>
                                  </a:cubicBezTo>
                                  <a:cubicBezTo>
                                    <a:pt x="28" y="47"/>
                                    <a:pt x="28" y="47"/>
                                    <a:pt x="28" y="47"/>
                                  </a:cubicBezTo>
                                  <a:cubicBezTo>
                                    <a:pt x="27" y="45"/>
                                    <a:pt x="26" y="44"/>
                                    <a:pt x="25" y="42"/>
                                  </a:cubicBezTo>
                                  <a:cubicBezTo>
                                    <a:pt x="25" y="40"/>
                                    <a:pt x="24" y="39"/>
                                    <a:pt x="23" y="38"/>
                                  </a:cubicBezTo>
                                  <a:cubicBezTo>
                                    <a:pt x="21" y="37"/>
                                    <a:pt x="20" y="36"/>
                                    <a:pt x="18" y="35"/>
                                  </a:cubicBezTo>
                                  <a:cubicBezTo>
                                    <a:pt x="17" y="35"/>
                                    <a:pt x="15" y="34"/>
                                    <a:pt x="13" y="34"/>
                                  </a:cubicBezTo>
                                  <a:cubicBezTo>
                                    <a:pt x="6" y="34"/>
                                    <a:pt x="6" y="34"/>
                                    <a:pt x="6" y="34"/>
                                  </a:cubicBezTo>
                                  <a:cubicBezTo>
                                    <a:pt x="6" y="63"/>
                                    <a:pt x="6" y="63"/>
                                    <a:pt x="6" y="63"/>
                                  </a:cubicBezTo>
                                  <a:cubicBezTo>
                                    <a:pt x="6" y="64"/>
                                    <a:pt x="6" y="64"/>
                                    <a:pt x="6" y="64"/>
                                  </a:cubicBezTo>
                                  <a:cubicBezTo>
                                    <a:pt x="6" y="64"/>
                                    <a:pt x="6" y="64"/>
                                    <a:pt x="5" y="64"/>
                                  </a:cubicBezTo>
                                  <a:cubicBezTo>
                                    <a:pt x="5" y="64"/>
                                    <a:pt x="5" y="65"/>
                                    <a:pt x="4" y="65"/>
                                  </a:cubicBezTo>
                                  <a:cubicBezTo>
                                    <a:pt x="4" y="65"/>
                                    <a:pt x="4" y="65"/>
                                    <a:pt x="3" y="65"/>
                                  </a:cubicBezTo>
                                  <a:cubicBezTo>
                                    <a:pt x="2" y="65"/>
                                    <a:pt x="2" y="65"/>
                                    <a:pt x="1" y="65"/>
                                  </a:cubicBezTo>
                                  <a:cubicBezTo>
                                    <a:pt x="1" y="65"/>
                                    <a:pt x="1" y="64"/>
                                    <a:pt x="1"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15" y="0"/>
                                    <a:pt x="15" y="0"/>
                                    <a:pt x="15" y="0"/>
                                  </a:cubicBezTo>
                                  <a:cubicBezTo>
                                    <a:pt x="16" y="0"/>
                                    <a:pt x="18" y="0"/>
                                    <a:pt x="19" y="0"/>
                                  </a:cubicBezTo>
                                  <a:cubicBezTo>
                                    <a:pt x="20" y="0"/>
                                    <a:pt x="21" y="0"/>
                                    <a:pt x="22" y="0"/>
                                  </a:cubicBezTo>
                                  <a:cubicBezTo>
                                    <a:pt x="24" y="1"/>
                                    <a:pt x="26" y="1"/>
                                    <a:pt x="28" y="2"/>
                                  </a:cubicBezTo>
                                  <a:cubicBezTo>
                                    <a:pt x="30" y="3"/>
                                    <a:pt x="31" y="4"/>
                                    <a:pt x="33" y="6"/>
                                  </a:cubicBezTo>
                                  <a:cubicBezTo>
                                    <a:pt x="34" y="7"/>
                                    <a:pt x="35" y="9"/>
                                    <a:pt x="35" y="11"/>
                                  </a:cubicBezTo>
                                  <a:cubicBezTo>
                                    <a:pt x="36" y="12"/>
                                    <a:pt x="36" y="14"/>
                                    <a:pt x="36" y="16"/>
                                  </a:cubicBezTo>
                                  <a:cubicBezTo>
                                    <a:pt x="36" y="19"/>
                                    <a:pt x="36" y="20"/>
                                    <a:pt x="35" y="22"/>
                                  </a:cubicBezTo>
                                  <a:cubicBezTo>
                                    <a:pt x="35" y="24"/>
                                    <a:pt x="34" y="25"/>
                                    <a:pt x="33" y="27"/>
                                  </a:cubicBezTo>
                                  <a:cubicBezTo>
                                    <a:pt x="32" y="28"/>
                                    <a:pt x="30" y="29"/>
                                    <a:pt x="29" y="30"/>
                                  </a:cubicBezTo>
                                  <a:cubicBezTo>
                                    <a:pt x="27" y="31"/>
                                    <a:pt x="26" y="32"/>
                                    <a:pt x="24" y="32"/>
                                  </a:cubicBezTo>
                                  <a:cubicBezTo>
                                    <a:pt x="25" y="33"/>
                                    <a:pt x="26" y="33"/>
                                    <a:pt x="27" y="34"/>
                                  </a:cubicBezTo>
                                  <a:cubicBezTo>
                                    <a:pt x="28" y="35"/>
                                    <a:pt x="28" y="36"/>
                                    <a:pt x="29" y="37"/>
                                  </a:cubicBezTo>
                                  <a:cubicBezTo>
                                    <a:pt x="30" y="38"/>
                                    <a:pt x="31" y="39"/>
                                    <a:pt x="31" y="40"/>
                                  </a:cubicBezTo>
                                  <a:cubicBezTo>
                                    <a:pt x="32" y="42"/>
                                    <a:pt x="33" y="43"/>
                                    <a:pt x="33" y="45"/>
                                  </a:cubicBezTo>
                                  <a:cubicBezTo>
                                    <a:pt x="39" y="60"/>
                                    <a:pt x="39" y="60"/>
                                    <a:pt x="39" y="60"/>
                                  </a:cubicBezTo>
                                  <a:cubicBezTo>
                                    <a:pt x="40" y="61"/>
                                    <a:pt x="40" y="62"/>
                                    <a:pt x="40" y="62"/>
                                  </a:cubicBezTo>
                                  <a:cubicBezTo>
                                    <a:pt x="40" y="63"/>
                                    <a:pt x="40" y="63"/>
                                    <a:pt x="40" y="63"/>
                                  </a:cubicBezTo>
                                  <a:close/>
                                  <a:moveTo>
                                    <a:pt x="30" y="17"/>
                                  </a:moveTo>
                                  <a:cubicBezTo>
                                    <a:pt x="30" y="14"/>
                                    <a:pt x="29" y="12"/>
                                    <a:pt x="28" y="10"/>
                                  </a:cubicBezTo>
                                  <a:cubicBezTo>
                                    <a:pt x="27" y="8"/>
                                    <a:pt x="24" y="7"/>
                                    <a:pt x="22" y="6"/>
                                  </a:cubicBezTo>
                                  <a:cubicBezTo>
                                    <a:pt x="21" y="6"/>
                                    <a:pt x="20" y="5"/>
                                    <a:pt x="18" y="5"/>
                                  </a:cubicBezTo>
                                  <a:cubicBezTo>
                                    <a:pt x="17" y="5"/>
                                    <a:pt x="16" y="5"/>
                                    <a:pt x="14" y="5"/>
                                  </a:cubicBezTo>
                                  <a:cubicBezTo>
                                    <a:pt x="6" y="5"/>
                                    <a:pt x="6" y="5"/>
                                    <a:pt x="6" y="5"/>
                                  </a:cubicBezTo>
                                  <a:cubicBezTo>
                                    <a:pt x="6" y="29"/>
                                    <a:pt x="6" y="29"/>
                                    <a:pt x="6" y="29"/>
                                  </a:cubicBezTo>
                                  <a:cubicBezTo>
                                    <a:pt x="15" y="29"/>
                                    <a:pt x="15" y="29"/>
                                    <a:pt x="15" y="29"/>
                                  </a:cubicBezTo>
                                  <a:cubicBezTo>
                                    <a:pt x="18" y="29"/>
                                    <a:pt x="20" y="29"/>
                                    <a:pt x="22" y="28"/>
                                  </a:cubicBezTo>
                                  <a:cubicBezTo>
                                    <a:pt x="24" y="27"/>
                                    <a:pt x="25" y="26"/>
                                    <a:pt x="26" y="25"/>
                                  </a:cubicBezTo>
                                  <a:cubicBezTo>
                                    <a:pt x="27" y="24"/>
                                    <a:pt x="28" y="23"/>
                                    <a:pt x="29" y="22"/>
                                  </a:cubicBezTo>
                                  <a:cubicBezTo>
                                    <a:pt x="29" y="20"/>
                                    <a:pt x="30" y="19"/>
                                    <a:pt x="30" y="17"/>
                                  </a:cubicBezTo>
                                  <a:close/>
                                </a:path>
                              </a:pathLst>
                            </a:custGeom>
                            <a:grpFill/>
                            <a:ln>
                              <a:noFill/>
                            </a:ln>
                          </wps:spPr>
                          <wps:bodyPr vert="horz" wrap="square" lIns="91440" tIns="45720" rIns="91440" bIns="45720" numCol="1" anchor="t" anchorCtr="0" compatLnSpc="1"/>
                        </wps:wsp>
                        <wps:wsp>
                          <wps:cNvPr id="84" name="Freeform 27"/>
                          <wps:cNvSpPr/>
                          <wps:spPr bwMode="auto">
                            <a:xfrm>
                              <a:off x="1080654" y="0"/>
                              <a:ext cx="52037" cy="96859"/>
                            </a:xfrm>
                            <a:custGeom>
                              <a:avLst/>
                              <a:gdLst>
                                <a:gd name="T0" fmla="*/ 35 w 35"/>
                                <a:gd name="T1" fmla="*/ 62 h 64"/>
                                <a:gd name="T2" fmla="*/ 34 w 35"/>
                                <a:gd name="T3" fmla="*/ 63 h 64"/>
                                <a:gd name="T4" fmla="*/ 34 w 35"/>
                                <a:gd name="T5" fmla="*/ 64 h 64"/>
                                <a:gd name="T6" fmla="*/ 34 w 35"/>
                                <a:gd name="T7" fmla="*/ 64 h 64"/>
                                <a:gd name="T8" fmla="*/ 33 w 35"/>
                                <a:gd name="T9" fmla="*/ 64 h 64"/>
                                <a:gd name="T10" fmla="*/ 3 w 35"/>
                                <a:gd name="T11" fmla="*/ 64 h 64"/>
                                <a:gd name="T12" fmla="*/ 1 w 35"/>
                                <a:gd name="T13" fmla="*/ 64 h 64"/>
                                <a:gd name="T14" fmla="*/ 0 w 35"/>
                                <a:gd name="T15" fmla="*/ 61 h 64"/>
                                <a:gd name="T16" fmla="*/ 0 w 35"/>
                                <a:gd name="T17" fmla="*/ 3 h 64"/>
                                <a:gd name="T18" fmla="*/ 1 w 35"/>
                                <a:gd name="T19" fmla="*/ 0 h 64"/>
                                <a:gd name="T20" fmla="*/ 3 w 35"/>
                                <a:gd name="T21" fmla="*/ 0 h 64"/>
                                <a:gd name="T22" fmla="*/ 33 w 35"/>
                                <a:gd name="T23" fmla="*/ 0 h 64"/>
                                <a:gd name="T24" fmla="*/ 33 w 35"/>
                                <a:gd name="T25" fmla="*/ 0 h 64"/>
                                <a:gd name="T26" fmla="*/ 34 w 35"/>
                                <a:gd name="T27" fmla="*/ 0 h 64"/>
                                <a:gd name="T28" fmla="*/ 34 w 35"/>
                                <a:gd name="T29" fmla="*/ 1 h 64"/>
                                <a:gd name="T30" fmla="*/ 34 w 35"/>
                                <a:gd name="T31" fmla="*/ 2 h 64"/>
                                <a:gd name="T32" fmla="*/ 34 w 35"/>
                                <a:gd name="T33" fmla="*/ 4 h 64"/>
                                <a:gd name="T34" fmla="*/ 34 w 35"/>
                                <a:gd name="T35" fmla="*/ 4 h 64"/>
                                <a:gd name="T36" fmla="*/ 33 w 35"/>
                                <a:gd name="T37" fmla="*/ 5 h 64"/>
                                <a:gd name="T38" fmla="*/ 33 w 35"/>
                                <a:gd name="T39" fmla="*/ 5 h 64"/>
                                <a:gd name="T40" fmla="*/ 6 w 35"/>
                                <a:gd name="T41" fmla="*/ 5 h 64"/>
                                <a:gd name="T42" fmla="*/ 6 w 35"/>
                                <a:gd name="T43" fmla="*/ 28 h 64"/>
                                <a:gd name="T44" fmla="*/ 29 w 35"/>
                                <a:gd name="T45" fmla="*/ 28 h 64"/>
                                <a:gd name="T46" fmla="*/ 30 w 35"/>
                                <a:gd name="T47" fmla="*/ 28 h 64"/>
                                <a:gd name="T48" fmla="*/ 30 w 35"/>
                                <a:gd name="T49" fmla="*/ 29 h 64"/>
                                <a:gd name="T50" fmla="*/ 30 w 35"/>
                                <a:gd name="T51" fmla="*/ 29 h 64"/>
                                <a:gd name="T52" fmla="*/ 30 w 35"/>
                                <a:gd name="T53" fmla="*/ 31 h 64"/>
                                <a:gd name="T54" fmla="*/ 30 w 35"/>
                                <a:gd name="T55" fmla="*/ 32 h 64"/>
                                <a:gd name="T56" fmla="*/ 30 w 35"/>
                                <a:gd name="T57" fmla="*/ 33 h 64"/>
                                <a:gd name="T58" fmla="*/ 30 w 35"/>
                                <a:gd name="T59" fmla="*/ 33 h 64"/>
                                <a:gd name="T60" fmla="*/ 29 w 35"/>
                                <a:gd name="T61" fmla="*/ 33 h 64"/>
                                <a:gd name="T62" fmla="*/ 6 w 35"/>
                                <a:gd name="T63" fmla="*/ 33 h 64"/>
                                <a:gd name="T64" fmla="*/ 6 w 35"/>
                                <a:gd name="T65" fmla="*/ 59 h 64"/>
                                <a:gd name="T66" fmla="*/ 33 w 35"/>
                                <a:gd name="T67" fmla="*/ 59 h 64"/>
                                <a:gd name="T68" fmla="*/ 34 w 35"/>
                                <a:gd name="T69" fmla="*/ 59 h 64"/>
                                <a:gd name="T70" fmla="*/ 34 w 35"/>
                                <a:gd name="T71" fmla="*/ 60 h 64"/>
                                <a:gd name="T72" fmla="*/ 34 w 35"/>
                                <a:gd name="T73" fmla="*/ 60 h 64"/>
                                <a:gd name="T74" fmla="*/ 35 w 35"/>
                                <a:gd name="T75" fmla="*/ 6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 h="64">
                                  <a:moveTo>
                                    <a:pt x="35" y="62"/>
                                  </a:moveTo>
                                  <a:cubicBezTo>
                                    <a:pt x="35" y="62"/>
                                    <a:pt x="35" y="62"/>
                                    <a:pt x="34" y="63"/>
                                  </a:cubicBezTo>
                                  <a:cubicBezTo>
                                    <a:pt x="34" y="63"/>
                                    <a:pt x="34" y="63"/>
                                    <a:pt x="34" y="64"/>
                                  </a:cubicBezTo>
                                  <a:cubicBezTo>
                                    <a:pt x="34" y="64"/>
                                    <a:pt x="34" y="64"/>
                                    <a:pt x="34" y="64"/>
                                  </a:cubicBezTo>
                                  <a:cubicBezTo>
                                    <a:pt x="33" y="64"/>
                                    <a:pt x="33" y="64"/>
                                    <a:pt x="33" y="64"/>
                                  </a:cubicBezTo>
                                  <a:cubicBezTo>
                                    <a:pt x="3" y="64"/>
                                    <a:pt x="3" y="64"/>
                                    <a:pt x="3" y="64"/>
                                  </a:cubicBezTo>
                                  <a:cubicBezTo>
                                    <a:pt x="2" y="64"/>
                                    <a:pt x="1" y="64"/>
                                    <a:pt x="1" y="64"/>
                                  </a:cubicBezTo>
                                  <a:cubicBezTo>
                                    <a:pt x="0" y="63"/>
                                    <a:pt x="0" y="62"/>
                                    <a:pt x="0" y="61"/>
                                  </a:cubicBezTo>
                                  <a:cubicBezTo>
                                    <a:pt x="0" y="3"/>
                                    <a:pt x="0" y="3"/>
                                    <a:pt x="0" y="3"/>
                                  </a:cubicBezTo>
                                  <a:cubicBezTo>
                                    <a:pt x="0" y="2"/>
                                    <a:pt x="0" y="1"/>
                                    <a:pt x="1" y="0"/>
                                  </a:cubicBezTo>
                                  <a:cubicBezTo>
                                    <a:pt x="1" y="0"/>
                                    <a:pt x="2" y="0"/>
                                    <a:pt x="3" y="0"/>
                                  </a:cubicBezTo>
                                  <a:cubicBezTo>
                                    <a:pt x="33" y="0"/>
                                    <a:pt x="33" y="0"/>
                                    <a:pt x="33" y="0"/>
                                  </a:cubicBezTo>
                                  <a:cubicBezTo>
                                    <a:pt x="33" y="0"/>
                                    <a:pt x="33" y="0"/>
                                    <a:pt x="33" y="0"/>
                                  </a:cubicBezTo>
                                  <a:cubicBezTo>
                                    <a:pt x="33" y="0"/>
                                    <a:pt x="34" y="0"/>
                                    <a:pt x="34" y="0"/>
                                  </a:cubicBezTo>
                                  <a:cubicBezTo>
                                    <a:pt x="34" y="1"/>
                                    <a:pt x="34" y="1"/>
                                    <a:pt x="34" y="1"/>
                                  </a:cubicBezTo>
                                  <a:cubicBezTo>
                                    <a:pt x="34" y="2"/>
                                    <a:pt x="34" y="2"/>
                                    <a:pt x="34" y="2"/>
                                  </a:cubicBezTo>
                                  <a:cubicBezTo>
                                    <a:pt x="34" y="3"/>
                                    <a:pt x="34" y="3"/>
                                    <a:pt x="34" y="4"/>
                                  </a:cubicBezTo>
                                  <a:cubicBezTo>
                                    <a:pt x="34" y="4"/>
                                    <a:pt x="34" y="4"/>
                                    <a:pt x="34" y="4"/>
                                  </a:cubicBezTo>
                                  <a:cubicBezTo>
                                    <a:pt x="34" y="5"/>
                                    <a:pt x="33" y="5"/>
                                    <a:pt x="33" y="5"/>
                                  </a:cubicBezTo>
                                  <a:cubicBezTo>
                                    <a:pt x="33" y="5"/>
                                    <a:pt x="33" y="5"/>
                                    <a:pt x="33" y="5"/>
                                  </a:cubicBezTo>
                                  <a:cubicBezTo>
                                    <a:pt x="6" y="5"/>
                                    <a:pt x="6" y="5"/>
                                    <a:pt x="6" y="5"/>
                                  </a:cubicBezTo>
                                  <a:cubicBezTo>
                                    <a:pt x="6" y="28"/>
                                    <a:pt x="6" y="28"/>
                                    <a:pt x="6" y="28"/>
                                  </a:cubicBezTo>
                                  <a:cubicBezTo>
                                    <a:pt x="29" y="28"/>
                                    <a:pt x="29" y="28"/>
                                    <a:pt x="29" y="28"/>
                                  </a:cubicBezTo>
                                  <a:cubicBezTo>
                                    <a:pt x="29" y="28"/>
                                    <a:pt x="29" y="28"/>
                                    <a:pt x="30" y="28"/>
                                  </a:cubicBezTo>
                                  <a:cubicBezTo>
                                    <a:pt x="30" y="28"/>
                                    <a:pt x="30" y="28"/>
                                    <a:pt x="30" y="29"/>
                                  </a:cubicBezTo>
                                  <a:cubicBezTo>
                                    <a:pt x="30" y="29"/>
                                    <a:pt x="30" y="29"/>
                                    <a:pt x="30" y="29"/>
                                  </a:cubicBezTo>
                                  <a:cubicBezTo>
                                    <a:pt x="30" y="30"/>
                                    <a:pt x="30" y="30"/>
                                    <a:pt x="30" y="31"/>
                                  </a:cubicBezTo>
                                  <a:cubicBezTo>
                                    <a:pt x="30" y="31"/>
                                    <a:pt x="30" y="31"/>
                                    <a:pt x="30" y="32"/>
                                  </a:cubicBezTo>
                                  <a:cubicBezTo>
                                    <a:pt x="30" y="32"/>
                                    <a:pt x="30" y="32"/>
                                    <a:pt x="30" y="33"/>
                                  </a:cubicBezTo>
                                  <a:cubicBezTo>
                                    <a:pt x="30" y="33"/>
                                    <a:pt x="30" y="33"/>
                                    <a:pt x="30" y="33"/>
                                  </a:cubicBezTo>
                                  <a:cubicBezTo>
                                    <a:pt x="29" y="33"/>
                                    <a:pt x="29" y="33"/>
                                    <a:pt x="29" y="33"/>
                                  </a:cubicBezTo>
                                  <a:cubicBezTo>
                                    <a:pt x="6" y="33"/>
                                    <a:pt x="6" y="33"/>
                                    <a:pt x="6" y="33"/>
                                  </a:cubicBezTo>
                                  <a:cubicBezTo>
                                    <a:pt x="6" y="59"/>
                                    <a:pt x="6" y="59"/>
                                    <a:pt x="6" y="59"/>
                                  </a:cubicBezTo>
                                  <a:cubicBezTo>
                                    <a:pt x="33" y="59"/>
                                    <a:pt x="33" y="59"/>
                                    <a:pt x="33" y="59"/>
                                  </a:cubicBezTo>
                                  <a:cubicBezTo>
                                    <a:pt x="33" y="59"/>
                                    <a:pt x="33" y="59"/>
                                    <a:pt x="34" y="59"/>
                                  </a:cubicBezTo>
                                  <a:cubicBezTo>
                                    <a:pt x="34" y="59"/>
                                    <a:pt x="34" y="59"/>
                                    <a:pt x="34" y="60"/>
                                  </a:cubicBezTo>
                                  <a:cubicBezTo>
                                    <a:pt x="34" y="60"/>
                                    <a:pt x="34" y="60"/>
                                    <a:pt x="34" y="60"/>
                                  </a:cubicBezTo>
                                  <a:cubicBezTo>
                                    <a:pt x="35" y="61"/>
                                    <a:pt x="35" y="61"/>
                                    <a:pt x="35" y="62"/>
                                  </a:cubicBezTo>
                                  <a:close/>
                                </a:path>
                              </a:pathLst>
                            </a:custGeom>
                            <a:grpFill/>
                            <a:ln>
                              <a:noFill/>
                            </a:ln>
                          </wps:spPr>
                          <wps:bodyPr vert="horz" wrap="square" lIns="91440" tIns="45720" rIns="91440" bIns="45720" numCol="1" anchor="t" anchorCtr="0" compatLnSpc="1"/>
                        </wps:wsp>
                        <wps:wsp>
                          <wps:cNvPr id="85" name="Freeform 28"/>
                          <wps:cNvSpPr/>
                          <wps:spPr bwMode="auto">
                            <a:xfrm>
                              <a:off x="1175657" y="0"/>
                              <a:ext cx="56840" cy="99261"/>
                            </a:xfrm>
                            <a:custGeom>
                              <a:avLst/>
                              <a:gdLst>
                                <a:gd name="T0" fmla="*/ 38 w 38"/>
                                <a:gd name="T1" fmla="*/ 48 h 66"/>
                                <a:gd name="T2" fmla="*/ 37 w 38"/>
                                <a:gd name="T3" fmla="*/ 56 h 66"/>
                                <a:gd name="T4" fmla="*/ 32 w 38"/>
                                <a:gd name="T5" fmla="*/ 61 h 66"/>
                                <a:gd name="T6" fmla="*/ 26 w 38"/>
                                <a:gd name="T7" fmla="*/ 65 h 66"/>
                                <a:gd name="T8" fmla="*/ 17 w 38"/>
                                <a:gd name="T9" fmla="*/ 66 h 66"/>
                                <a:gd name="T10" fmla="*/ 11 w 38"/>
                                <a:gd name="T11" fmla="*/ 66 h 66"/>
                                <a:gd name="T12" fmla="*/ 6 w 38"/>
                                <a:gd name="T13" fmla="*/ 64 h 66"/>
                                <a:gd name="T14" fmla="*/ 3 w 38"/>
                                <a:gd name="T15" fmla="*/ 63 h 66"/>
                                <a:gd name="T16" fmla="*/ 1 w 38"/>
                                <a:gd name="T17" fmla="*/ 61 h 66"/>
                                <a:gd name="T18" fmla="*/ 0 w 38"/>
                                <a:gd name="T19" fmla="*/ 60 h 66"/>
                                <a:gd name="T20" fmla="*/ 0 w 38"/>
                                <a:gd name="T21" fmla="*/ 58 h 66"/>
                                <a:gd name="T22" fmla="*/ 0 w 38"/>
                                <a:gd name="T23" fmla="*/ 57 h 66"/>
                                <a:gd name="T24" fmla="*/ 0 w 38"/>
                                <a:gd name="T25" fmla="*/ 56 h 66"/>
                                <a:gd name="T26" fmla="*/ 1 w 38"/>
                                <a:gd name="T27" fmla="*/ 55 h 66"/>
                                <a:gd name="T28" fmla="*/ 1 w 38"/>
                                <a:gd name="T29" fmla="*/ 55 h 66"/>
                                <a:gd name="T30" fmla="*/ 3 w 38"/>
                                <a:gd name="T31" fmla="*/ 56 h 66"/>
                                <a:gd name="T32" fmla="*/ 6 w 38"/>
                                <a:gd name="T33" fmla="*/ 58 h 66"/>
                                <a:gd name="T34" fmla="*/ 11 w 38"/>
                                <a:gd name="T35" fmla="*/ 60 h 66"/>
                                <a:gd name="T36" fmla="*/ 18 w 38"/>
                                <a:gd name="T37" fmla="*/ 61 h 66"/>
                                <a:gd name="T38" fmla="*/ 23 w 38"/>
                                <a:gd name="T39" fmla="*/ 60 h 66"/>
                                <a:gd name="T40" fmla="*/ 28 w 38"/>
                                <a:gd name="T41" fmla="*/ 57 h 66"/>
                                <a:gd name="T42" fmla="*/ 31 w 38"/>
                                <a:gd name="T43" fmla="*/ 54 h 66"/>
                                <a:gd name="T44" fmla="*/ 32 w 38"/>
                                <a:gd name="T45" fmla="*/ 48 h 66"/>
                                <a:gd name="T46" fmla="*/ 30 w 38"/>
                                <a:gd name="T47" fmla="*/ 43 h 66"/>
                                <a:gd name="T48" fmla="*/ 27 w 38"/>
                                <a:gd name="T49" fmla="*/ 39 h 66"/>
                                <a:gd name="T50" fmla="*/ 22 w 38"/>
                                <a:gd name="T51" fmla="*/ 37 h 66"/>
                                <a:gd name="T52" fmla="*/ 17 w 38"/>
                                <a:gd name="T53" fmla="*/ 34 h 66"/>
                                <a:gd name="T54" fmla="*/ 11 w 38"/>
                                <a:gd name="T55" fmla="*/ 31 h 66"/>
                                <a:gd name="T56" fmla="*/ 6 w 38"/>
                                <a:gd name="T57" fmla="*/ 27 h 66"/>
                                <a:gd name="T58" fmla="*/ 3 w 38"/>
                                <a:gd name="T59" fmla="*/ 23 h 66"/>
                                <a:gd name="T60" fmla="*/ 2 w 38"/>
                                <a:gd name="T61" fmla="*/ 16 h 66"/>
                                <a:gd name="T62" fmla="*/ 3 w 38"/>
                                <a:gd name="T63" fmla="*/ 9 h 66"/>
                                <a:gd name="T64" fmla="*/ 7 w 38"/>
                                <a:gd name="T65" fmla="*/ 4 h 66"/>
                                <a:gd name="T66" fmla="*/ 13 w 38"/>
                                <a:gd name="T67" fmla="*/ 1 h 66"/>
                                <a:gd name="T68" fmla="*/ 20 w 38"/>
                                <a:gd name="T69" fmla="*/ 0 h 66"/>
                                <a:gd name="T70" fmla="*/ 24 w 38"/>
                                <a:gd name="T71" fmla="*/ 0 h 66"/>
                                <a:gd name="T72" fmla="*/ 28 w 38"/>
                                <a:gd name="T73" fmla="*/ 1 h 66"/>
                                <a:gd name="T74" fmla="*/ 32 w 38"/>
                                <a:gd name="T75" fmla="*/ 3 h 66"/>
                                <a:gd name="T76" fmla="*/ 34 w 38"/>
                                <a:gd name="T77" fmla="*/ 4 h 66"/>
                                <a:gd name="T78" fmla="*/ 34 w 38"/>
                                <a:gd name="T79" fmla="*/ 5 h 66"/>
                                <a:gd name="T80" fmla="*/ 34 w 38"/>
                                <a:gd name="T81" fmla="*/ 5 h 66"/>
                                <a:gd name="T82" fmla="*/ 35 w 38"/>
                                <a:gd name="T83" fmla="*/ 6 h 66"/>
                                <a:gd name="T84" fmla="*/ 35 w 38"/>
                                <a:gd name="T85" fmla="*/ 7 h 66"/>
                                <a:gd name="T86" fmla="*/ 35 w 38"/>
                                <a:gd name="T87" fmla="*/ 8 h 66"/>
                                <a:gd name="T88" fmla="*/ 34 w 38"/>
                                <a:gd name="T89" fmla="*/ 9 h 66"/>
                                <a:gd name="T90" fmla="*/ 34 w 38"/>
                                <a:gd name="T91" fmla="*/ 10 h 66"/>
                                <a:gd name="T92" fmla="*/ 33 w 38"/>
                                <a:gd name="T93" fmla="*/ 10 h 66"/>
                                <a:gd name="T94" fmla="*/ 32 w 38"/>
                                <a:gd name="T95" fmla="*/ 9 h 66"/>
                                <a:gd name="T96" fmla="*/ 29 w 38"/>
                                <a:gd name="T97" fmla="*/ 8 h 66"/>
                                <a:gd name="T98" fmla="*/ 25 w 38"/>
                                <a:gd name="T99" fmla="*/ 6 h 66"/>
                                <a:gd name="T100" fmla="*/ 19 w 38"/>
                                <a:gd name="T101" fmla="*/ 5 h 66"/>
                                <a:gd name="T102" fmla="*/ 14 w 38"/>
                                <a:gd name="T103" fmla="*/ 6 h 66"/>
                                <a:gd name="T104" fmla="*/ 11 w 38"/>
                                <a:gd name="T105" fmla="*/ 8 h 66"/>
                                <a:gd name="T106" fmla="*/ 9 w 38"/>
                                <a:gd name="T107" fmla="*/ 12 h 66"/>
                                <a:gd name="T108" fmla="*/ 8 w 38"/>
                                <a:gd name="T109" fmla="*/ 15 h 66"/>
                                <a:gd name="T110" fmla="*/ 9 w 38"/>
                                <a:gd name="T111" fmla="*/ 21 h 66"/>
                                <a:gd name="T112" fmla="*/ 13 w 38"/>
                                <a:gd name="T113" fmla="*/ 24 h 66"/>
                                <a:gd name="T114" fmla="*/ 17 w 38"/>
                                <a:gd name="T115" fmla="*/ 27 h 66"/>
                                <a:gd name="T116" fmla="*/ 23 w 38"/>
                                <a:gd name="T117" fmla="*/ 30 h 66"/>
                                <a:gd name="T118" fmla="*/ 29 w 38"/>
                                <a:gd name="T119" fmla="*/ 33 h 66"/>
                                <a:gd name="T120" fmla="*/ 33 w 38"/>
                                <a:gd name="T121" fmla="*/ 36 h 66"/>
                                <a:gd name="T122" fmla="*/ 37 w 38"/>
                                <a:gd name="T123" fmla="*/ 41 h 66"/>
                                <a:gd name="T124" fmla="*/ 38 w 38"/>
                                <a:gd name="T125" fmla="*/ 48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38" h="66">
                                  <a:moveTo>
                                    <a:pt x="38" y="48"/>
                                  </a:moveTo>
                                  <a:cubicBezTo>
                                    <a:pt x="38" y="51"/>
                                    <a:pt x="38" y="53"/>
                                    <a:pt x="37" y="56"/>
                                  </a:cubicBezTo>
                                  <a:cubicBezTo>
                                    <a:pt x="36" y="58"/>
                                    <a:pt x="34" y="60"/>
                                    <a:pt x="32" y="61"/>
                                  </a:cubicBezTo>
                                  <a:cubicBezTo>
                                    <a:pt x="30" y="63"/>
                                    <a:pt x="28" y="64"/>
                                    <a:pt x="26" y="65"/>
                                  </a:cubicBezTo>
                                  <a:cubicBezTo>
                                    <a:pt x="23" y="66"/>
                                    <a:pt x="20" y="66"/>
                                    <a:pt x="17" y="66"/>
                                  </a:cubicBezTo>
                                  <a:cubicBezTo>
                                    <a:pt x="15" y="66"/>
                                    <a:pt x="13" y="66"/>
                                    <a:pt x="11" y="66"/>
                                  </a:cubicBezTo>
                                  <a:cubicBezTo>
                                    <a:pt x="10" y="65"/>
                                    <a:pt x="8" y="65"/>
                                    <a:pt x="6" y="64"/>
                                  </a:cubicBezTo>
                                  <a:cubicBezTo>
                                    <a:pt x="5" y="64"/>
                                    <a:pt x="4" y="63"/>
                                    <a:pt x="3" y="63"/>
                                  </a:cubicBezTo>
                                  <a:cubicBezTo>
                                    <a:pt x="2" y="62"/>
                                    <a:pt x="1" y="62"/>
                                    <a:pt x="1" y="61"/>
                                  </a:cubicBezTo>
                                  <a:cubicBezTo>
                                    <a:pt x="0" y="61"/>
                                    <a:pt x="0" y="60"/>
                                    <a:pt x="0" y="60"/>
                                  </a:cubicBezTo>
                                  <a:cubicBezTo>
                                    <a:pt x="0" y="59"/>
                                    <a:pt x="0" y="59"/>
                                    <a:pt x="0" y="58"/>
                                  </a:cubicBezTo>
                                  <a:cubicBezTo>
                                    <a:pt x="0" y="57"/>
                                    <a:pt x="0" y="57"/>
                                    <a:pt x="0" y="57"/>
                                  </a:cubicBezTo>
                                  <a:cubicBezTo>
                                    <a:pt x="0" y="56"/>
                                    <a:pt x="0" y="56"/>
                                    <a:pt x="0" y="56"/>
                                  </a:cubicBezTo>
                                  <a:cubicBezTo>
                                    <a:pt x="0" y="55"/>
                                    <a:pt x="0" y="55"/>
                                    <a:pt x="1" y="55"/>
                                  </a:cubicBezTo>
                                  <a:cubicBezTo>
                                    <a:pt x="1" y="55"/>
                                    <a:pt x="1" y="55"/>
                                    <a:pt x="1" y="55"/>
                                  </a:cubicBezTo>
                                  <a:cubicBezTo>
                                    <a:pt x="2" y="55"/>
                                    <a:pt x="2" y="55"/>
                                    <a:pt x="3" y="56"/>
                                  </a:cubicBezTo>
                                  <a:cubicBezTo>
                                    <a:pt x="4" y="57"/>
                                    <a:pt x="5" y="57"/>
                                    <a:pt x="6" y="58"/>
                                  </a:cubicBezTo>
                                  <a:cubicBezTo>
                                    <a:pt x="8" y="59"/>
                                    <a:pt x="9" y="59"/>
                                    <a:pt x="11" y="60"/>
                                  </a:cubicBezTo>
                                  <a:cubicBezTo>
                                    <a:pt x="13" y="60"/>
                                    <a:pt x="15" y="61"/>
                                    <a:pt x="18" y="61"/>
                                  </a:cubicBezTo>
                                  <a:cubicBezTo>
                                    <a:pt x="20" y="61"/>
                                    <a:pt x="22" y="60"/>
                                    <a:pt x="23" y="60"/>
                                  </a:cubicBezTo>
                                  <a:cubicBezTo>
                                    <a:pt x="25" y="59"/>
                                    <a:pt x="27" y="58"/>
                                    <a:pt x="28" y="57"/>
                                  </a:cubicBezTo>
                                  <a:cubicBezTo>
                                    <a:pt x="29" y="56"/>
                                    <a:pt x="30" y="55"/>
                                    <a:pt x="31" y="54"/>
                                  </a:cubicBezTo>
                                  <a:cubicBezTo>
                                    <a:pt x="31" y="52"/>
                                    <a:pt x="32" y="50"/>
                                    <a:pt x="32" y="48"/>
                                  </a:cubicBezTo>
                                  <a:cubicBezTo>
                                    <a:pt x="32" y="46"/>
                                    <a:pt x="31" y="45"/>
                                    <a:pt x="30" y="43"/>
                                  </a:cubicBezTo>
                                  <a:cubicBezTo>
                                    <a:pt x="30" y="42"/>
                                    <a:pt x="28" y="41"/>
                                    <a:pt x="27" y="39"/>
                                  </a:cubicBezTo>
                                  <a:cubicBezTo>
                                    <a:pt x="26" y="38"/>
                                    <a:pt x="24" y="37"/>
                                    <a:pt x="22" y="37"/>
                                  </a:cubicBezTo>
                                  <a:cubicBezTo>
                                    <a:pt x="20" y="36"/>
                                    <a:pt x="19" y="35"/>
                                    <a:pt x="17" y="34"/>
                                  </a:cubicBezTo>
                                  <a:cubicBezTo>
                                    <a:pt x="15" y="33"/>
                                    <a:pt x="13" y="32"/>
                                    <a:pt x="11" y="31"/>
                                  </a:cubicBezTo>
                                  <a:cubicBezTo>
                                    <a:pt x="9" y="30"/>
                                    <a:pt x="8" y="29"/>
                                    <a:pt x="6" y="27"/>
                                  </a:cubicBezTo>
                                  <a:cubicBezTo>
                                    <a:pt x="5" y="26"/>
                                    <a:pt x="4" y="24"/>
                                    <a:pt x="3" y="23"/>
                                  </a:cubicBezTo>
                                  <a:cubicBezTo>
                                    <a:pt x="2" y="21"/>
                                    <a:pt x="2" y="18"/>
                                    <a:pt x="2" y="16"/>
                                  </a:cubicBezTo>
                                  <a:cubicBezTo>
                                    <a:pt x="2" y="13"/>
                                    <a:pt x="2" y="11"/>
                                    <a:pt x="3" y="9"/>
                                  </a:cubicBezTo>
                                  <a:cubicBezTo>
                                    <a:pt x="4" y="7"/>
                                    <a:pt x="5" y="5"/>
                                    <a:pt x="7" y="4"/>
                                  </a:cubicBezTo>
                                  <a:cubicBezTo>
                                    <a:pt x="8" y="3"/>
                                    <a:pt x="10" y="2"/>
                                    <a:pt x="13" y="1"/>
                                  </a:cubicBezTo>
                                  <a:cubicBezTo>
                                    <a:pt x="15" y="0"/>
                                    <a:pt x="17" y="0"/>
                                    <a:pt x="20" y="0"/>
                                  </a:cubicBezTo>
                                  <a:cubicBezTo>
                                    <a:pt x="22" y="0"/>
                                    <a:pt x="23" y="0"/>
                                    <a:pt x="24" y="0"/>
                                  </a:cubicBezTo>
                                  <a:cubicBezTo>
                                    <a:pt x="26" y="0"/>
                                    <a:pt x="27" y="1"/>
                                    <a:pt x="28" y="1"/>
                                  </a:cubicBezTo>
                                  <a:cubicBezTo>
                                    <a:pt x="30" y="2"/>
                                    <a:pt x="31" y="2"/>
                                    <a:pt x="32" y="3"/>
                                  </a:cubicBezTo>
                                  <a:cubicBezTo>
                                    <a:pt x="33" y="3"/>
                                    <a:pt x="33" y="4"/>
                                    <a:pt x="34" y="4"/>
                                  </a:cubicBezTo>
                                  <a:cubicBezTo>
                                    <a:pt x="34" y="4"/>
                                    <a:pt x="34" y="4"/>
                                    <a:pt x="34" y="5"/>
                                  </a:cubicBezTo>
                                  <a:cubicBezTo>
                                    <a:pt x="34" y="5"/>
                                    <a:pt x="34" y="5"/>
                                    <a:pt x="34" y="5"/>
                                  </a:cubicBezTo>
                                  <a:cubicBezTo>
                                    <a:pt x="34" y="5"/>
                                    <a:pt x="35" y="6"/>
                                    <a:pt x="35" y="6"/>
                                  </a:cubicBezTo>
                                  <a:cubicBezTo>
                                    <a:pt x="35" y="6"/>
                                    <a:pt x="35" y="7"/>
                                    <a:pt x="35" y="7"/>
                                  </a:cubicBezTo>
                                  <a:cubicBezTo>
                                    <a:pt x="35" y="8"/>
                                    <a:pt x="35" y="8"/>
                                    <a:pt x="35" y="8"/>
                                  </a:cubicBezTo>
                                  <a:cubicBezTo>
                                    <a:pt x="34" y="9"/>
                                    <a:pt x="34" y="9"/>
                                    <a:pt x="34" y="9"/>
                                  </a:cubicBezTo>
                                  <a:cubicBezTo>
                                    <a:pt x="34" y="9"/>
                                    <a:pt x="34" y="10"/>
                                    <a:pt x="34" y="10"/>
                                  </a:cubicBezTo>
                                  <a:cubicBezTo>
                                    <a:pt x="34" y="10"/>
                                    <a:pt x="34" y="10"/>
                                    <a:pt x="33" y="10"/>
                                  </a:cubicBezTo>
                                  <a:cubicBezTo>
                                    <a:pt x="33" y="10"/>
                                    <a:pt x="32" y="10"/>
                                    <a:pt x="32" y="9"/>
                                  </a:cubicBezTo>
                                  <a:cubicBezTo>
                                    <a:pt x="31" y="9"/>
                                    <a:pt x="30" y="8"/>
                                    <a:pt x="29" y="8"/>
                                  </a:cubicBezTo>
                                  <a:cubicBezTo>
                                    <a:pt x="28" y="7"/>
                                    <a:pt x="26" y="7"/>
                                    <a:pt x="25" y="6"/>
                                  </a:cubicBezTo>
                                  <a:cubicBezTo>
                                    <a:pt x="23" y="6"/>
                                    <a:pt x="21" y="5"/>
                                    <a:pt x="19" y="5"/>
                                  </a:cubicBezTo>
                                  <a:cubicBezTo>
                                    <a:pt x="18" y="5"/>
                                    <a:pt x="16" y="6"/>
                                    <a:pt x="14" y="6"/>
                                  </a:cubicBezTo>
                                  <a:cubicBezTo>
                                    <a:pt x="13" y="7"/>
                                    <a:pt x="12" y="7"/>
                                    <a:pt x="11" y="8"/>
                                  </a:cubicBezTo>
                                  <a:cubicBezTo>
                                    <a:pt x="10" y="9"/>
                                    <a:pt x="9" y="10"/>
                                    <a:pt x="9" y="12"/>
                                  </a:cubicBezTo>
                                  <a:cubicBezTo>
                                    <a:pt x="8" y="13"/>
                                    <a:pt x="8" y="14"/>
                                    <a:pt x="8" y="15"/>
                                  </a:cubicBezTo>
                                  <a:cubicBezTo>
                                    <a:pt x="8" y="17"/>
                                    <a:pt x="8" y="19"/>
                                    <a:pt x="9" y="21"/>
                                  </a:cubicBezTo>
                                  <a:cubicBezTo>
                                    <a:pt x="10" y="22"/>
                                    <a:pt x="11" y="23"/>
                                    <a:pt x="13" y="24"/>
                                  </a:cubicBezTo>
                                  <a:cubicBezTo>
                                    <a:pt x="14" y="25"/>
                                    <a:pt x="16" y="26"/>
                                    <a:pt x="17" y="27"/>
                                  </a:cubicBezTo>
                                  <a:cubicBezTo>
                                    <a:pt x="19" y="28"/>
                                    <a:pt x="21" y="29"/>
                                    <a:pt x="23" y="30"/>
                                  </a:cubicBezTo>
                                  <a:cubicBezTo>
                                    <a:pt x="25" y="31"/>
                                    <a:pt x="27" y="32"/>
                                    <a:pt x="29" y="33"/>
                                  </a:cubicBezTo>
                                  <a:cubicBezTo>
                                    <a:pt x="30" y="34"/>
                                    <a:pt x="32" y="35"/>
                                    <a:pt x="33" y="36"/>
                                  </a:cubicBezTo>
                                  <a:cubicBezTo>
                                    <a:pt x="35" y="38"/>
                                    <a:pt x="36" y="39"/>
                                    <a:pt x="37" y="41"/>
                                  </a:cubicBezTo>
                                  <a:cubicBezTo>
                                    <a:pt x="38" y="43"/>
                                    <a:pt x="38" y="45"/>
                                    <a:pt x="38" y="48"/>
                                  </a:cubicBezTo>
                                  <a:close/>
                                </a:path>
                              </a:pathLst>
                            </a:custGeom>
                            <a:grpFill/>
                            <a:ln>
                              <a:noFill/>
                            </a:ln>
                          </wps:spPr>
                          <wps:bodyPr vert="horz" wrap="square" lIns="91440" tIns="45720" rIns="91440" bIns="45720" numCol="1" anchor="t" anchorCtr="0" compatLnSpc="1"/>
                        </wps:wsp>
                        <wps:wsp>
                          <wps:cNvPr id="86" name="Freeform 29"/>
                          <wps:cNvSpPr/>
                          <wps:spPr bwMode="auto">
                            <a:xfrm>
                              <a:off x="1282535" y="0"/>
                              <a:ext cx="71250" cy="99261"/>
                            </a:xfrm>
                            <a:custGeom>
                              <a:avLst/>
                              <a:gdLst>
                                <a:gd name="T0" fmla="*/ 47 w 47"/>
                                <a:gd name="T1" fmla="*/ 42 h 66"/>
                                <a:gd name="T2" fmla="*/ 45 w 47"/>
                                <a:gd name="T3" fmla="*/ 52 h 66"/>
                                <a:gd name="T4" fmla="*/ 40 w 47"/>
                                <a:gd name="T5" fmla="*/ 60 h 66"/>
                                <a:gd name="T6" fmla="*/ 33 w 47"/>
                                <a:gd name="T7" fmla="*/ 65 h 66"/>
                                <a:gd name="T8" fmla="*/ 23 w 47"/>
                                <a:gd name="T9" fmla="*/ 66 h 66"/>
                                <a:gd name="T10" fmla="*/ 14 w 47"/>
                                <a:gd name="T11" fmla="*/ 65 h 66"/>
                                <a:gd name="T12" fmla="*/ 6 w 47"/>
                                <a:gd name="T13" fmla="*/ 60 h 66"/>
                                <a:gd name="T14" fmla="*/ 2 w 47"/>
                                <a:gd name="T15" fmla="*/ 53 h 66"/>
                                <a:gd name="T16" fmla="*/ 0 w 47"/>
                                <a:gd name="T17" fmla="*/ 42 h 66"/>
                                <a:gd name="T18" fmla="*/ 0 w 47"/>
                                <a:gd name="T19" fmla="*/ 2 h 66"/>
                                <a:gd name="T20" fmla="*/ 0 w 47"/>
                                <a:gd name="T21" fmla="*/ 1 h 66"/>
                                <a:gd name="T22" fmla="*/ 1 w 47"/>
                                <a:gd name="T23" fmla="*/ 1 h 66"/>
                                <a:gd name="T24" fmla="*/ 2 w 47"/>
                                <a:gd name="T25" fmla="*/ 0 h 66"/>
                                <a:gd name="T26" fmla="*/ 3 w 47"/>
                                <a:gd name="T27" fmla="*/ 0 h 66"/>
                                <a:gd name="T28" fmla="*/ 5 w 47"/>
                                <a:gd name="T29" fmla="*/ 0 h 66"/>
                                <a:gd name="T30" fmla="*/ 6 w 47"/>
                                <a:gd name="T31" fmla="*/ 1 h 66"/>
                                <a:gd name="T32" fmla="*/ 6 w 47"/>
                                <a:gd name="T33" fmla="*/ 1 h 66"/>
                                <a:gd name="T34" fmla="*/ 6 w 47"/>
                                <a:gd name="T35" fmla="*/ 2 h 66"/>
                                <a:gd name="T36" fmla="*/ 6 w 47"/>
                                <a:gd name="T37" fmla="*/ 41 h 66"/>
                                <a:gd name="T38" fmla="*/ 7 w 47"/>
                                <a:gd name="T39" fmla="*/ 50 h 66"/>
                                <a:gd name="T40" fmla="*/ 11 w 47"/>
                                <a:gd name="T41" fmla="*/ 56 h 66"/>
                                <a:gd name="T42" fmla="*/ 16 w 47"/>
                                <a:gd name="T43" fmla="*/ 60 h 66"/>
                                <a:gd name="T44" fmla="*/ 23 w 47"/>
                                <a:gd name="T45" fmla="*/ 61 h 66"/>
                                <a:gd name="T46" fmla="*/ 31 w 47"/>
                                <a:gd name="T47" fmla="*/ 60 h 66"/>
                                <a:gd name="T48" fmla="*/ 36 w 47"/>
                                <a:gd name="T49" fmla="*/ 56 h 66"/>
                                <a:gd name="T50" fmla="*/ 39 w 47"/>
                                <a:gd name="T51" fmla="*/ 50 h 66"/>
                                <a:gd name="T52" fmla="*/ 41 w 47"/>
                                <a:gd name="T53" fmla="*/ 42 h 66"/>
                                <a:gd name="T54" fmla="*/ 41 w 47"/>
                                <a:gd name="T55" fmla="*/ 2 h 66"/>
                                <a:gd name="T56" fmla="*/ 41 w 47"/>
                                <a:gd name="T57" fmla="*/ 1 h 66"/>
                                <a:gd name="T58" fmla="*/ 41 w 47"/>
                                <a:gd name="T59" fmla="*/ 1 h 66"/>
                                <a:gd name="T60" fmla="*/ 42 w 47"/>
                                <a:gd name="T61" fmla="*/ 0 h 66"/>
                                <a:gd name="T62" fmla="*/ 44 w 47"/>
                                <a:gd name="T63" fmla="*/ 0 h 66"/>
                                <a:gd name="T64" fmla="*/ 45 w 47"/>
                                <a:gd name="T65" fmla="*/ 0 h 66"/>
                                <a:gd name="T66" fmla="*/ 46 w 47"/>
                                <a:gd name="T67" fmla="*/ 1 h 66"/>
                                <a:gd name="T68" fmla="*/ 46 w 47"/>
                                <a:gd name="T69" fmla="*/ 1 h 66"/>
                                <a:gd name="T70" fmla="*/ 47 w 47"/>
                                <a:gd name="T71" fmla="*/ 2 h 66"/>
                                <a:gd name="T72" fmla="*/ 47 w 47"/>
                                <a:gd name="T73" fmla="*/ 42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7" h="66">
                                  <a:moveTo>
                                    <a:pt x="47" y="42"/>
                                  </a:moveTo>
                                  <a:cubicBezTo>
                                    <a:pt x="47" y="46"/>
                                    <a:pt x="46" y="49"/>
                                    <a:pt x="45" y="52"/>
                                  </a:cubicBezTo>
                                  <a:cubicBezTo>
                                    <a:pt x="44" y="55"/>
                                    <a:pt x="42" y="58"/>
                                    <a:pt x="40" y="60"/>
                                  </a:cubicBezTo>
                                  <a:cubicBezTo>
                                    <a:pt x="38" y="62"/>
                                    <a:pt x="36" y="64"/>
                                    <a:pt x="33" y="65"/>
                                  </a:cubicBezTo>
                                  <a:cubicBezTo>
                                    <a:pt x="30" y="66"/>
                                    <a:pt x="26" y="66"/>
                                    <a:pt x="23" y="66"/>
                                  </a:cubicBezTo>
                                  <a:cubicBezTo>
                                    <a:pt x="19" y="66"/>
                                    <a:pt x="16" y="66"/>
                                    <a:pt x="14" y="65"/>
                                  </a:cubicBezTo>
                                  <a:cubicBezTo>
                                    <a:pt x="11" y="64"/>
                                    <a:pt x="8" y="62"/>
                                    <a:pt x="6" y="60"/>
                                  </a:cubicBezTo>
                                  <a:cubicBezTo>
                                    <a:pt x="4" y="58"/>
                                    <a:pt x="3" y="56"/>
                                    <a:pt x="2" y="53"/>
                                  </a:cubicBezTo>
                                  <a:cubicBezTo>
                                    <a:pt x="1" y="50"/>
                                    <a:pt x="0" y="46"/>
                                    <a:pt x="0" y="42"/>
                                  </a:cubicBezTo>
                                  <a:cubicBezTo>
                                    <a:pt x="0" y="2"/>
                                    <a:pt x="0" y="2"/>
                                    <a:pt x="0" y="2"/>
                                  </a:cubicBezTo>
                                  <a:cubicBezTo>
                                    <a:pt x="0" y="1"/>
                                    <a:pt x="0" y="1"/>
                                    <a:pt x="0" y="1"/>
                                  </a:cubicBezTo>
                                  <a:cubicBezTo>
                                    <a:pt x="0" y="1"/>
                                    <a:pt x="1" y="1"/>
                                    <a:pt x="1" y="1"/>
                                  </a:cubicBezTo>
                                  <a:cubicBezTo>
                                    <a:pt x="1" y="1"/>
                                    <a:pt x="1" y="1"/>
                                    <a:pt x="2" y="0"/>
                                  </a:cubicBezTo>
                                  <a:cubicBezTo>
                                    <a:pt x="2" y="0"/>
                                    <a:pt x="3" y="0"/>
                                    <a:pt x="3" y="0"/>
                                  </a:cubicBezTo>
                                  <a:cubicBezTo>
                                    <a:pt x="4" y="0"/>
                                    <a:pt x="4" y="0"/>
                                    <a:pt x="5" y="0"/>
                                  </a:cubicBezTo>
                                  <a:cubicBezTo>
                                    <a:pt x="5" y="1"/>
                                    <a:pt x="5" y="1"/>
                                    <a:pt x="6" y="1"/>
                                  </a:cubicBezTo>
                                  <a:cubicBezTo>
                                    <a:pt x="6" y="1"/>
                                    <a:pt x="6" y="1"/>
                                    <a:pt x="6" y="1"/>
                                  </a:cubicBezTo>
                                  <a:cubicBezTo>
                                    <a:pt x="6" y="1"/>
                                    <a:pt x="6" y="1"/>
                                    <a:pt x="6" y="2"/>
                                  </a:cubicBezTo>
                                  <a:cubicBezTo>
                                    <a:pt x="6" y="41"/>
                                    <a:pt x="6" y="41"/>
                                    <a:pt x="6" y="41"/>
                                  </a:cubicBezTo>
                                  <a:cubicBezTo>
                                    <a:pt x="6" y="45"/>
                                    <a:pt x="7" y="47"/>
                                    <a:pt x="7" y="50"/>
                                  </a:cubicBezTo>
                                  <a:cubicBezTo>
                                    <a:pt x="8" y="52"/>
                                    <a:pt x="9" y="54"/>
                                    <a:pt x="11" y="56"/>
                                  </a:cubicBezTo>
                                  <a:cubicBezTo>
                                    <a:pt x="12" y="57"/>
                                    <a:pt x="14" y="59"/>
                                    <a:pt x="16" y="60"/>
                                  </a:cubicBezTo>
                                  <a:cubicBezTo>
                                    <a:pt x="18" y="60"/>
                                    <a:pt x="21" y="61"/>
                                    <a:pt x="23" y="61"/>
                                  </a:cubicBezTo>
                                  <a:cubicBezTo>
                                    <a:pt x="26" y="61"/>
                                    <a:pt x="28" y="60"/>
                                    <a:pt x="31" y="60"/>
                                  </a:cubicBezTo>
                                  <a:cubicBezTo>
                                    <a:pt x="33" y="59"/>
                                    <a:pt x="34" y="58"/>
                                    <a:pt x="36" y="56"/>
                                  </a:cubicBezTo>
                                  <a:cubicBezTo>
                                    <a:pt x="37" y="54"/>
                                    <a:pt x="39" y="52"/>
                                    <a:pt x="39" y="50"/>
                                  </a:cubicBezTo>
                                  <a:cubicBezTo>
                                    <a:pt x="40" y="48"/>
                                    <a:pt x="41" y="45"/>
                                    <a:pt x="41" y="42"/>
                                  </a:cubicBezTo>
                                  <a:cubicBezTo>
                                    <a:pt x="41" y="2"/>
                                    <a:pt x="41" y="2"/>
                                    <a:pt x="41" y="2"/>
                                  </a:cubicBezTo>
                                  <a:cubicBezTo>
                                    <a:pt x="41" y="1"/>
                                    <a:pt x="41" y="1"/>
                                    <a:pt x="41" y="1"/>
                                  </a:cubicBezTo>
                                  <a:cubicBezTo>
                                    <a:pt x="41" y="1"/>
                                    <a:pt x="41" y="1"/>
                                    <a:pt x="41" y="1"/>
                                  </a:cubicBezTo>
                                  <a:cubicBezTo>
                                    <a:pt x="41" y="1"/>
                                    <a:pt x="42" y="1"/>
                                    <a:pt x="42" y="0"/>
                                  </a:cubicBezTo>
                                  <a:cubicBezTo>
                                    <a:pt x="43" y="0"/>
                                    <a:pt x="43" y="0"/>
                                    <a:pt x="44" y="0"/>
                                  </a:cubicBezTo>
                                  <a:cubicBezTo>
                                    <a:pt x="44" y="0"/>
                                    <a:pt x="45" y="0"/>
                                    <a:pt x="45" y="0"/>
                                  </a:cubicBezTo>
                                  <a:cubicBezTo>
                                    <a:pt x="45" y="1"/>
                                    <a:pt x="46" y="1"/>
                                    <a:pt x="46" y="1"/>
                                  </a:cubicBezTo>
                                  <a:cubicBezTo>
                                    <a:pt x="46" y="1"/>
                                    <a:pt x="46" y="1"/>
                                    <a:pt x="46" y="1"/>
                                  </a:cubicBezTo>
                                  <a:cubicBezTo>
                                    <a:pt x="47" y="1"/>
                                    <a:pt x="47" y="1"/>
                                    <a:pt x="47" y="2"/>
                                  </a:cubicBezTo>
                                  <a:lnTo>
                                    <a:pt x="47" y="42"/>
                                  </a:lnTo>
                                  <a:close/>
                                </a:path>
                              </a:pathLst>
                            </a:custGeom>
                            <a:grpFill/>
                            <a:ln>
                              <a:noFill/>
                            </a:ln>
                          </wps:spPr>
                          <wps:bodyPr vert="horz" wrap="square" lIns="91440" tIns="45720" rIns="91440" bIns="45720" numCol="1" anchor="t" anchorCtr="0" compatLnSpc="1"/>
                        </wps:wsp>
                        <wps:wsp>
                          <wps:cNvPr id="87" name="Freeform 30"/>
                          <wps:cNvSpPr/>
                          <wps:spPr bwMode="auto">
                            <a:xfrm>
                              <a:off x="1413163" y="0"/>
                              <a:ext cx="100871" cy="98460"/>
                            </a:xfrm>
                            <a:custGeom>
                              <a:avLst/>
                              <a:gdLst>
                                <a:gd name="T0" fmla="*/ 67 w 67"/>
                                <a:gd name="T1" fmla="*/ 63 h 65"/>
                                <a:gd name="T2" fmla="*/ 67 w 67"/>
                                <a:gd name="T3" fmla="*/ 64 h 65"/>
                                <a:gd name="T4" fmla="*/ 67 w 67"/>
                                <a:gd name="T5" fmla="*/ 64 h 65"/>
                                <a:gd name="T6" fmla="*/ 66 w 67"/>
                                <a:gd name="T7" fmla="*/ 65 h 65"/>
                                <a:gd name="T8" fmla="*/ 64 w 67"/>
                                <a:gd name="T9" fmla="*/ 65 h 65"/>
                                <a:gd name="T10" fmla="*/ 63 w 67"/>
                                <a:gd name="T11" fmla="*/ 65 h 65"/>
                                <a:gd name="T12" fmla="*/ 62 w 67"/>
                                <a:gd name="T13" fmla="*/ 64 h 65"/>
                                <a:gd name="T14" fmla="*/ 62 w 67"/>
                                <a:gd name="T15" fmla="*/ 64 h 65"/>
                                <a:gd name="T16" fmla="*/ 61 w 67"/>
                                <a:gd name="T17" fmla="*/ 63 h 65"/>
                                <a:gd name="T18" fmla="*/ 61 w 67"/>
                                <a:gd name="T19" fmla="*/ 5 h 65"/>
                                <a:gd name="T20" fmla="*/ 61 w 67"/>
                                <a:gd name="T21" fmla="*/ 5 h 65"/>
                                <a:gd name="T22" fmla="*/ 36 w 67"/>
                                <a:gd name="T23" fmla="*/ 64 h 65"/>
                                <a:gd name="T24" fmla="*/ 35 w 67"/>
                                <a:gd name="T25" fmla="*/ 64 h 65"/>
                                <a:gd name="T26" fmla="*/ 35 w 67"/>
                                <a:gd name="T27" fmla="*/ 64 h 65"/>
                                <a:gd name="T28" fmla="*/ 34 w 67"/>
                                <a:gd name="T29" fmla="*/ 65 h 65"/>
                                <a:gd name="T30" fmla="*/ 33 w 67"/>
                                <a:gd name="T31" fmla="*/ 65 h 65"/>
                                <a:gd name="T32" fmla="*/ 32 w 67"/>
                                <a:gd name="T33" fmla="*/ 65 h 65"/>
                                <a:gd name="T34" fmla="*/ 31 w 67"/>
                                <a:gd name="T35" fmla="*/ 64 h 65"/>
                                <a:gd name="T36" fmla="*/ 30 w 67"/>
                                <a:gd name="T37" fmla="*/ 64 h 65"/>
                                <a:gd name="T38" fmla="*/ 30 w 67"/>
                                <a:gd name="T39" fmla="*/ 64 h 65"/>
                                <a:gd name="T40" fmla="*/ 6 w 67"/>
                                <a:gd name="T41" fmla="*/ 5 h 65"/>
                                <a:gd name="T42" fmla="*/ 6 w 67"/>
                                <a:gd name="T43" fmla="*/ 5 h 65"/>
                                <a:gd name="T44" fmla="*/ 6 w 67"/>
                                <a:gd name="T45" fmla="*/ 63 h 65"/>
                                <a:gd name="T46" fmla="*/ 6 w 67"/>
                                <a:gd name="T47" fmla="*/ 64 h 65"/>
                                <a:gd name="T48" fmla="*/ 5 w 67"/>
                                <a:gd name="T49" fmla="*/ 64 h 65"/>
                                <a:gd name="T50" fmla="*/ 4 w 67"/>
                                <a:gd name="T51" fmla="*/ 65 h 65"/>
                                <a:gd name="T52" fmla="*/ 3 w 67"/>
                                <a:gd name="T53" fmla="*/ 65 h 65"/>
                                <a:gd name="T54" fmla="*/ 1 w 67"/>
                                <a:gd name="T55" fmla="*/ 65 h 65"/>
                                <a:gd name="T56" fmla="*/ 0 w 67"/>
                                <a:gd name="T57" fmla="*/ 64 h 65"/>
                                <a:gd name="T58" fmla="*/ 0 w 67"/>
                                <a:gd name="T59" fmla="*/ 64 h 65"/>
                                <a:gd name="T60" fmla="*/ 0 w 67"/>
                                <a:gd name="T61" fmla="*/ 63 h 65"/>
                                <a:gd name="T62" fmla="*/ 0 w 67"/>
                                <a:gd name="T63" fmla="*/ 3 h 65"/>
                                <a:gd name="T64" fmla="*/ 1 w 67"/>
                                <a:gd name="T65" fmla="*/ 0 h 65"/>
                                <a:gd name="T66" fmla="*/ 3 w 67"/>
                                <a:gd name="T67" fmla="*/ 0 h 65"/>
                                <a:gd name="T68" fmla="*/ 6 w 67"/>
                                <a:gd name="T69" fmla="*/ 0 h 65"/>
                                <a:gd name="T70" fmla="*/ 8 w 67"/>
                                <a:gd name="T71" fmla="*/ 0 h 65"/>
                                <a:gd name="T72" fmla="*/ 10 w 67"/>
                                <a:gd name="T73" fmla="*/ 1 h 65"/>
                                <a:gd name="T74" fmla="*/ 11 w 67"/>
                                <a:gd name="T75" fmla="*/ 2 h 65"/>
                                <a:gd name="T76" fmla="*/ 12 w 67"/>
                                <a:gd name="T77" fmla="*/ 4 h 65"/>
                                <a:gd name="T78" fmla="*/ 33 w 67"/>
                                <a:gd name="T79" fmla="*/ 55 h 65"/>
                                <a:gd name="T80" fmla="*/ 34 w 67"/>
                                <a:gd name="T81" fmla="*/ 55 h 65"/>
                                <a:gd name="T82" fmla="*/ 56 w 67"/>
                                <a:gd name="T83" fmla="*/ 4 h 65"/>
                                <a:gd name="T84" fmla="*/ 57 w 67"/>
                                <a:gd name="T85" fmla="*/ 2 h 65"/>
                                <a:gd name="T86" fmla="*/ 58 w 67"/>
                                <a:gd name="T87" fmla="*/ 1 h 65"/>
                                <a:gd name="T88" fmla="*/ 59 w 67"/>
                                <a:gd name="T89" fmla="*/ 0 h 65"/>
                                <a:gd name="T90" fmla="*/ 61 w 67"/>
                                <a:gd name="T91" fmla="*/ 0 h 65"/>
                                <a:gd name="T92" fmla="*/ 65 w 67"/>
                                <a:gd name="T93" fmla="*/ 0 h 65"/>
                                <a:gd name="T94" fmla="*/ 66 w 67"/>
                                <a:gd name="T95" fmla="*/ 0 h 65"/>
                                <a:gd name="T96" fmla="*/ 67 w 67"/>
                                <a:gd name="T97" fmla="*/ 0 h 65"/>
                                <a:gd name="T98" fmla="*/ 67 w 67"/>
                                <a:gd name="T99" fmla="*/ 1 h 65"/>
                                <a:gd name="T100" fmla="*/ 67 w 67"/>
                                <a:gd name="T101" fmla="*/ 3 h 65"/>
                                <a:gd name="T102" fmla="*/ 67 w 67"/>
                                <a:gd name="T103" fmla="*/ 6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7" h="65">
                                  <a:moveTo>
                                    <a:pt x="67" y="63"/>
                                  </a:moveTo>
                                  <a:cubicBezTo>
                                    <a:pt x="67" y="64"/>
                                    <a:pt x="67" y="64"/>
                                    <a:pt x="67" y="64"/>
                                  </a:cubicBezTo>
                                  <a:cubicBezTo>
                                    <a:pt x="67" y="64"/>
                                    <a:pt x="67" y="64"/>
                                    <a:pt x="67" y="64"/>
                                  </a:cubicBezTo>
                                  <a:cubicBezTo>
                                    <a:pt x="67" y="64"/>
                                    <a:pt x="66" y="65"/>
                                    <a:pt x="66" y="65"/>
                                  </a:cubicBezTo>
                                  <a:cubicBezTo>
                                    <a:pt x="65" y="65"/>
                                    <a:pt x="65" y="65"/>
                                    <a:pt x="64" y="65"/>
                                  </a:cubicBezTo>
                                  <a:cubicBezTo>
                                    <a:pt x="64" y="65"/>
                                    <a:pt x="63" y="65"/>
                                    <a:pt x="63" y="65"/>
                                  </a:cubicBezTo>
                                  <a:cubicBezTo>
                                    <a:pt x="63" y="65"/>
                                    <a:pt x="62" y="64"/>
                                    <a:pt x="62" y="64"/>
                                  </a:cubicBezTo>
                                  <a:cubicBezTo>
                                    <a:pt x="62" y="64"/>
                                    <a:pt x="62" y="64"/>
                                    <a:pt x="62" y="64"/>
                                  </a:cubicBezTo>
                                  <a:cubicBezTo>
                                    <a:pt x="61" y="64"/>
                                    <a:pt x="61" y="64"/>
                                    <a:pt x="61" y="63"/>
                                  </a:cubicBezTo>
                                  <a:cubicBezTo>
                                    <a:pt x="61" y="5"/>
                                    <a:pt x="61" y="5"/>
                                    <a:pt x="61" y="5"/>
                                  </a:cubicBezTo>
                                  <a:cubicBezTo>
                                    <a:pt x="61" y="5"/>
                                    <a:pt x="61" y="5"/>
                                    <a:pt x="61" y="5"/>
                                  </a:cubicBezTo>
                                  <a:cubicBezTo>
                                    <a:pt x="36" y="64"/>
                                    <a:pt x="36" y="64"/>
                                    <a:pt x="36" y="64"/>
                                  </a:cubicBezTo>
                                  <a:cubicBezTo>
                                    <a:pt x="36" y="64"/>
                                    <a:pt x="36" y="64"/>
                                    <a:pt x="35" y="64"/>
                                  </a:cubicBezTo>
                                  <a:cubicBezTo>
                                    <a:pt x="35" y="64"/>
                                    <a:pt x="35" y="64"/>
                                    <a:pt x="35" y="64"/>
                                  </a:cubicBezTo>
                                  <a:cubicBezTo>
                                    <a:pt x="35" y="64"/>
                                    <a:pt x="34" y="65"/>
                                    <a:pt x="34" y="65"/>
                                  </a:cubicBezTo>
                                  <a:cubicBezTo>
                                    <a:pt x="34" y="65"/>
                                    <a:pt x="33" y="65"/>
                                    <a:pt x="33" y="65"/>
                                  </a:cubicBezTo>
                                  <a:cubicBezTo>
                                    <a:pt x="33" y="65"/>
                                    <a:pt x="32" y="65"/>
                                    <a:pt x="32" y="65"/>
                                  </a:cubicBezTo>
                                  <a:cubicBezTo>
                                    <a:pt x="31" y="65"/>
                                    <a:pt x="31" y="64"/>
                                    <a:pt x="31" y="64"/>
                                  </a:cubicBezTo>
                                  <a:cubicBezTo>
                                    <a:pt x="31" y="64"/>
                                    <a:pt x="31" y="64"/>
                                    <a:pt x="30" y="64"/>
                                  </a:cubicBezTo>
                                  <a:cubicBezTo>
                                    <a:pt x="30" y="64"/>
                                    <a:pt x="30" y="64"/>
                                    <a:pt x="30" y="64"/>
                                  </a:cubicBezTo>
                                  <a:cubicBezTo>
                                    <a:pt x="6" y="5"/>
                                    <a:pt x="6" y="5"/>
                                    <a:pt x="6" y="5"/>
                                  </a:cubicBezTo>
                                  <a:cubicBezTo>
                                    <a:pt x="6" y="5"/>
                                    <a:pt x="6" y="5"/>
                                    <a:pt x="6" y="5"/>
                                  </a:cubicBezTo>
                                  <a:cubicBezTo>
                                    <a:pt x="6" y="63"/>
                                    <a:pt x="6" y="63"/>
                                    <a:pt x="6" y="63"/>
                                  </a:cubicBezTo>
                                  <a:cubicBezTo>
                                    <a:pt x="6" y="64"/>
                                    <a:pt x="6" y="64"/>
                                    <a:pt x="6" y="64"/>
                                  </a:cubicBezTo>
                                  <a:cubicBezTo>
                                    <a:pt x="6" y="64"/>
                                    <a:pt x="6" y="64"/>
                                    <a:pt x="5" y="64"/>
                                  </a:cubicBezTo>
                                  <a:cubicBezTo>
                                    <a:pt x="5" y="64"/>
                                    <a:pt x="5" y="65"/>
                                    <a:pt x="4" y="65"/>
                                  </a:cubicBezTo>
                                  <a:cubicBezTo>
                                    <a:pt x="4" y="65"/>
                                    <a:pt x="3" y="65"/>
                                    <a:pt x="3" y="65"/>
                                  </a:cubicBezTo>
                                  <a:cubicBezTo>
                                    <a:pt x="2" y="65"/>
                                    <a:pt x="2" y="65"/>
                                    <a:pt x="1" y="65"/>
                                  </a:cubicBezTo>
                                  <a:cubicBezTo>
                                    <a:pt x="1" y="65"/>
                                    <a:pt x="1" y="64"/>
                                    <a:pt x="0"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6" y="0"/>
                                    <a:pt x="6" y="0"/>
                                    <a:pt x="6" y="0"/>
                                  </a:cubicBezTo>
                                  <a:cubicBezTo>
                                    <a:pt x="7" y="0"/>
                                    <a:pt x="8" y="0"/>
                                    <a:pt x="8" y="0"/>
                                  </a:cubicBezTo>
                                  <a:cubicBezTo>
                                    <a:pt x="9" y="0"/>
                                    <a:pt x="9" y="0"/>
                                    <a:pt x="10" y="1"/>
                                  </a:cubicBezTo>
                                  <a:cubicBezTo>
                                    <a:pt x="10" y="1"/>
                                    <a:pt x="11" y="2"/>
                                    <a:pt x="11" y="2"/>
                                  </a:cubicBezTo>
                                  <a:cubicBezTo>
                                    <a:pt x="11" y="3"/>
                                    <a:pt x="12" y="3"/>
                                    <a:pt x="12" y="4"/>
                                  </a:cubicBezTo>
                                  <a:cubicBezTo>
                                    <a:pt x="33" y="55"/>
                                    <a:pt x="33" y="55"/>
                                    <a:pt x="33" y="55"/>
                                  </a:cubicBezTo>
                                  <a:cubicBezTo>
                                    <a:pt x="34" y="55"/>
                                    <a:pt x="34" y="55"/>
                                    <a:pt x="34" y="55"/>
                                  </a:cubicBezTo>
                                  <a:cubicBezTo>
                                    <a:pt x="56" y="4"/>
                                    <a:pt x="56" y="4"/>
                                    <a:pt x="56" y="4"/>
                                  </a:cubicBezTo>
                                  <a:cubicBezTo>
                                    <a:pt x="56" y="3"/>
                                    <a:pt x="56" y="2"/>
                                    <a:pt x="57" y="2"/>
                                  </a:cubicBezTo>
                                  <a:cubicBezTo>
                                    <a:pt x="57" y="1"/>
                                    <a:pt x="58" y="1"/>
                                    <a:pt x="58" y="1"/>
                                  </a:cubicBezTo>
                                  <a:cubicBezTo>
                                    <a:pt x="58" y="0"/>
                                    <a:pt x="59" y="0"/>
                                    <a:pt x="59" y="0"/>
                                  </a:cubicBezTo>
                                  <a:cubicBezTo>
                                    <a:pt x="60" y="0"/>
                                    <a:pt x="60" y="0"/>
                                    <a:pt x="61" y="0"/>
                                  </a:cubicBezTo>
                                  <a:cubicBezTo>
                                    <a:pt x="65" y="0"/>
                                    <a:pt x="65" y="0"/>
                                    <a:pt x="65" y="0"/>
                                  </a:cubicBezTo>
                                  <a:cubicBezTo>
                                    <a:pt x="65" y="0"/>
                                    <a:pt x="65" y="0"/>
                                    <a:pt x="66" y="0"/>
                                  </a:cubicBezTo>
                                  <a:cubicBezTo>
                                    <a:pt x="66" y="0"/>
                                    <a:pt x="66" y="0"/>
                                    <a:pt x="67" y="0"/>
                                  </a:cubicBezTo>
                                  <a:cubicBezTo>
                                    <a:pt x="67" y="1"/>
                                    <a:pt x="67" y="1"/>
                                    <a:pt x="67" y="1"/>
                                  </a:cubicBezTo>
                                  <a:cubicBezTo>
                                    <a:pt x="67" y="2"/>
                                    <a:pt x="67" y="2"/>
                                    <a:pt x="67" y="3"/>
                                  </a:cubicBezTo>
                                  <a:lnTo>
                                    <a:pt x="67" y="63"/>
                                  </a:lnTo>
                                  <a:close/>
                                </a:path>
                              </a:pathLst>
                            </a:custGeom>
                            <a:grpFill/>
                            <a:ln>
                              <a:noFill/>
                            </a:ln>
                          </wps:spPr>
                          <wps:bodyPr vert="horz" wrap="square" lIns="91440" tIns="45720" rIns="91440" bIns="45720" numCol="1" anchor="t" anchorCtr="0" compatLnSpc="1"/>
                        </wps:wsp>
                        <wps:wsp>
                          <wps:cNvPr id="28" name="Freeform 31"/>
                          <wps:cNvSpPr/>
                          <wps:spPr bwMode="auto">
                            <a:xfrm>
                              <a:off x="1573480" y="0"/>
                              <a:ext cx="52837" cy="96859"/>
                            </a:xfrm>
                            <a:custGeom>
                              <a:avLst/>
                              <a:gdLst>
                                <a:gd name="T0" fmla="*/ 35 w 35"/>
                                <a:gd name="T1" fmla="*/ 62 h 64"/>
                                <a:gd name="T2" fmla="*/ 34 w 35"/>
                                <a:gd name="T3" fmla="*/ 63 h 64"/>
                                <a:gd name="T4" fmla="*/ 34 w 35"/>
                                <a:gd name="T5" fmla="*/ 64 h 64"/>
                                <a:gd name="T6" fmla="*/ 34 w 35"/>
                                <a:gd name="T7" fmla="*/ 64 h 64"/>
                                <a:gd name="T8" fmla="*/ 33 w 35"/>
                                <a:gd name="T9" fmla="*/ 64 h 64"/>
                                <a:gd name="T10" fmla="*/ 3 w 35"/>
                                <a:gd name="T11" fmla="*/ 64 h 64"/>
                                <a:gd name="T12" fmla="*/ 1 w 35"/>
                                <a:gd name="T13" fmla="*/ 64 h 64"/>
                                <a:gd name="T14" fmla="*/ 0 w 35"/>
                                <a:gd name="T15" fmla="*/ 61 h 64"/>
                                <a:gd name="T16" fmla="*/ 0 w 35"/>
                                <a:gd name="T17" fmla="*/ 3 h 64"/>
                                <a:gd name="T18" fmla="*/ 1 w 35"/>
                                <a:gd name="T19" fmla="*/ 0 h 64"/>
                                <a:gd name="T20" fmla="*/ 3 w 35"/>
                                <a:gd name="T21" fmla="*/ 0 h 64"/>
                                <a:gd name="T22" fmla="*/ 33 w 35"/>
                                <a:gd name="T23" fmla="*/ 0 h 64"/>
                                <a:gd name="T24" fmla="*/ 33 w 35"/>
                                <a:gd name="T25" fmla="*/ 0 h 64"/>
                                <a:gd name="T26" fmla="*/ 34 w 35"/>
                                <a:gd name="T27" fmla="*/ 0 h 64"/>
                                <a:gd name="T28" fmla="*/ 34 w 35"/>
                                <a:gd name="T29" fmla="*/ 1 h 64"/>
                                <a:gd name="T30" fmla="*/ 34 w 35"/>
                                <a:gd name="T31" fmla="*/ 2 h 64"/>
                                <a:gd name="T32" fmla="*/ 34 w 35"/>
                                <a:gd name="T33" fmla="*/ 4 h 64"/>
                                <a:gd name="T34" fmla="*/ 34 w 35"/>
                                <a:gd name="T35" fmla="*/ 4 h 64"/>
                                <a:gd name="T36" fmla="*/ 33 w 35"/>
                                <a:gd name="T37" fmla="*/ 5 h 64"/>
                                <a:gd name="T38" fmla="*/ 33 w 35"/>
                                <a:gd name="T39" fmla="*/ 5 h 64"/>
                                <a:gd name="T40" fmla="*/ 6 w 35"/>
                                <a:gd name="T41" fmla="*/ 5 h 64"/>
                                <a:gd name="T42" fmla="*/ 6 w 35"/>
                                <a:gd name="T43" fmla="*/ 28 h 64"/>
                                <a:gd name="T44" fmla="*/ 29 w 35"/>
                                <a:gd name="T45" fmla="*/ 28 h 64"/>
                                <a:gd name="T46" fmla="*/ 30 w 35"/>
                                <a:gd name="T47" fmla="*/ 28 h 64"/>
                                <a:gd name="T48" fmla="*/ 30 w 35"/>
                                <a:gd name="T49" fmla="*/ 29 h 64"/>
                                <a:gd name="T50" fmla="*/ 30 w 35"/>
                                <a:gd name="T51" fmla="*/ 29 h 64"/>
                                <a:gd name="T52" fmla="*/ 30 w 35"/>
                                <a:gd name="T53" fmla="*/ 31 h 64"/>
                                <a:gd name="T54" fmla="*/ 30 w 35"/>
                                <a:gd name="T55" fmla="*/ 32 h 64"/>
                                <a:gd name="T56" fmla="*/ 30 w 35"/>
                                <a:gd name="T57" fmla="*/ 33 h 64"/>
                                <a:gd name="T58" fmla="*/ 30 w 35"/>
                                <a:gd name="T59" fmla="*/ 33 h 64"/>
                                <a:gd name="T60" fmla="*/ 29 w 35"/>
                                <a:gd name="T61" fmla="*/ 33 h 64"/>
                                <a:gd name="T62" fmla="*/ 6 w 35"/>
                                <a:gd name="T63" fmla="*/ 33 h 64"/>
                                <a:gd name="T64" fmla="*/ 6 w 35"/>
                                <a:gd name="T65" fmla="*/ 59 h 64"/>
                                <a:gd name="T66" fmla="*/ 33 w 35"/>
                                <a:gd name="T67" fmla="*/ 59 h 64"/>
                                <a:gd name="T68" fmla="*/ 34 w 35"/>
                                <a:gd name="T69" fmla="*/ 59 h 64"/>
                                <a:gd name="T70" fmla="*/ 34 w 35"/>
                                <a:gd name="T71" fmla="*/ 60 h 64"/>
                                <a:gd name="T72" fmla="*/ 34 w 35"/>
                                <a:gd name="T73" fmla="*/ 60 h 64"/>
                                <a:gd name="T74" fmla="*/ 35 w 35"/>
                                <a:gd name="T75" fmla="*/ 6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 h="64">
                                  <a:moveTo>
                                    <a:pt x="35" y="62"/>
                                  </a:moveTo>
                                  <a:cubicBezTo>
                                    <a:pt x="35" y="62"/>
                                    <a:pt x="35" y="62"/>
                                    <a:pt x="34" y="63"/>
                                  </a:cubicBezTo>
                                  <a:cubicBezTo>
                                    <a:pt x="34" y="63"/>
                                    <a:pt x="34" y="63"/>
                                    <a:pt x="34" y="64"/>
                                  </a:cubicBezTo>
                                  <a:cubicBezTo>
                                    <a:pt x="34" y="64"/>
                                    <a:pt x="34" y="64"/>
                                    <a:pt x="34" y="64"/>
                                  </a:cubicBezTo>
                                  <a:cubicBezTo>
                                    <a:pt x="33" y="64"/>
                                    <a:pt x="33" y="64"/>
                                    <a:pt x="33" y="64"/>
                                  </a:cubicBezTo>
                                  <a:cubicBezTo>
                                    <a:pt x="3" y="64"/>
                                    <a:pt x="3" y="64"/>
                                    <a:pt x="3" y="64"/>
                                  </a:cubicBezTo>
                                  <a:cubicBezTo>
                                    <a:pt x="2" y="64"/>
                                    <a:pt x="1" y="64"/>
                                    <a:pt x="1" y="64"/>
                                  </a:cubicBezTo>
                                  <a:cubicBezTo>
                                    <a:pt x="0" y="63"/>
                                    <a:pt x="0" y="62"/>
                                    <a:pt x="0" y="61"/>
                                  </a:cubicBezTo>
                                  <a:cubicBezTo>
                                    <a:pt x="0" y="3"/>
                                    <a:pt x="0" y="3"/>
                                    <a:pt x="0" y="3"/>
                                  </a:cubicBezTo>
                                  <a:cubicBezTo>
                                    <a:pt x="0" y="2"/>
                                    <a:pt x="0" y="1"/>
                                    <a:pt x="1" y="0"/>
                                  </a:cubicBezTo>
                                  <a:cubicBezTo>
                                    <a:pt x="1" y="0"/>
                                    <a:pt x="2" y="0"/>
                                    <a:pt x="3" y="0"/>
                                  </a:cubicBezTo>
                                  <a:cubicBezTo>
                                    <a:pt x="33" y="0"/>
                                    <a:pt x="33" y="0"/>
                                    <a:pt x="33" y="0"/>
                                  </a:cubicBezTo>
                                  <a:cubicBezTo>
                                    <a:pt x="33" y="0"/>
                                    <a:pt x="33" y="0"/>
                                    <a:pt x="33" y="0"/>
                                  </a:cubicBezTo>
                                  <a:cubicBezTo>
                                    <a:pt x="33" y="0"/>
                                    <a:pt x="34" y="0"/>
                                    <a:pt x="34" y="0"/>
                                  </a:cubicBezTo>
                                  <a:cubicBezTo>
                                    <a:pt x="34" y="1"/>
                                    <a:pt x="34" y="1"/>
                                    <a:pt x="34" y="1"/>
                                  </a:cubicBezTo>
                                  <a:cubicBezTo>
                                    <a:pt x="34" y="2"/>
                                    <a:pt x="34" y="2"/>
                                    <a:pt x="34" y="2"/>
                                  </a:cubicBezTo>
                                  <a:cubicBezTo>
                                    <a:pt x="34" y="3"/>
                                    <a:pt x="34" y="3"/>
                                    <a:pt x="34" y="4"/>
                                  </a:cubicBezTo>
                                  <a:cubicBezTo>
                                    <a:pt x="34" y="4"/>
                                    <a:pt x="34" y="4"/>
                                    <a:pt x="34" y="4"/>
                                  </a:cubicBezTo>
                                  <a:cubicBezTo>
                                    <a:pt x="34" y="5"/>
                                    <a:pt x="33" y="5"/>
                                    <a:pt x="33" y="5"/>
                                  </a:cubicBezTo>
                                  <a:cubicBezTo>
                                    <a:pt x="33" y="5"/>
                                    <a:pt x="33" y="5"/>
                                    <a:pt x="33" y="5"/>
                                  </a:cubicBezTo>
                                  <a:cubicBezTo>
                                    <a:pt x="6" y="5"/>
                                    <a:pt x="6" y="5"/>
                                    <a:pt x="6" y="5"/>
                                  </a:cubicBezTo>
                                  <a:cubicBezTo>
                                    <a:pt x="6" y="28"/>
                                    <a:pt x="6" y="28"/>
                                    <a:pt x="6" y="28"/>
                                  </a:cubicBezTo>
                                  <a:cubicBezTo>
                                    <a:pt x="29" y="28"/>
                                    <a:pt x="29" y="28"/>
                                    <a:pt x="29" y="28"/>
                                  </a:cubicBezTo>
                                  <a:cubicBezTo>
                                    <a:pt x="29" y="28"/>
                                    <a:pt x="29" y="28"/>
                                    <a:pt x="30" y="28"/>
                                  </a:cubicBezTo>
                                  <a:cubicBezTo>
                                    <a:pt x="30" y="28"/>
                                    <a:pt x="30" y="28"/>
                                    <a:pt x="30" y="29"/>
                                  </a:cubicBezTo>
                                  <a:cubicBezTo>
                                    <a:pt x="30" y="29"/>
                                    <a:pt x="30" y="29"/>
                                    <a:pt x="30" y="29"/>
                                  </a:cubicBezTo>
                                  <a:cubicBezTo>
                                    <a:pt x="30" y="30"/>
                                    <a:pt x="30" y="30"/>
                                    <a:pt x="30" y="31"/>
                                  </a:cubicBezTo>
                                  <a:cubicBezTo>
                                    <a:pt x="30" y="31"/>
                                    <a:pt x="30" y="31"/>
                                    <a:pt x="30" y="32"/>
                                  </a:cubicBezTo>
                                  <a:cubicBezTo>
                                    <a:pt x="30" y="32"/>
                                    <a:pt x="30" y="32"/>
                                    <a:pt x="30" y="33"/>
                                  </a:cubicBezTo>
                                  <a:cubicBezTo>
                                    <a:pt x="30" y="33"/>
                                    <a:pt x="30" y="33"/>
                                    <a:pt x="30" y="33"/>
                                  </a:cubicBezTo>
                                  <a:cubicBezTo>
                                    <a:pt x="29" y="33"/>
                                    <a:pt x="29" y="33"/>
                                    <a:pt x="29" y="33"/>
                                  </a:cubicBezTo>
                                  <a:cubicBezTo>
                                    <a:pt x="6" y="33"/>
                                    <a:pt x="6" y="33"/>
                                    <a:pt x="6" y="33"/>
                                  </a:cubicBezTo>
                                  <a:cubicBezTo>
                                    <a:pt x="6" y="59"/>
                                    <a:pt x="6" y="59"/>
                                    <a:pt x="6" y="59"/>
                                  </a:cubicBezTo>
                                  <a:cubicBezTo>
                                    <a:pt x="33" y="59"/>
                                    <a:pt x="33" y="59"/>
                                    <a:pt x="33" y="59"/>
                                  </a:cubicBezTo>
                                  <a:cubicBezTo>
                                    <a:pt x="33" y="59"/>
                                    <a:pt x="33" y="59"/>
                                    <a:pt x="34" y="59"/>
                                  </a:cubicBezTo>
                                  <a:cubicBezTo>
                                    <a:pt x="34" y="59"/>
                                    <a:pt x="34" y="59"/>
                                    <a:pt x="34" y="60"/>
                                  </a:cubicBezTo>
                                  <a:cubicBezTo>
                                    <a:pt x="34" y="60"/>
                                    <a:pt x="34" y="60"/>
                                    <a:pt x="34" y="60"/>
                                  </a:cubicBezTo>
                                  <a:cubicBezTo>
                                    <a:pt x="35" y="61"/>
                                    <a:pt x="35" y="61"/>
                                    <a:pt x="35" y="62"/>
                                  </a:cubicBezTo>
                                  <a:close/>
                                </a:path>
                              </a:pathLst>
                            </a:custGeom>
                            <a:grp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54.8pt;margin-top:-29.8pt;height:42.75pt;width:134.25pt;z-index:251668480;mso-width-relative:page;mso-height-relative:page;" coordsize="3707127,1179915" o:gfxdata="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">
                <o:lock v:ext="edit" aspectratio="f"/>
                <v:group id="组合 32" o:spid="_x0000_s1026" o:spt="203" style="position:absolute;left:0;top:0;height:1159539;width:3707127;" coordsize="3707127,1159539"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Freeform 6" o:spid="_x0000_s1026" o:spt="100" style="position:absolute;left:2078181;top:385948;height:408250;width:499552;" filled="t" stroked="f" coordsize="332,271" o:gfxdata="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oyF3r4A&#10;AADbAAAADwAAAAAAAAABACAAAAAiAAAAZHJzL2Rvd25yZXYueG1sUEsBAhQAFAAAAAgAh07iQDMv&#10;BZ47AAAAOQAAABAAAAAAAAAAAQAgAAAADQEAAGRycy9zaGFwZXhtbC54bWxQSwUGAAAAAAYABgBb&#10;AQAAtwMAAAAA&#10;" path="m167,1c198,1,230,1,261,1c304,2,331,30,332,73c332,115,332,157,331,199c331,240,304,269,263,270c198,271,132,271,67,270c28,269,2,240,1,201c0,158,0,115,1,71c1,29,29,2,71,1c103,0,135,1,167,1c167,1,167,1,167,1xm44,89c73,89,106,90,136,89c152,89,165,93,164,112c164,129,151,132,136,132c111,132,85,132,60,132c47,131,43,136,44,148c44,162,44,177,44,192c44,220,51,227,80,227c137,227,194,227,252,227c257,227,262,227,267,226c286,222,288,208,288,192c288,180,276,181,267,181c259,181,249,181,241,180c229,179,221,172,221,159c221,151,226,145,233,141c241,137,263,138,274,139c284,139,288,135,288,125c287,109,288,93,288,77c288,50,281,44,255,44c196,44,137,44,79,44c48,44,42,52,44,89xe">
                    <v:path o:connectlocs="251280,1506;392720,1506;499552,109971;498047,299785;395729,406743;100813,406743;1504,302797;1504,106958;106831,1506;251280,1506;251280,1506;66205,134074;204635,134074;246766,168723;204635,198852;90280,198852;66205,222955;66205,289239;120373,341965;379178,341965;401748,340459;433346,289239;401748,272668;362626,271162;332533,239526;350589,212410;412280,209397;433346,188307;433346,115997;383692,66284;118869,66284;66205,134074" o:connectangles="0,0,0,0,0,0,0,0,0,0,0,0,0,0,0,0,0,0,0,0,0,0,0,0,0,0,0,0,0,0,0,0"/>
                    <v:fill on="t" focussize="0,0"/>
                    <v:stroke on="f"/>
                    <v:imagedata o:title=""/>
                    <o:lock v:ext="edit" aspectratio="f"/>
                  </v:shape>
                  <v:group id="_x0000_s1026" o:spid="_x0000_s1026" o:spt="203" style="position:absolute;left:0;top:0;height:1159539;width:3707127;" coordsize="3707127,1159539"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Freeform 5" o:spid="_x0000_s1026" o:spt="100" style="position:absolute;left:2060368;top:5937;height:865329;width:1646759;" filled="t" stroked="f" coordsize="1094,574" o:gfxdata="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ar4A&#10;AADbAAAADwAAAAAAAAABACAAAAAiAAAAZHJzL2Rvd25yZXYueG1sUEsBAhQAFAAAAAgAh07iQDMv&#10;BZ47AAAAOQAAABAAAAAAAAAAAQAgAAAADQEAAGRycy9zaGFwZXhtbC54bWxQSwUGAAAAAAYABgBb&#10;AQAAtwMAAAAA&#10;" path="m850,44c783,44,715,44,648,44c619,44,602,60,600,88c593,222,585,356,578,489c574,545,541,574,479,573c431,573,398,539,398,488c397,413,398,339,398,264c398,226,387,215,349,215c248,215,147,215,45,215c35,215,24,216,16,212c9,209,0,198,0,191c1,184,11,177,18,172c22,169,30,171,36,171c142,171,248,171,354,171c408,171,440,204,440,258c441,334,440,409,440,484c441,517,453,531,483,532c519,533,532,522,534,486c542,354,550,222,557,89c560,42,583,12,623,3c628,1,634,0,640,0c779,0,918,0,1056,1c1065,1,1077,5,1082,11c1094,27,1081,44,1058,44c989,44,919,44,850,44c850,44,850,44,850,44xe">
                      <v:path o:connectlocs="1279474,66331;975411,66331;903158,132663;870042,737187;721021,863821;599095,735680;599095,397991;525337,324121;67736,324121;24084,319598;0,287940;27094,259297;54189,257789;532863,257789;662316,388945;662316,729650;727042,802012;803811,732665;838432,134171;937779,4522;963369,0;1589558,1507;1628695,16582;1592569,66331;1279474,66331;1279474,66331" o:connectangles="0,0,0,0,0,0,0,0,0,0,0,0,0,0,0,0,0,0,0,0,0,0,0,0,0,0"/>
                      <v:fill on="t" focussize="0,0"/>
                      <v:stroke on="f"/>
                      <v:imagedata o:title=""/>
                      <o:lock v:ext="edit" aspectratio="f"/>
                    </v:shape>
                    <v:shape id="Freeform 7" o:spid="_x0000_s1026" o:spt="100" style="position:absolute;left:944088;top:11875;height:838113;width:847797;" filled="t" stroked="f" coordsize="563,556" o:gfxdata="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4Ot8vQAA&#10;ANoAAAAPAAAAAAAAAAEAIAAAACIAAABkcnMvZG93bnJldi54bWxQSwECFAAUAAAACACHTuJAMy8F&#10;njsAAAA5AAAAEAAAAAAAAAABACAAAAAMAQAAZHJzL3NoYXBleG1sLnhtbFBLBQYAAAAABgAGAFsB&#10;AAC2AwAAAAA=&#10;" path="m259,186c218,320,147,431,56,530c51,536,45,541,40,546c30,555,20,556,10,546c0,537,2,526,10,516c30,493,49,471,69,448c169,328,224,187,252,35c253,31,254,27,254,23c256,9,263,0,278,3c294,5,299,17,296,32c290,60,284,88,279,116c278,125,279,136,284,143c357,244,430,345,503,446c519,468,535,490,551,512c558,523,563,535,551,545c537,556,525,551,515,537c474,480,433,424,392,367c352,312,312,256,271,201c268,196,265,193,259,186xe">
                      <v:path o:connectlocs="390016,280375;84327,798920;60234,823039;15058,823039;15058,777817;103904,675314;379475,52758;382487,34670;418628,4522;445733,48236;420133,174858;427663,215557;757445,672299;829726,771787;829726,821531;775515,809472;590295,553214;408087,302986;390016,280375" o:connectangles="0,0,0,0,0,0,0,0,0,0,0,0,0,0,0,0,0,0,0"/>
                      <v:fill on="t" focussize="0,0"/>
                      <v:stroke on="f"/>
                      <v:imagedata o:title=""/>
                      <o:lock v:ext="edit" aspectratio="f"/>
                    </v:shape>
                    <v:shape id="Freeform 8" o:spid="_x0000_s1026" o:spt="100" style="position:absolute;left:3212275;top:249382;height:910157;width:466729;" filled="t" stroked="f" coordsize="310,604" o:gfxdata="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fdAorgAAADaAAAA&#10;DwAAAAAAAAABACAAAAAiAAAAZHJzL2Rvd25yZXYueG1sUEsBAhQAFAAAAAgAh07iQDMvBZ47AAAA&#10;OQAAABAAAAAAAAAAAQAgAAAABwEAAGRycy9zaGFwZXhtbC54bWxQSwUGAAAAAAYABgBbAQAAsQMA&#10;AAAA&#10;" path="m310,303c310,374,310,446,310,517c309,570,276,603,224,604c159,604,94,604,30,604c14,604,0,601,0,583c0,564,14,561,30,561c93,561,156,561,220,561c254,561,267,548,267,514c267,373,267,233,267,92c267,57,254,44,219,44c202,44,185,44,169,44c154,44,143,39,143,22c143,7,154,2,167,2c190,1,213,0,235,2c280,6,309,38,309,85c310,158,309,230,309,303c309,303,309,303,310,303xe">
                      <v:path o:connectlocs="466729,456585;466729,779058;337249,910157;45167,910157;0,878512;45167,845361;331227,845361;401989,774537;401989,138633;329721,66302;254442,66302;215297,33151;251431,3013;353810,3013;465223,128085;465223,456585;466729,456585" o:connectangles="0,0,0,0,0,0,0,0,0,0,0,0,0,0,0,0,0"/>
                      <v:fill on="t" focussize="0,0"/>
                      <v:stroke on="f"/>
                      <v:imagedata o:title=""/>
                      <o:lock v:ext="edit" aspectratio="f"/>
                    </v:shape>
                    <v:shape id="Freeform 9" o:spid="_x0000_s1026" o:spt="100" style="position:absolute;left:368135;top:290945;height:868531;width:465128;" filled="t" stroked="f" coordsize="309,576" o:gfxdata="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cF+nbsAAADa&#10;AAAADwAAAAAAAAABACAAAAAiAAAAZHJzL2Rvd25yZXYueG1sUEsBAhQAFAAAAAgAh07iQDMvBZ47&#10;AAAAOQAAABAAAAAAAAAAAQAgAAAACgEAAGRycy9zaGFwZXhtbC54bWxQSwUGAAAAAAYABgBbAQAA&#10;tAMAAAAA&#10;" path="m1,260c1,185,1,109,1,34c1,29,0,20,1,16c5,5,15,1,22,0c32,0,40,10,42,18c46,30,44,44,44,57c44,199,44,340,44,481c44,521,54,532,94,532c154,532,214,532,274,532c281,532,289,531,294,533c302,536,309,544,309,554c309,561,302,573,293,575c289,576,282,575,278,575c214,575,151,575,88,575c33,575,1,542,1,488c0,412,0,336,1,260xe">
                      <v:path o:connectlocs="1505,392045;1505,51267;1505,24125;33115,0;63221,27141;66231,85948;66231,725283;141495,802184;412443,802184;442548,803692;465128,835357;441043,867023;418464,867023;132463,867023;1505,735838;1505,392045" o:connectangles="0,0,0,0,0,0,0,0,0,0,0,0,0,0,0,0"/>
                      <v:fill on="t" focussize="0,0"/>
                      <v:stroke on="f"/>
                      <v:imagedata o:title=""/>
                      <o:lock v:ext="edit" aspectratio="f"/>
                    </v:shape>
                    <v:shape id="Freeform 10" o:spid="_x0000_s1026" o:spt="100" style="position:absolute;left:3028207;top:124691;height:742054;width:350647;" filled="t" stroked="f" coordsize="233,492" o:gfxdata="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Dy987twAAANoAAAAP&#10;AAAAAAAAAAEAIAAAACIAAABkcnMvZG93bnJldi54bWxQSwECFAAUAAAACACHTuJAMy8FnjsAAAA5&#10;AAAAEAAAAAAAAAABACAAAAAGAQAAZHJzL3NoYXBleG1sLnhtbFBLBQYAAAAABgAGAFsBAACwAwAA&#10;AAA=&#10;" path="m114,125c87,125,61,125,35,124c27,124,17,121,12,115c0,102,10,84,31,83c57,82,83,82,109,83c122,83,127,78,128,66c130,52,133,37,135,23c138,9,145,0,160,3c175,5,179,16,177,29c175,46,172,62,168,83c182,83,194,82,207,83c220,83,233,87,232,104c232,120,221,124,206,125c161,127,161,127,151,171c130,267,106,363,70,455c67,461,65,467,62,473c56,485,48,492,33,486c19,480,17,468,22,455c32,430,44,406,51,380c73,298,96,220,114,133c115,132,117,125,114,125xe">
                      <v:path o:connectlocs="171561,188529;52672,187021;18059,173447;46652,125183;164036,125183;192630,99543;203164,34689;240787,4524;266371,43738;252827,125183;311519,125183;349142,156856;310014,188529;227243,257909;105344,686249;93305,713397;49662,733004;33108,686249;76751,573131;171561,200595;171561,188529" o:connectangles="0,0,0,0,0,0,0,0,0,0,0,0,0,0,0,0,0,0,0,0,0"/>
                      <v:fill on="t" focussize="0,0"/>
                      <v:stroke on="f"/>
                      <v:imagedata o:title=""/>
                      <o:lock v:ext="edit" aspectratio="f"/>
                    </v:shape>
                    <v:shape id="Freeform 11" o:spid="_x0000_s1026" o:spt="100" style="position:absolute;left:0;top:23750;height:353016;width:724510;" filled="t" stroked="f" coordsize="481,234" o:gfxdata="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yFk74A&#10;AADbAAAADwAAAAAAAAABACAAAAAiAAAAZHJzL2Rvd25yZXYueG1sUEsBAhQAFAAAAAgAh07iQDMv&#10;BZ47AAAAOQAAABAAAAAAAAAAAQAgAAAADQEAAGRycy9zaGFwZXhtbC54bWxQSwUGAAAAAAYABgBb&#10;AQAAtwMAAAAA&#10;" path="m268,1c295,1,323,0,350,1c380,1,406,13,424,37c440,58,455,79,470,100c478,111,481,123,469,132c456,142,445,137,436,125c424,109,412,92,400,75c385,54,365,43,339,43c292,42,245,42,197,43c170,43,149,56,134,78c104,123,75,168,46,213c41,220,36,229,30,231c23,233,14,234,6,226c0,221,0,207,4,200c18,175,34,152,50,128c68,101,85,75,103,48c125,16,155,0,194,0c219,1,244,0,268,0c268,0,268,0,268,1xe">
                      <v:path o:connectlocs="403677,1508;527190,1508;638653,55818;707941,150861;706434,199137;656728,188576;602503,113146;510621,64870;296732,64870;201838,117672;69287,321335;45187,348490;9037,340947;6025,301723;75312,193102;155144,72413;292214,0;403677,0;403677,1508" o:connectangles="0,0,0,0,0,0,0,0,0,0,0,0,0,0,0,0,0,0,0"/>
                      <v:fill on="t" focussize="0,0"/>
                      <v:stroke on="f"/>
                      <v:imagedata o:title=""/>
                      <o:lock v:ext="edit" aspectratio="f"/>
                    </v:shape>
                    <v:shape id="Freeform 12" o:spid="_x0000_s1026" o:spt="100" style="position:absolute;left:1900052;top:5937;height:228940;width:397080;" filled="t" stroked="f" coordsize="264,152" o:gfxdata="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61p7sAAADb&#10;AAAADwAAAAAAAAABACAAAAAiAAAAZHJzL2Rvd25yZXYueG1sUEsBAhQAFAAAAAgAh07iQDMvBZ47&#10;AAAAOQAAABAAAAAAAAAAAQAgAAAACgEAAGRycy9zaGFwZXhtbC54bWxQSwUGAAAAAAYABgBbAQAA&#10;tAMAAAAA&#10;" path="m70,45c122,45,171,45,221,45c227,45,233,45,239,45c254,46,264,51,264,67c264,83,253,88,240,88c213,88,187,88,160,88c157,88,157,88,157,88c145,88,136,98,136,109c136,113,136,116,136,119c135,141,128,152,114,151c96,149,92,136,93,120c93,112,93,112,93,112c94,99,83,88,70,88c57,88,45,88,33,88c8,87,0,73,12,51c18,40,25,30,31,19c38,7,47,0,61,6c74,12,77,23,71,36c71,38,71,40,70,45xe">
                      <v:path o:connectlocs="105286,67778;332404,67778;359477,67778;397080,100914;360981,132544;240654,132544;236142,132544;204556,164174;204556,179235;171466,227433;139880,180742;139880,168692;105286,132544;49635,132544;18049,76815;46626,28617;91749,9037;106790,54222;105286,67778" o:connectangles="0,0,0,0,0,0,0,0,0,0,0,0,0,0,0,0,0,0,0"/>
                      <v:fill on="t" focussize="0,0"/>
                      <v:stroke on="f"/>
                      <v:imagedata o:title=""/>
                      <o:lock v:ext="edit" aspectratio="f"/>
                    </v:shape>
                    <v:shape id="Freeform 13" o:spid="_x0000_s1026" o:spt="100" style="position:absolute;left:2375065;top:0;height:230541;width:373063;" filled="t" stroked="f" coordsize="248,153" o:gfxdata="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uawIvQAA&#10;ANsAAAAPAAAAAAAAAAEAIAAAACIAAABkcnMvZG93bnJldi54bWxQSwECFAAUAAAACACHTuJAMy8F&#10;njsAAAA5AAAAEAAAAAAAAAABACAAAAAMAQAAZHJzL3NoYXBleG1sLnhtbFBLBQYAAAAABgAGAFsB&#10;AAC2AwAAAAA=&#10;" path="m67,47c117,47,165,47,212,47c218,47,225,47,230,49c239,52,245,58,246,67c248,80,240,90,227,90c200,90,173,91,147,90c132,89,127,95,127,109c128,116,127,123,127,130c127,144,120,152,106,153c93,153,85,145,85,131c85,125,85,118,85,112c85,100,75,90,63,90c52,90,42,90,32,90c10,89,0,73,11,53c16,44,22,35,28,26c35,14,43,0,60,9c77,16,75,30,67,47xe">
                      <v:path o:connectlocs="100787,70819;318908,70819;345985,73833;370054,100955;341472,135612;221130,135612;191044,164241;191044,195884;159454,230541;127864,197391;127864,168762;94770,135612;48137,135612;16547,79860;42120,39176;90257,13561;100787,70819" o:connectangles="0,0,0,0,0,0,0,0,0,0,0,0,0,0,0,0,0"/>
                      <v:fill on="t" focussize="0,0"/>
                      <v:stroke on="f"/>
                      <v:imagedata o:title=""/>
                      <o:lock v:ext="edit" aspectratio="f"/>
                    </v:shape>
                    <v:shape id="Freeform 14" o:spid="_x0000_s1026" o:spt="100" style="position:absolute;left:1929740;top:385948;height:487498;width:64846;" filled="t" stroked="f" coordsize="43,323" o:gfxdata="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LisKbgAAADbAAAA&#10;DwAAAAAAAAABACAAAAAiAAAAZHJzL2Rvd25yZXYueG1sUEsBAhQAFAAAAAgAh07iQDMvBZ47AAAA&#10;OQAAABAAAAAAAAAAAQAgAAAABwEAAGRycy9zaGFwZXhtbC54bWxQSwUGAAAAAAYABgBbAQAAsQMA&#10;AAAA&#10;" path="m43,161c43,206,43,250,43,295c43,310,39,322,22,323c5,323,0,311,0,296c0,206,0,116,0,26c0,11,6,0,21,0c38,0,43,12,43,27c43,72,43,116,43,161c43,161,43,161,43,161xe">
                      <v:path o:connectlocs="64846,242994;64846,445238;33177,487498;0,446747;0,39241;31668,0;64846,40750;64846,242994;64846,242994" o:connectangles="0,0,0,0,0,0,0,0,0"/>
                      <v:fill on="t" focussize="0,0"/>
                      <v:stroke on="f"/>
                      <v:imagedata o:title=""/>
                      <o:lock v:ext="edit" aspectratio="f"/>
                    </v:shape>
                    <v:shape id="Freeform 15" o:spid="_x0000_s1026" o:spt="100" style="position:absolute;left:1929740;top:261257;height:96059;width:66447;" filled="t" stroked="f" coordsize="44,64" o:gfxdata="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vOMO8AAAA&#10;2wAAAA8AAAAAAAAAAQAgAAAAIgAAAGRycy9kb3ducmV2LnhtbFBLAQIUABQAAAAIAIdO4kAzLwWe&#10;OwAAADkAAAAQAAAAAAAAAAEAIAAAAAsBAABkcnMvc2hhcGV4bWwueG1sUEsFBgAAAAAGAAYAWwEA&#10;ALUDAAAAAA==&#10;" path="m43,32c44,48,41,61,22,62c8,64,0,52,0,32c0,11,8,0,22,1c42,2,44,17,43,32xe">
                      <v:path o:connectlocs="64936,48029;33223,93057;0,48029;33223,1500;64936,48029" o:connectangles="0,0,0,0,0"/>
                      <v:fill on="t" focussize="0,0"/>
                      <v:stroke on="f"/>
                      <v:imagedata o:title=""/>
                      <o:lock v:ext="edit" aspectratio="f"/>
                    </v:shape>
                  </v:group>
                </v:group>
                <v:group id="组合 30" o:spid="_x0000_s1026" o:spt="203" style="position:absolute;left:991589;top:1098467;height:63239;width:2070175;" coordsize="2070175,63239"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shape id="Oval 16" o:spid="_x0000_s1026" o:spt="3" type="#_x0000_t3" style="position:absolute;left:0;top:0;height:63239;width:63245;" filled="t" stroked="f" coordsize="21600,21600" o:gfxdata="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sdugy5AAAA2wAA&#10;AA8AAAAAAAAAAQAgAAAAIgAAAGRycy9kb3ducmV2LnhtbFBLAQIUABQAAAAIAIdO4kAzLwWeOwAA&#10;ADkAAAAQAAAAAAAAAAEAIAAAAAgBAABkcnMvc2hhcGV4bWwueG1sUEsFBgAAAAAGAAYAWwEAALID&#10;AAAAAA==&#10;">
                    <v:fill on="t" focussize="0,0"/>
                    <v:stroke on="f"/>
                    <v:imagedata o:title=""/>
                    <o:lock v:ext="edit" aspectratio="f"/>
                  </v:shape>
                  <v:shape id="Oval 17" o:spid="_x0000_s1026" o:spt="3" type="#_x0000_t3" style="position:absolute;left:2006930;top:0;height:63239;width:63245;" filled="t" stroked="f" coordsize="21600,21600" o:gfxdata="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T0Ini5AAAA2wAA&#10;AA8AAAAAAAAAAQAgAAAAIgAAAGRycy9kb3ducmV2LnhtbFBLAQIUABQAAAAIAIdO4kAzLwWeOwAA&#10;ADkAAAAQAAAAAAAAAAEAIAAAAAgBAABkcnMvc2hhcGV4bWwueG1sUEsFBgAAAAAGAAYAWwEAALID&#10;AAAAAA==&#10;">
                    <v:fill on="t" focussize="0,0"/>
                    <v:stroke on="f"/>
                    <v:imagedata o:title=""/>
                    <o:lock v:ext="edit" aspectratio="f"/>
                  </v:shape>
                </v:group>
                <v:group id="_x0000_s1026" o:spid="_x0000_s1026" o:spt="203" style="position:absolute;left:1211283;top:1080654;height:99261;width:1626317;" coordsize="1626317,99261"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Freeform 18" o:spid="_x0000_s1026" o:spt="100" style="position:absolute;left:0;top:0;height:98460;width:55239;" filled="t" stroked="f" coordsize="37,65" o:gfxdata="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n3U7gAAADbAAAA&#10;DwAAAAAAAAABACAAAAAiAAAAZHJzL2Rvd25yZXYueG1sUEsBAhQAFAAAAAgAh07iQDMvBZ47AAAA&#10;OQAAABAAAAAAAAAAAQAgAAAABwEAAGRycy9zaGFwZXhtbC54bWxQSwUGAAAAAAYABgBbAQAAsQMA&#10;AAAA&#10;" path="m37,18c37,21,37,24,36,26c35,29,33,31,31,33c29,35,27,36,24,37c22,38,18,39,14,39c6,39,6,39,6,39c6,63,6,63,6,63c6,64,6,64,6,64c6,64,6,64,5,64c5,64,5,65,4,65c4,65,4,65,3,65c2,65,2,65,1,65c1,65,1,64,1,64c0,64,0,64,0,64c0,64,0,64,0,63c0,3,0,3,0,3c0,2,0,1,1,0c1,0,2,0,3,0c16,0,16,0,16,0c17,0,18,0,20,0c21,0,22,0,24,1c26,1,27,2,29,3c31,4,32,5,33,7c35,8,36,10,36,12c37,14,37,16,37,18xm31,19c31,16,30,14,29,12c28,10,27,8,25,7c23,6,22,6,20,5c18,5,17,5,15,5c6,5,6,5,6,5c6,33,6,33,6,33c15,33,15,33,15,33c18,33,20,33,22,32c24,31,25,30,27,29c28,28,29,26,30,25c30,23,31,21,31,19xe">
                    <v:path o:connectlocs="55239,27265;53746,39384;46281,49987;35830,56046;20901,59076;8957,59076;8957,95430;8957,96945;7464,96945;5971,98460;4478,98460;1492,98460;1492,96945;0,96945;0,95430;0,4544;1492,0;4478,0;23887,0;29858,0;35830,1514;43295,4544;49267,10603;53746,18177;55239,27265;46281,28780;43295,18177;37323,10603;29858,7573;22394,7573;8957,7573;8957,49987;22394,49987;32844,48472;40309,43928;44788,37869;46281,28780" o:connectangles="0,0,0,0,0,0,0,0,0,0,0,0,0,0,0,0,0,0,0,0,0,0,0,0,0,0,0,0,0,0,0,0,0,0,0,0,0"/>
                    <v:fill on="t" focussize="0,0"/>
                    <v:stroke on="f"/>
                    <v:imagedata o:title=""/>
                    <o:lock v:ext="edit" aspectratio="f"/>
                  </v:shape>
                  <v:shape id="Freeform 19" o:spid="_x0000_s1026" o:spt="100" style="position:absolute;left:112815;top:0;height:96859;width:52837;" filled="t" stroked="f" coordsize="35,64" o:gfxdata="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qr1uugAAANsA&#10;AAAPAAAAAAAAAAEAIAAAACIAAABkcnMvZG93bnJldi54bWxQSwECFAAUAAAACACHTuJAMy8FnjsA&#10;AAA5AAAAEAAAAAAAAAABACAAAAAJAQAAZHJzL3NoYXBleG1sLnhtbFBLBQYAAAAABgAGAFsBAACz&#10;AwAAAAA=&#10;" path="m35,62c35,62,35,62,35,63c35,63,35,63,35,64c35,64,34,64,34,64c34,64,34,64,33,64c3,64,3,64,3,64c3,64,2,64,1,64c1,63,0,62,0,61c0,3,0,3,0,3c0,2,1,1,1,0c2,0,3,0,3,0c33,0,33,0,33,0c33,0,33,0,34,0c34,0,34,0,34,0c34,1,34,1,34,1c35,2,35,2,35,2c35,3,35,3,34,4c34,4,34,4,34,4c34,5,34,5,34,5c33,5,33,5,33,5c6,5,6,5,6,5c6,28,6,28,6,28c29,28,29,28,29,28c30,28,30,28,30,28c30,28,30,28,31,29c31,29,31,29,31,29c31,30,31,30,31,31c31,31,31,31,31,32c31,32,31,32,31,33c30,33,30,33,30,33c30,33,30,33,29,33c6,33,6,33,6,33c6,59,6,59,6,59c33,59,33,59,33,59c34,59,34,59,34,59c34,59,35,59,35,60c35,60,35,60,35,60c35,61,35,61,35,62xe">
                    <v:path o:connectlocs="52837,93832;52837,95345;52837,96859;51327,96859;49817,96859;4528,96859;1509,96859;0,92318;0,4540;1509,0;4528,0;49817,0;51327,0;51327,0;51327,1513;52837,3026;51327,6053;51327,6053;51327,7567;49817,7567;9057,7567;9057,42375;43779,42375;45288,42375;46798,43889;46798,43889;46798,46916;46798,48429;46798,49942;45288,49942;43779,49942;9057,49942;9057,89291;49817,89291;51327,89291;52837,90805;52837,90805;52837,93832" o:connectangles="0,0,0,0,0,0,0,0,0,0,0,0,0,0,0,0,0,0,0,0,0,0,0,0,0,0,0,0,0,0,0,0,0,0,0,0,0,0"/>
                    <v:fill on="t" focussize="0,0"/>
                    <v:stroke on="f"/>
                    <v:imagedata o:title=""/>
                    <o:lock v:ext="edit" aspectratio="f"/>
                  </v:shape>
                  <v:shape id="Freeform 20" o:spid="_x0000_s1026" o:spt="100" style="position:absolute;left:213756;top:0;height:98460;width:60843;" filled="t" stroked="f" coordsize="40,65" o:gfxdata="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7KETrsAAADb&#10;AAAADwAAAAAAAAABACAAAAAiAAAAZHJzL2Rvd25yZXYueG1sUEsBAhQAFAAAAAgAh07iQDMvBZ47&#10;AAAAOQAAABAAAAAAAAAAAQAgAAAACgEAAGRycy9zaGFwZXhtbC54bWxQSwUGAAAAAAYABgBbAQAA&#10;tAMAAAAA&#10;" path="m40,63c40,64,40,64,40,64c40,64,40,64,40,64c40,64,39,65,39,65c38,65,38,65,37,65c37,65,36,65,36,65c35,65,35,64,35,64c35,64,34,64,34,64c34,63,34,63,34,63c28,47,28,47,28,47c27,45,26,44,25,42c25,40,24,39,23,38c21,37,20,36,18,35c17,35,15,34,13,34c6,34,6,34,6,34c6,63,6,63,6,63c6,64,6,64,6,64c6,64,6,64,5,64c5,64,5,65,4,65c4,65,4,65,3,65c2,65,2,65,2,65c1,65,1,64,1,64c0,64,0,64,0,64c0,64,0,64,0,63c0,3,0,3,0,3c0,2,0,1,1,0c2,0,2,0,3,0c15,0,15,0,15,0c16,0,18,0,19,0c20,0,21,0,22,0c24,1,26,1,28,2c30,3,32,4,33,6c34,7,35,9,35,11c36,12,36,14,36,16c36,19,36,20,35,22c35,24,34,25,33,27c32,28,30,29,29,30c27,31,26,32,24,32c25,33,26,33,27,34c28,35,29,36,29,37c30,38,31,39,31,40c32,42,33,43,33,45c39,60,39,60,39,60c40,61,40,62,40,62c40,63,40,63,40,63xm30,17c30,14,29,12,28,10c27,8,25,7,22,6c21,6,20,5,18,5c17,5,16,5,14,5c6,5,6,5,6,5c6,29,6,29,6,29c15,29,15,29,15,29c18,29,20,29,22,28c24,27,25,26,26,25c27,24,28,23,29,22c29,20,30,19,30,17xe">
                    <v:path o:connectlocs="60843,95430;60843,96945;60843,96945;59321,98460;56279,98460;54758,98460;53237,96945;51716,96945;51716,95430;42590,71194;38026,63620;34984,57561;27379,53016;19773,51502;9126,51502;9126,95430;9126,96945;7605,96945;6084,98460;4563,98460;3042,98460;1521,96945;0,96945;0,95430;0,4544;1521,0;4563,0;22816,0;28900,0;33463,0;42590,3029;50195,9088;53237,16662;54758,24236;53237,33324;50195,40898;44111,45443;36505,48472;41069,51502;44111,56046;47153,60590;50195,68164;59321,90886;60843,93915;60843,95430;45632,25751;42590,15147;33463,9088;27379,7573;21295,7573;9126,7573;9126,43928;22816,43928;33463,42413;39547,37869;44111,33324;45632,25751" o:connectangles="0,0,0,0,0,0,0,0,0,0,0,0,0,0,0,0,0,0,0,0,0,0,0,0,0,0,0,0,0,0,0,0,0,0,0,0,0,0,0,0,0,0,0,0,0,0,0,0,0,0,0,0,0,0,0,0,0"/>
                    <v:fill on="t" focussize="0,0"/>
                    <v:stroke on="f"/>
                    <v:imagedata o:title=""/>
                    <o:lock v:ext="edit" aspectratio="f"/>
                  </v:shape>
                  <v:shape id="Freeform 21" o:spid="_x0000_s1026" o:spt="100" style="position:absolute;left:320633;top:0;height:99261;width:57641;" filled="t" stroked="f" coordsize="38,66" o:gfxdata="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3Et3vQAA&#10;ANsAAAAPAAAAAAAAAAEAIAAAACIAAABkcnMvZG93bnJldi54bWxQSwECFAAUAAAACACHTuJAMy8F&#10;njsAAAA5AAAAEAAAAAAAAAABACAAAAAMAQAAZHJzL3NoYXBleG1sLnhtbFBLBQYAAAAABgAGAFsB&#10;AAC2AwAAAAA=&#10;" path="m38,48c38,51,38,53,37,56c36,58,34,60,32,61c30,63,28,64,26,65c23,66,20,66,17,66c15,66,13,66,11,66c10,65,8,65,6,64c5,64,4,63,3,63c2,62,1,62,1,61c0,61,0,60,0,60c0,59,0,59,0,58c0,57,0,57,0,57c0,56,0,56,0,56c0,55,0,55,1,55c1,55,1,55,1,55c2,55,2,55,3,56c4,57,5,57,6,58c8,59,9,59,11,60c13,60,15,61,18,61c20,61,22,60,23,60c25,59,27,58,28,57c29,56,30,55,31,54c31,52,32,50,32,48c32,46,31,45,30,43c30,42,28,41,27,39c26,38,24,37,22,37c20,36,19,35,17,34c15,33,13,32,11,31c9,30,8,29,6,27c5,26,4,24,3,23c2,21,2,18,2,16c2,13,2,11,3,9c4,7,5,5,7,4c8,3,10,2,13,1c15,0,17,0,20,0c22,0,23,0,24,0c26,0,27,1,28,1c30,2,31,2,32,3c33,3,33,4,34,4c34,4,34,4,34,5c34,5,34,5,34,5c34,5,35,6,35,6c35,6,35,7,35,7c35,8,35,8,35,8c34,9,34,9,34,9c34,9,34,10,34,10c34,10,34,10,33,10c33,10,32,10,32,9c31,9,30,8,29,8c28,7,26,7,25,6c23,6,22,5,20,5c18,5,16,6,14,6c13,7,12,7,11,8c10,9,9,10,9,12c8,13,8,14,8,15c8,17,8,19,9,21c10,22,11,23,13,24c14,25,16,26,17,27c19,28,21,29,23,30c25,31,27,32,29,33c30,34,32,35,33,36c35,38,36,39,37,41c38,43,38,45,38,48xe">
                    <v:path o:connectlocs="57641,72189;56124,84221;48539,91741;39438,97757;25786,99261;16685,99261;9101,96253;4550,94749;1516,91741;0,90237;0,87229;0,85725;0,84221;1516,82717;1516,82717;4550,84221;9101,87229;16685,90237;27303,91741;34887,90237;42472,85725;47022,81213;48539,72189;45506,64670;40955,58654;33371,55646;25786,51134;16685,46622;9101,40606;4550,34590;3033,24063;4550,13535;10618,6015;19719,1503;30337,0;36404,0;42472,1503;48539,4511;51573,6015;51573,7519;51573,7519;53090,9023;53090,10527;53090,12031;51573,13535;51573,15039;50056,15039;48539,13535;43989,12031;37921,9023;30337,7519;21236,9023;16685,12031;13651,18047;12134,22559;13651,31583;19719,36094;25786,40606;34887,45118;43989,49630;50056,54142;56124,61662;57641,72189" o:connectangles="0,0,0,0,0,0,0,0,0,0,0,0,0,0,0,0,0,0,0,0,0,0,0,0,0,0,0,0,0,0,0,0,0,0,0,0,0,0,0,0,0,0,0,0,0,0,0,0,0,0,0,0,0,0,0,0,0,0,0,0,0,0,0"/>
                    <v:fill on="t" focussize="0,0"/>
                    <v:stroke on="f"/>
                    <v:imagedata o:title=""/>
                    <o:lock v:ext="edit" aspectratio="f"/>
                  </v:shape>
                  <v:shape id="Freeform 22" o:spid="_x0000_s1026" o:spt="100" style="position:absolute;left:421574;top:0;height:99261;width:84059;" filled="t" stroked="f" coordsize="56,66" o:gfxdata="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7YELLgAAADbAAAA&#10;DwAAAAAAAAABACAAAAAiAAAAZHJzL2Rvd25yZXYueG1sUEsBAhQAFAAAAAgAh07iQDMvBZ47AAAA&#10;OQAAABAAAAAAAAAAAQAgAAAABwEAAGRycy9zaGFwZXhtbC54bWxQSwUGAAAAAAYABgBbAQAAsQMA&#10;AAAA&#10;" path="m56,32c56,37,56,42,55,46c53,50,52,54,49,57c47,60,44,62,40,64c37,65,32,66,28,66c23,66,19,65,15,64c12,62,9,60,7,57c5,55,3,51,2,47c1,43,0,38,0,33c0,28,1,24,2,20c3,15,5,12,7,9c10,6,13,4,16,2c20,1,24,0,29,0c34,0,38,1,41,2c45,4,47,6,50,9c52,11,54,15,55,19c56,23,56,27,56,32xm50,33c50,29,49,25,49,22c48,19,47,16,45,13c44,11,41,9,39,7c36,6,33,5,28,5c24,5,21,6,18,8c16,9,13,11,12,14c10,16,9,19,8,22c7,26,7,29,7,33c7,37,7,40,8,44c9,47,10,50,11,53c13,55,15,57,18,59c21,60,24,61,28,61c32,61,36,60,38,58c41,57,43,55,45,52c47,50,48,47,49,43c49,40,50,37,50,33xe">
                    <v:path o:connectlocs="84059,48126;82557,69181;73551,85725;60042,96253;42029,99261;22515,96253;10507,85725;3002,70685;0,49630;3002,30079;10507,13535;24016,3007;43530,0;61543,3007;75052,13535;82557,28575;84059,48126;75052,49630;73551,33087;67547,19551;58541,10527;42029,7519;27018,12031;18012,21055;12008,33087;10507,49630;12008,66174;16511,79709;27018,88733;42029,91741;57040,87229;67547,78205;73551,64670;75052,49630" o:connectangles="0,0,0,0,0,0,0,0,0,0,0,0,0,0,0,0,0,0,0,0,0,0,0,0,0,0,0,0,0,0,0,0,0,0"/>
                    <v:fill on="t" focussize="0,0"/>
                    <v:stroke on="f"/>
                    <v:imagedata o:title=""/>
                    <o:lock v:ext="edit" aspectratio="f"/>
                  </v:shape>
                  <v:shape id="Freeform 23" o:spid="_x0000_s1026" o:spt="100" style="position:absolute;left:558140;top:0;height:98460;width:69649;" filled="t" stroked="f" coordsize="46,65" o:gfxdata="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tSsfvQAA&#10;ANsAAAAPAAAAAAAAAAEAIAAAACIAAABkcnMvZG93bnJldi54bWxQSwECFAAUAAAACACHTuJAMy8F&#10;njsAAAA5AAAAEAAAAAAAAAABACAAAAAMAQAAZHJzL3NoYXBleG1sLnhtbFBLBQYAAAAABgAGAFsB&#10;AAC2AwAAAAA=&#10;" path="m46,61c46,62,46,63,46,63c46,63,46,64,45,64c45,64,45,64,44,64c44,65,44,65,43,65c42,65,42,65,42,65c41,65,41,64,40,64c40,64,39,64,39,63c38,63,38,62,37,62c37,61,36,60,35,59c13,19,13,19,13,19c11,17,10,15,9,13c8,11,7,8,6,7c6,7,6,7,6,7c6,9,6,11,6,14c6,17,6,19,6,21c6,63,6,63,6,63c6,64,6,64,6,64c6,64,5,64,5,64c5,64,5,65,4,65c4,65,3,65,3,65c2,65,2,65,1,65c1,65,1,64,0,64c0,64,0,64,0,64c0,64,0,64,0,63c0,3,0,3,0,3c0,2,0,1,1,0c1,0,2,0,3,0c5,0,5,0,5,0c6,0,7,0,7,0c8,0,8,0,9,1c9,1,9,1,10,2c10,2,11,3,11,4c29,35,29,35,29,35c30,37,31,39,32,41c33,42,34,44,35,46c36,48,36,49,37,51c38,53,39,54,40,56c40,56,40,56,40,56c40,53,40,50,40,47c40,44,40,41,40,39c40,1,40,1,40,1c40,1,40,0,40,0c40,0,41,0,41,0c41,0,41,0,42,0c42,0,43,0,43,0c44,0,44,0,45,0c45,0,45,0,46,0c46,0,46,0,46,0c46,0,46,1,46,1l46,61xe">
                    <v:path o:connectlocs="69649,92400;69649,95430;68134,96945;66620,96945;65106,98460;63592,98460;60564,96945;59050,95430;56022,93915;52993,89371;19683,28780;13626,19692;9084,10603;9084,10603;9084,21206;9084,31810;9084,95430;9084,96945;7570,96945;6056,98460;4542,98460;1514,98460;0,96945;0,96945;0,95430;0,4544;1514,0;4542,0;7570,0;10598,0;13626,1514;15141,3029;16655,6059;43909,53016;48451,62105;52993,69679;56022,77253;60564,84827;60564,84827;60564,71194;60564,59076;60564,1514;60564,0;62078,0;63592,0;65106,0;68134,0;69649,0;69649,0;69649,1514;69649,92400" o:connectangles="0,0,0,0,0,0,0,0,0,0,0,0,0,0,0,0,0,0,0,0,0,0,0,0,0,0,0,0,0,0,0,0,0,0,0,0,0,0,0,0,0,0,0,0,0,0,0,0,0,0,0"/>
                    <v:fill on="t" focussize="0,0"/>
                    <v:stroke on="f"/>
                    <v:imagedata o:title=""/>
                    <o:lock v:ext="edit" aspectratio="f"/>
                  </v:shape>
                  <v:shape id="Freeform 24" o:spid="_x0000_s1026" o:spt="100" style="position:absolute;left:676893;top:0;height:99261;width:80857;" filled="t" stroked="f" coordsize="54,66" o:gfxdata="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h/qr4A&#10;AADbAAAADwAAAAAAAAABACAAAAAiAAAAZHJzL2Rvd25yZXYueG1sUEsBAhQAFAAAAAgAh07iQDMv&#10;BZ47AAAAOQAAABAAAAAAAAAAAQAgAAAADQEAAGRycy9zaGFwZXhtbC54bWxQSwUGAAAAAAYABgBb&#10;AQAAtwMAAAAA&#10;" path="m54,63c54,64,54,64,54,65c54,65,54,65,54,65c53,65,53,66,53,66c52,66,51,66,51,66c50,66,50,66,49,66c49,66,48,65,48,65c48,65,48,65,48,65c47,65,47,65,47,64c41,47,41,47,41,47c13,47,13,47,13,47c7,64,7,64,7,64c7,65,7,65,6,65c6,65,6,65,6,65c6,65,5,66,5,66c4,66,4,66,3,66c3,66,2,66,2,66c1,66,1,65,1,65c0,65,0,65,0,65c0,64,0,64,0,63c23,2,23,2,23,2c23,1,23,1,24,1c24,1,24,1,24,1c25,1,25,0,25,0c26,0,26,0,27,0c28,0,28,0,29,0c29,0,29,1,30,1c30,1,30,1,30,1c31,1,31,1,31,2l54,63xm27,7c27,7,27,7,27,7c14,42,14,42,14,42c39,42,39,42,39,42l27,7xe">
                    <v:path o:connectlocs="80857,94749;80857,97757;80857,97757;79359,99261;76364,99261;73370,99261;71872,97757;71872,97757;70375,96253;61391,70685;19465,70685;10481,96253;8984,97757;8984,97757;7486,99261;4492,99261;2994,99261;1497,97757;0,97757;0,94749;34439,3007;35936,1503;35936,1503;37433,0;40428,0;43423,0;44920,1503;44920,1503;46417,3007;80857,94749;40428,10527;40428,10527;20962,63166;58396,63166;40428,10527" o:connectangles="0,0,0,0,0,0,0,0,0,0,0,0,0,0,0,0,0,0,0,0,0,0,0,0,0,0,0,0,0,0,0,0,0,0,0"/>
                    <v:fill on="t" focussize="0,0"/>
                    <v:stroke on="f"/>
                    <v:imagedata o:title=""/>
                    <o:lock v:ext="edit" aspectratio="f"/>
                  </v:shape>
                  <v:shape id="Freeform 25" o:spid="_x0000_s1026" o:spt="100" style="position:absolute;left:807522;top:0;height:97660;width:48835;" filled="t" stroked="f" coordsize="32,65" o:gfxdata="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WscivQAA&#10;ANsAAAAPAAAAAAAAAAEAIAAAACIAAABkcnMvZG93bnJldi54bWxQSwECFAAUAAAACACHTuJAMy8F&#10;njsAAAA5AAAAEAAAAAAAAAABACAAAAAMAQAAZHJzL3NoYXBleG1sLnhtbFBLBQYAAAAABgAGAFsB&#10;AAC2AwAAAAA=&#10;" path="m32,63c32,63,32,63,32,64c32,64,32,64,32,65c32,65,32,65,31,65c31,65,31,65,31,65c3,65,3,65,3,65c2,65,1,65,1,65c0,64,0,63,0,62c0,2,0,2,0,2c0,1,0,1,0,1c0,1,0,1,0,1c1,1,1,1,1,0c2,0,2,0,3,0c3,0,4,0,4,0c5,1,5,1,5,1c5,1,6,1,6,1c6,1,6,1,6,2c6,60,6,60,6,60c31,60,31,60,31,60c31,60,31,60,31,60c32,60,32,60,32,61c32,61,32,61,32,61c32,62,32,62,32,63xe">
                    <v:path o:connectlocs="48835,94655;48835,96157;48835,97660;47308,97660;47308,97660;4578,97660;1526,97660;0,93152;0,3004;0,1502;0,1502;1526,0;4578,0;6104,0;7630,1502;9156,1502;9156,3004;9156,90147;47308,90147;47308,90147;48835,91650;48835,91650;48835,94655" o:connectangles="0,0,0,0,0,0,0,0,0,0,0,0,0,0,0,0,0,0,0,0,0,0,0"/>
                    <v:fill on="t" focussize="0,0"/>
                    <v:stroke on="f"/>
                    <v:imagedata o:title=""/>
                    <o:lock v:ext="edit" aspectratio="f"/>
                  </v:shape>
                  <v:shape id="Freeform 26" o:spid="_x0000_s1026" o:spt="100" style="position:absolute;left:967839;top:0;height:98460;width:60043;" filled="t" stroked="f" coordsize="40,65" o:gfxdata="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5UjwvQAA&#10;ANsAAAAPAAAAAAAAAAEAIAAAACIAAABkcnMvZG93bnJldi54bWxQSwECFAAUAAAACACHTuJAMy8F&#10;njsAAAA5AAAAEAAAAAAAAAABACAAAAAMAQAAZHJzL3NoYXBleG1sLnhtbFBLBQYAAAAABgAGAFsB&#10;AAC2AwAAAAA=&#10;" path="m40,63c40,64,40,64,40,64c40,64,40,64,40,64c40,64,39,65,39,65c38,65,38,65,37,65c37,65,36,65,36,65c35,65,35,64,35,64c35,64,34,64,34,64c34,63,34,63,34,63c28,47,28,47,28,47c27,45,26,44,25,42c25,40,24,39,23,38c21,37,20,36,18,35c17,35,15,34,13,34c6,34,6,34,6,34c6,63,6,63,6,63c6,64,6,64,6,64c6,64,6,64,5,64c5,64,5,65,4,65c4,65,4,65,3,65c2,65,2,65,1,65c1,65,1,64,1,64c0,64,0,64,0,64c0,64,0,64,0,63c0,3,0,3,0,3c0,2,0,1,1,0c1,0,2,0,3,0c15,0,15,0,15,0c16,0,18,0,19,0c20,0,21,0,22,0c24,1,26,1,28,2c30,3,31,4,33,6c34,7,35,9,35,11c36,12,36,14,36,16c36,19,36,20,35,22c35,24,34,25,33,27c32,28,30,29,29,30c27,31,26,32,24,32c25,33,26,33,27,34c28,35,28,36,29,37c30,38,31,39,31,40c32,42,33,43,33,45c39,60,39,60,39,60c40,61,40,62,40,62c40,63,40,63,40,63xm30,17c30,14,29,12,28,10c27,8,24,7,22,6c21,6,20,5,18,5c17,5,16,5,14,5c6,5,6,5,6,5c6,29,6,29,6,29c15,29,15,29,15,29c18,29,20,29,22,28c24,27,25,26,26,25c27,24,28,23,29,22c29,20,30,19,30,17xe">
                    <v:path o:connectlocs="60043,95430;60043,96945;60043,96945;58541,98460;55539,98460;54038,98460;52537,96945;51036,96945;51036,95430;42030,71194;37526,63620;34524,57561;27019,53016;19513,51502;9006,51502;9006,95430;9006,96945;7505,96945;6004,98460;4503,98460;1501,98460;1501,96945;0,96945;0,95430;0,4544;1501,0;4503,0;22516,0;28520,0;33023,0;42030,3029;49535,9088;52537,16662;54038,24236;52537,33324;49535,40898;43531,45443;36025,48472;40529,51502;43531,56046;46533,60590;49535,68164;58541,90886;60043,93915;60043,95430;45032,25751;42030,15147;33023,9088;27019,7573;21015,7573;9006,7573;9006,43928;22516,43928;33023,42413;39027,37869;43531,33324;45032,25751" o:connectangles="0,0,0,0,0,0,0,0,0,0,0,0,0,0,0,0,0,0,0,0,0,0,0,0,0,0,0,0,0,0,0,0,0,0,0,0,0,0,0,0,0,0,0,0,0,0,0,0,0,0,0,0,0,0,0,0,0"/>
                    <v:fill on="t" focussize="0,0"/>
                    <v:stroke on="f"/>
                    <v:imagedata o:title=""/>
                    <o:lock v:ext="edit" aspectratio="f"/>
                  </v:shape>
                  <v:shape id="Freeform 27" o:spid="_x0000_s1026" o:spt="100" style="position:absolute;left:1080654;top:0;height:96859;width:52037;" filled="t" stroked="f" coordsize="35,64" o:gfxdata="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0e9rsAAADb&#10;AAAADwAAAAAAAAABACAAAAAiAAAAZHJzL2Rvd25yZXYueG1sUEsBAhQAFAAAAAgAh07iQDMvBZ47&#10;AAAAOQAAABAAAAAAAAAAAQAgAAAACgEAAGRycy9zaGFwZXhtbC54bWxQSwUGAAAAAAYABgBbAQAA&#10;tAMAAAAA&#10;" path="m35,62c35,62,35,62,34,63c34,63,34,63,34,64c34,64,34,64,34,64c33,64,33,64,33,64c3,64,3,64,3,64c2,64,1,64,1,64c0,63,0,62,0,61c0,3,0,3,0,3c0,2,0,1,1,0c1,0,2,0,3,0c33,0,33,0,33,0c33,0,33,0,33,0c33,0,34,0,34,0c34,1,34,1,34,1c34,2,34,2,34,2c34,3,34,3,34,4c34,4,34,4,34,4c34,5,33,5,33,5c33,5,33,5,33,5c6,5,6,5,6,5c6,28,6,28,6,28c29,28,29,28,29,28c29,28,29,28,30,28c30,28,30,28,30,29c30,29,30,29,30,29c30,30,30,30,30,31c30,31,30,31,30,32c30,32,30,32,30,33c30,33,30,33,30,33c29,33,29,33,29,33c6,33,6,33,6,33c6,59,6,59,6,59c33,59,33,59,33,59c33,59,33,59,34,59c34,59,34,59,34,60c34,60,34,60,34,60c35,61,35,61,35,62xe">
                    <v:path o:connectlocs="52037,93832;50550,95345;50550,96859;50550,96859;49063,96859;4460,96859;1486,96859;0,92318;0,4540;1486,0;4460,0;49063,0;49063,0;50550,0;50550,1513;50550,3026;50550,6053;50550,6053;49063,7567;49063,7567;8920,7567;8920,42375;43116,42375;44603,42375;44603,43889;44603,43889;44603,46916;44603,48429;44603,49942;44603,49942;43116,49942;8920,49942;8920,89291;49063,89291;50550,89291;50550,90805;50550,90805;52037,93832" o:connectangles="0,0,0,0,0,0,0,0,0,0,0,0,0,0,0,0,0,0,0,0,0,0,0,0,0,0,0,0,0,0,0,0,0,0,0,0,0,0"/>
                    <v:fill on="t" focussize="0,0"/>
                    <v:stroke on="f"/>
                    <v:imagedata o:title=""/>
                    <o:lock v:ext="edit" aspectratio="f"/>
                  </v:shape>
                  <v:shape id="Freeform 28" o:spid="_x0000_s1026" o:spt="100" style="position:absolute;left:1175657;top:0;height:99261;width:56840;" filled="t" stroked="f" coordsize="38,66" o:gfxdata="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7XcW68AAAA&#10;2wAAAA8AAAAAAAAAAQAgAAAAIgAAAGRycy9kb3ducmV2LnhtbFBLAQIUABQAAAAIAIdO4kAzLwWe&#10;OwAAADkAAAAQAAAAAAAAAAEAIAAAAAsBAABkcnMvc2hhcGV4bWwueG1sUEsFBgAAAAAGAAYAWwEA&#10;ALUDAAAAAA==&#10;" path="m38,48c38,51,38,53,37,56c36,58,34,60,32,61c30,63,28,64,26,65c23,66,20,66,17,66c15,66,13,66,11,66c10,65,8,65,6,64c5,64,4,63,3,63c2,62,1,62,1,61c0,61,0,60,0,60c0,59,0,59,0,58c0,57,0,57,0,57c0,56,0,56,0,56c0,55,0,55,1,55c1,55,1,55,1,55c2,55,2,55,3,56c4,57,5,57,6,58c8,59,9,59,11,60c13,60,15,61,18,61c20,61,22,60,23,60c25,59,27,58,28,57c29,56,30,55,31,54c31,52,32,50,32,48c32,46,31,45,30,43c30,42,28,41,27,39c26,38,24,37,22,37c20,36,19,35,17,34c15,33,13,32,11,31c9,30,8,29,6,27c5,26,4,24,3,23c2,21,2,18,2,16c2,13,2,11,3,9c4,7,5,5,7,4c8,3,10,2,13,1c15,0,17,0,20,0c22,0,23,0,24,0c26,0,27,1,28,1c30,2,31,2,32,3c33,3,33,4,34,4c34,4,34,4,34,5c34,5,34,5,34,5c34,5,35,6,35,6c35,6,35,7,35,7c35,8,35,8,35,8c34,9,34,9,34,9c34,9,34,10,34,10c34,10,34,10,33,10c33,10,32,10,32,9c31,9,30,8,29,8c28,7,26,7,25,6c23,6,21,5,19,5c18,5,16,6,14,6c13,7,12,7,11,8c10,9,9,10,9,12c8,13,8,14,8,15c8,17,8,19,9,21c10,22,11,23,13,24c14,25,16,26,17,27c19,28,21,29,23,30c25,31,27,32,29,33c30,34,32,35,33,36c35,38,36,39,37,41c38,43,38,45,38,48xe">
                    <v:path o:connectlocs="56840,72189;55344,84221;47865,91741;38890,97757;25428,99261;16453,99261;8974,96253;4487,94749;1495,91741;0,90237;0,87229;0,85725;0,84221;1495,82717;1495,82717;4487,84221;8974,87229;16453,90237;26924,91741;34403,90237;41882,85725;46369,81213;47865,72189;44873,64670;40386,58654;32907,55646;25428,51134;16453,46622;8974,40606;4487,34590;2991,24063;4487,13535;10470,6015;19445,1503;29915,0;35898,0;41882,1503;47865,4511;50856,6015;50856,7519;50856,7519;52352,9023;52352,10527;52352,12031;50856,13535;50856,15039;49361,15039;47865,13535;43377,12031;37394,9023;28420,7519;20941,9023;16453,12031;13462,18047;11966,22559;13462,31583;19445,36094;25428,40606;34403,45118;43377,49630;49361,54142;55344,61662;56840,72189" o:connectangles="0,0,0,0,0,0,0,0,0,0,0,0,0,0,0,0,0,0,0,0,0,0,0,0,0,0,0,0,0,0,0,0,0,0,0,0,0,0,0,0,0,0,0,0,0,0,0,0,0,0,0,0,0,0,0,0,0,0,0,0,0,0,0"/>
                    <v:fill on="t" focussize="0,0"/>
                    <v:stroke on="f"/>
                    <v:imagedata o:title=""/>
                    <o:lock v:ext="edit" aspectratio="f"/>
                  </v:shape>
                  <v:shape id="Freeform 29" o:spid="_x0000_s1026" o:spt="100" style="position:absolute;left:1282535;top:0;height:99261;width:71250;" filled="t" stroked="f" coordsize="47,66" o:gfxdata="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jpfX&#10;wAAAANsAAAAPAAAAAAAAAAEAIAAAACIAAABkcnMvZG93bnJldi54bWxQSwECFAAUAAAACACHTuJA&#10;My8FnjsAAAA5AAAAEAAAAAAAAAABACAAAAAPAQAAZHJzL3NoYXBleG1sLnhtbFBLBQYAAAAABgAG&#10;AFsBAAC5AwAAAAA=&#10;" path="m47,42c47,46,46,49,45,52c44,55,42,58,40,60c38,62,36,64,33,65c30,66,26,66,23,66c19,66,16,66,14,65c11,64,8,62,6,60c4,58,3,56,2,53c1,50,0,46,0,42c0,2,0,2,0,2c0,1,0,1,0,1c0,1,1,1,1,1c1,1,1,1,2,0c2,0,3,0,3,0c4,0,4,0,5,0c5,1,5,1,6,1c6,1,6,1,6,1c6,1,6,1,6,2c6,41,6,41,6,41c6,45,7,47,7,50c8,52,9,54,11,56c12,57,14,59,16,60c18,60,21,61,23,61c26,61,28,60,31,60c33,59,34,58,36,56c37,54,39,52,39,50c40,48,41,45,41,42c41,2,41,2,41,2c41,1,41,1,41,1c41,1,41,1,41,1c41,1,42,1,42,0c43,0,43,0,44,0c44,0,45,0,45,0c45,1,46,1,46,1c46,1,46,1,46,1c47,1,47,1,47,2l47,42xe">
                    <v:path o:connectlocs="71250,63166;68218,78205;60638,90237;50026,97757;34867,99261;21223,97757;9095,90237;3031,79709;0,63166;0,3007;0,1503;1515,1503;3031,0;4547,0;7579,0;9095,1503;9095,1503;9095,3007;9095,61662;10611,75197;16675,84221;24255,90237;34867,91741;46994,90237;54574,84221;59122,75197;62154,63166;62154,3007;62154,1503;62154,1503;63670,0;66702,0;68218,0;69734,1503;69734,1503;71250,3007;71250,63166" o:connectangles="0,0,0,0,0,0,0,0,0,0,0,0,0,0,0,0,0,0,0,0,0,0,0,0,0,0,0,0,0,0,0,0,0,0,0,0,0"/>
                    <v:fill on="t" focussize="0,0"/>
                    <v:stroke on="f"/>
                    <v:imagedata o:title=""/>
                    <o:lock v:ext="edit" aspectratio="f"/>
                  </v:shape>
                  <v:shape id="Freeform 30" o:spid="_x0000_s1026" o:spt="100" style="position:absolute;left:1413163;top:0;height:98460;width:100871;" filled="t" stroked="f" coordsize="67,65" o:gfxdata="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1OHIu/&#10;AAAA2wAAAA8AAAAAAAAAAQAgAAAAIgAAAGRycy9kb3ducmV2LnhtbFBLAQIUABQAAAAIAIdO4kAz&#10;LwWeOwAAADkAAAAQAAAAAAAAAAEAIAAAAA4BAABkcnMvc2hhcGV4bWwueG1sUEsFBgAAAAAGAAYA&#10;WwEAALgDAAAAAA==&#10;" path="m67,63c67,64,67,64,67,64c67,64,67,64,67,64c67,64,66,65,66,65c65,65,65,65,64,65c64,65,63,65,63,65c63,65,62,64,62,64c62,64,62,64,62,64c61,64,61,64,61,63c61,5,61,5,61,5c61,5,61,5,61,5c36,64,36,64,36,64c36,64,36,64,35,64c35,64,35,64,35,64c35,64,34,65,34,65c34,65,33,65,33,65c33,65,32,65,32,65c31,65,31,64,31,64c31,64,31,64,30,64c30,64,30,64,30,64c6,5,6,5,6,5c6,5,6,5,6,5c6,63,6,63,6,63c6,64,6,64,6,64c6,64,6,64,5,64c5,64,5,65,4,65c4,65,3,65,3,65c2,65,2,65,1,65c1,65,1,64,0,64c0,64,0,64,0,64c0,64,0,64,0,63c0,3,0,3,0,3c0,2,0,1,1,0c1,0,2,0,3,0c6,0,6,0,6,0c7,0,8,0,8,0c9,0,9,0,10,1c10,1,11,2,11,2c11,3,12,3,12,4c33,55,33,55,33,55c34,55,34,55,34,55c56,4,56,4,56,4c56,3,56,2,57,2c57,1,58,1,58,1c58,0,59,0,59,0c60,0,60,0,61,0c65,0,65,0,65,0c65,0,65,0,66,0c66,0,66,0,67,0c67,1,67,1,67,1c67,2,67,2,67,3l67,63xe">
                    <v:path o:connectlocs="100871,95430;100871,96945;100871,96945;99365,98460;96354,98460;94848,98460;93343,96945;93343,96945;91837,95430;91837,7573;91837,7573;54199,96945;52693,96945;52693,96945;51188,98460;49682,98460;48177,98460;46671,96945;45166,96945;45166,96945;9033,7573;9033,7573;9033,95430;9033,96945;7527,96945;6022,98460;4516,98460;1505,98460;0,96945;0,96945;0,95430;0,4544;1505,0;4516,0;9033,0;12044,0;15055,1514;16560,3029;18066,6059;49682,83312;51188,83312;84310,6059;85815,3029;87321,1514;88826,0;91837,0;97859,0;99365,0;100871,0;100871,1514;100871,4544;100871,95430" o:connectangles="0,0,0,0,0,0,0,0,0,0,0,0,0,0,0,0,0,0,0,0,0,0,0,0,0,0,0,0,0,0,0,0,0,0,0,0,0,0,0,0,0,0,0,0,0,0,0,0,0,0,0,0"/>
                    <v:fill on="t" focussize="0,0"/>
                    <v:stroke on="f"/>
                    <v:imagedata o:title=""/>
                    <o:lock v:ext="edit" aspectratio="f"/>
                  </v:shape>
                  <v:shape id="Freeform 31" o:spid="_x0000_s1026" o:spt="100" style="position:absolute;left:1573480;top:0;height:96859;width:52837;" filled="t" stroked="f" coordsize="35,64" o:gfxdata="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H9kvJtwAAANsAAAAP&#10;AAAAAAAAAAEAIAAAACIAAABkcnMvZG93bnJldi54bWxQSwECFAAUAAAACACHTuJAMy8FnjsAAAA5&#10;AAAAEAAAAAAAAAABACAAAAAGAQAAZHJzL3NoYXBleG1sLnhtbFBLBQYAAAAABgAGAFsBAACwAwAA&#10;AAA=&#10;" path="m35,62c35,62,35,62,34,63c34,63,34,63,34,64c34,64,34,64,34,64c33,64,33,64,33,64c3,64,3,64,3,64c2,64,1,64,1,64c0,63,0,62,0,61c0,3,0,3,0,3c0,2,0,1,1,0c1,0,2,0,3,0c33,0,33,0,33,0c33,0,33,0,33,0c33,0,34,0,34,0c34,1,34,1,34,1c34,2,34,2,34,2c34,3,34,3,34,4c34,4,34,4,34,4c34,5,33,5,33,5c33,5,33,5,33,5c6,5,6,5,6,5c6,28,6,28,6,28c29,28,29,28,29,28c29,28,29,28,30,28c30,28,30,28,30,29c30,29,30,29,30,29c30,30,30,30,30,31c30,31,30,31,30,32c30,32,30,32,30,33c30,33,30,33,30,33c29,33,29,33,29,33c6,33,6,33,6,33c6,59,6,59,6,59c33,59,33,59,33,59c33,59,33,59,34,59c34,59,34,59,34,60c34,60,34,60,34,60c35,61,35,61,35,62xe">
                    <v:path o:connectlocs="52837,93832;51327,95345;51327,96859;51327,96859;49817,96859;4528,96859;1509,96859;0,92318;0,4540;1509,0;4528,0;49817,0;49817,0;51327,0;51327,1513;51327,3026;51327,6053;51327,6053;49817,7567;49817,7567;9057,7567;9057,42375;43779,42375;45288,42375;45288,43889;45288,43889;45288,46916;45288,48429;45288,49942;45288,49942;43779,49942;9057,49942;9057,89291;49817,89291;51327,89291;51327,90805;51327,90805;52837,93832" o:connectangles="0,0,0,0,0,0,0,0,0,0,0,0,0,0,0,0,0,0,0,0,0,0,0,0,0,0,0,0,0,0,0,0,0,0,0,0,0,0"/>
                    <v:fill on="t" focussize="0,0"/>
                    <v:stroke on="f"/>
                    <v:imagedata o:title=""/>
                    <o:lock v:ext="edit" aspectratio="f"/>
                  </v:shape>
                </v:group>
              </v:group>
            </w:pict>
          </mc:Fallback>
        </mc:AlternateContent>
      </w:r>
      <w:r>
        <w:rPr>
          <w:rFonts w:hint="eastAsia"/>
          <w:lang w:val="en-US" w:eastAsia="zh-CN"/>
        </w:rPr>
        <w:t>.</w:t>
      </w:r>
    </w:p>
    <w:p>
      <w:pPr>
        <w:rPr>
          <w:sz w:val="21"/>
        </w:rPr>
      </w:pPr>
      <w:r>
        <mc:AlternateContent>
          <mc:Choice Requires="wps">
            <w:drawing>
              <wp:anchor distT="0" distB="0" distL="114300" distR="114300" simplePos="0" relativeHeight="251667456" behindDoc="0" locked="0" layoutInCell="1" allowOverlap="1">
                <wp:simplePos x="0" y="0"/>
                <wp:positionH relativeFrom="column">
                  <wp:posOffset>4274820</wp:posOffset>
                </wp:positionH>
                <wp:positionV relativeFrom="paragraph">
                  <wp:posOffset>8793480</wp:posOffset>
                </wp:positionV>
                <wp:extent cx="1577340" cy="33845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577340"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color w:val="808080" w:themeColor="text1" w:themeTint="80"/>
                                <w14:textFill>
                                  <w14:solidFill>
                                    <w14:schemeClr w14:val="tx1">
                                      <w14:lumMod w14:val="50000"/>
                                      <w14:lumOff w14:val="50000"/>
                                    </w14:schemeClr>
                                  </w14:solidFill>
                                </w14:textFill>
                              </w:rPr>
                            </w:pPr>
                          </w:p>
                        </w:txbxContent>
                      </wps:txbx>
                      <wps:bodyPr rot="0" spcFirstLastPara="0" vertOverflow="overflow" horzOverflow="overflow" vert="horz" wrap="square" lIns="108000" tIns="36000" rIns="7200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336.6pt;margin-top:692.4pt;height:26.65pt;width:124.2pt;z-index:251667456;v-text-anchor:middle;mso-width-relative:page;mso-height-relative:page;" filled="f" stroked="f" coordsize="21600,21600" o:gfxdata="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NH3d9wAAAANAQAADwAAAAAAAAABACAAAAAiAAAAZHJzL2Rvd25yZXYueG1sUEsBAhQAFAAA&#10;AAgAh07iQF+szdQkAgAAGQQAAA4AAAAAAAAAAQAgAAAAKwEAAGRycy9lMm9Eb2MueG1sUEsFBgAA&#10;AAAGAAYAWQEAAMEFAAAAAA==&#10;">
                <v:fill on="f" focussize="0,0"/>
                <v:stroke on="f" weight="0.5pt"/>
                <v:imagedata o:title=""/>
                <o:lock v:ext="edit" aspectratio="f"/>
                <v:textbox inset="3mm,1mm,2mm,0mm">
                  <w:txbxContent>
                    <w:p>
                      <w:pPr>
                        <w:rPr>
                          <w:rFonts w:ascii="黑体" w:hAnsi="黑体" w:eastAsia="黑体" w:cs="黑体"/>
                          <w:color w:val="808080" w:themeColor="text1" w:themeTint="80"/>
                          <w14:textFill>
                            <w14:solidFill>
                              <w14:schemeClr w14:val="tx1">
                                <w14:lumMod w14:val="50000"/>
                                <w14:lumOff w14:val="50000"/>
                              </w14:schemeClr>
                            </w14:solidFill>
                          </w14:textFill>
                        </w:rPr>
                      </w:pPr>
                    </w:p>
                  </w:txbxContent>
                </v:textbox>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-574675</wp:posOffset>
                </wp:positionH>
                <wp:positionV relativeFrom="paragraph">
                  <wp:posOffset>6104255</wp:posOffset>
                </wp:positionV>
                <wp:extent cx="6669405" cy="2284095"/>
                <wp:effectExtent l="0" t="0" r="0" b="0"/>
                <wp:wrapNone/>
                <wp:docPr id="19" name="文本框 12"/>
                <wp:cNvGraphicFramePr/>
                <a:graphic xmlns:a="http://schemas.openxmlformats.org/drawingml/2006/main">
                  <a:graphicData uri="http://schemas.microsoft.com/office/word/2010/wordprocessingShape">
                    <wps:wsp>
                      <wps:cNvSpPr txBox="1"/>
                      <wps:spPr>
                        <a:xfrm>
                          <a:off x="0" y="0"/>
                          <a:ext cx="6669405" cy="2284095"/>
                        </a:xfrm>
                        <a:prstGeom prst="rect">
                          <a:avLst/>
                        </a:prstGeom>
                        <a:noFill/>
                        <a:ln w="6350">
                          <a:noFill/>
                        </a:ln>
                        <a:effectLst/>
                      </wps:spPr>
                      <wps:txbx>
                        <w:txbxContent>
                          <w:tbl>
                            <w:tblPr>
                              <w:tblStyle w:val="9"/>
                              <w:tblpPr w:leftFromText="180" w:rightFromText="180" w:horzAnchor="margin" w:tblpXSpec="left" w:tblpY="-3061"/>
                              <w:tblOverlap w:val="never"/>
                              <w:tblW w:w="10115" w:type="dxa"/>
                              <w:tblInd w:w="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115" w:type="dxa"/>
                                  <w:gridSpan w:val="2"/>
                                  <w:tcBorders>
                                    <w:bottom w:val="nil"/>
                                  </w:tcBorders>
                                  <w:shd w:val="clear" w:color="auto" w:fill="auto"/>
                                  <w:vAlign w:val="center"/>
                                </w:tcPr>
                                <w:p>
                                  <w:pPr>
                                    <w:rPr>
                                      <w:rFonts w:hint="eastAsia" w:ascii="黑体" w:hAnsi="黑体" w:eastAsia="黑体" w:cs="黑体"/>
                                      <w:color w:val="FFFFFF" w:themeColor="background1"/>
                                      <w:sz w:val="28"/>
                                      <w:szCs w:val="28"/>
                                      <w:lang w:val="en-US" w:eastAsia="zh-CN"/>
                                      <w14:textFill>
                                        <w14:solidFill>
                                          <w14:schemeClr w14:val="bg1"/>
                                        </w14:solidFill>
                                      </w14:textFill>
                                    </w:rPr>
                                  </w:pPr>
                                  <w:r>
                                    <w:rPr>
                                      <w:rFonts w:hint="eastAsia" w:ascii="黑体" w:hAnsi="黑体" w:eastAsia="黑体" w:cs="黑体"/>
                                      <w:color w:val="FFFFFF" w:themeColor="background1"/>
                                      <w:sz w:val="28"/>
                                      <w:szCs w:val="28"/>
                                      <w:lang w:val="en-US" w:eastAsia="zh-CN"/>
                                      <w14:textFill>
                                        <w14:solidFill>
                                          <w14:schemeClr w14:val="bg1"/>
                                        </w14:solidFill>
                                      </w14:textFill>
                                    </w:rPr>
                                    <w:t>职业技能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语言能力</w:t>
                                  </w:r>
                                </w:p>
                              </w:tc>
                              <w:tc>
                                <w:tcPr>
                                  <w:tcW w:w="8361" w:type="dxa"/>
                                  <w:tcBorders>
                                    <w:tl2br w:val="nil"/>
                                    <w:tr2bl w:val="nil"/>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HTML、CSS、JS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编程能力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eastAsia="zh-CN"/>
                                    </w:rPr>
                                    <w:t>函数式、面向对象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业务能力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页面制作</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web单页面应用</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h5小游戏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沟通能力</w:t>
                                  </w:r>
                                </w:p>
                              </w:tc>
                              <w:tc>
                                <w:tcPr>
                                  <w:tcW w:w="8361" w:type="dxa"/>
                                  <w:tcBorders>
                                    <w:tl2br w:val="nil"/>
                                    <w:tr2bl w:val="nil"/>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能和产品、设计师、后台、前端同事进行良好的合作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工具能力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软件类：vagrant、FIS、gulp、ubuntu、charles、git、gitlab、bash、npm、less、sass</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类库类：jQuery、Angular、React、Backbone、greensock、p2、egret</w:t>
                                  </w:r>
                                </w:p>
                              </w:tc>
                            </w:tr>
                          </w:tbl>
                          <w:p>
                            <w:pPr>
                              <w:jc w:val="left"/>
                              <w:rPr>
                                <w:rFonts w:ascii="黑体" w:hAnsi="黑体" w:eastAsia="黑体" w:cs="黑体"/>
                                <w:b/>
                                <w:bCs/>
                                <w:color w:val="FFFFFF" w:themeColor="background1"/>
                                <w:sz w:val="24"/>
                                <w:szCs w:val="32"/>
                                <w14:textFill>
                                  <w14:solidFill>
                                    <w14:schemeClr w14:val="bg1"/>
                                  </w14:solidFill>
                                </w14:textFill>
                              </w:rPr>
                            </w:pPr>
                          </w:p>
                          <w:p>
                            <w:pPr>
                              <w:rPr>
                                <w:color w:val="FFFFFF" w:themeColor="background1"/>
                                <w:u w:val="thick"/>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12" o:spid="_x0000_s1026" o:spt="202" type="#_x0000_t202" style="position:absolute;left:0pt;margin-left:-45.25pt;margin-top:480.65pt;height:179.85pt;width:525.15pt;z-index:251645952;v-text-anchor:middle;mso-width-relative:page;mso-height-relative:page;" filled="f" stroked="f" coordsize="21600,21600" o:gfxdata="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sO3KNwAAAAMAQAADwAAAAAAAAABACAAAAAiAAAAZHJzL2Rvd25yZXYueG1sUEsBAhQA&#10;FAAAAAgAh07iQG0Oh+4nAgAAKwQAAA4AAAAAAAAAAQAgAAAAKwEAAGRycy9lMm9Eb2MueG1sUEsF&#10;BgAAAAAGAAYAWQEAAMQFAAAAAA==&#10;">
                <v:fill on="f" focussize="0,0"/>
                <v:stroke on="f" weight="0.5pt"/>
                <v:imagedata o:title=""/>
                <o:lock v:ext="edit" aspectratio="f"/>
                <v:textbox>
                  <w:txbxContent>
                    <w:tbl>
                      <w:tblPr>
                        <w:tblStyle w:val="9"/>
                        <w:tblpPr w:leftFromText="180" w:rightFromText="180" w:horzAnchor="margin" w:tblpXSpec="left" w:tblpY="-3061"/>
                        <w:tblOverlap w:val="never"/>
                        <w:tblW w:w="10115" w:type="dxa"/>
                        <w:tblInd w:w="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115" w:type="dxa"/>
                            <w:gridSpan w:val="2"/>
                            <w:tcBorders>
                              <w:bottom w:val="nil"/>
                            </w:tcBorders>
                            <w:shd w:val="clear" w:color="auto" w:fill="auto"/>
                            <w:vAlign w:val="center"/>
                          </w:tcPr>
                          <w:p>
                            <w:pPr>
                              <w:rPr>
                                <w:rFonts w:hint="eastAsia" w:ascii="黑体" w:hAnsi="黑体" w:eastAsia="黑体" w:cs="黑体"/>
                                <w:color w:val="FFFFFF" w:themeColor="background1"/>
                                <w:sz w:val="28"/>
                                <w:szCs w:val="28"/>
                                <w:lang w:val="en-US" w:eastAsia="zh-CN"/>
                                <w14:textFill>
                                  <w14:solidFill>
                                    <w14:schemeClr w14:val="bg1"/>
                                  </w14:solidFill>
                                </w14:textFill>
                              </w:rPr>
                            </w:pPr>
                            <w:r>
                              <w:rPr>
                                <w:rFonts w:hint="eastAsia" w:ascii="黑体" w:hAnsi="黑体" w:eastAsia="黑体" w:cs="黑体"/>
                                <w:color w:val="FFFFFF" w:themeColor="background1"/>
                                <w:sz w:val="28"/>
                                <w:szCs w:val="28"/>
                                <w:lang w:val="en-US" w:eastAsia="zh-CN"/>
                                <w14:textFill>
                                  <w14:solidFill>
                                    <w14:schemeClr w14:val="bg1"/>
                                  </w14:solidFill>
                                </w14:textFill>
                              </w:rPr>
                              <w:t>职业技能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语言能力</w:t>
                            </w:r>
                          </w:p>
                        </w:tc>
                        <w:tc>
                          <w:tcPr>
                            <w:tcW w:w="8361" w:type="dxa"/>
                            <w:tcBorders>
                              <w:tl2br w:val="nil"/>
                              <w:tr2bl w:val="nil"/>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HTML、CSS、JS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编程能力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eastAsia="zh-CN"/>
                              </w:rPr>
                              <w:t>函数式、面向对象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业务能力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页面制作</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web单页面应用</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h5小游戏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沟通能力</w:t>
                            </w:r>
                          </w:p>
                        </w:tc>
                        <w:tc>
                          <w:tcPr>
                            <w:tcW w:w="8361" w:type="dxa"/>
                            <w:tcBorders>
                              <w:tl2br w:val="nil"/>
                              <w:tr2bl w:val="nil"/>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能和产品、设计师、后台、前端同事进行良好的合作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工具能力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软件类：vagrant、FIS、gulp、ubuntu、charles、git、gitlab、bash、npm、less、sass</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类库类：jQuery、Angular、React、Backbone、greensock、p2、egret</w:t>
                            </w:r>
                          </w:p>
                        </w:tc>
                      </w:tr>
                    </w:tbl>
                    <w:p>
                      <w:pPr>
                        <w:jc w:val="left"/>
                        <w:rPr>
                          <w:rFonts w:ascii="黑体" w:hAnsi="黑体" w:eastAsia="黑体" w:cs="黑体"/>
                          <w:b/>
                          <w:bCs/>
                          <w:color w:val="FFFFFF" w:themeColor="background1"/>
                          <w:sz w:val="24"/>
                          <w:szCs w:val="32"/>
                          <w14:textFill>
                            <w14:solidFill>
                              <w14:schemeClr w14:val="bg1"/>
                            </w14:solidFill>
                          </w14:textFill>
                        </w:rPr>
                      </w:pPr>
                    </w:p>
                    <w:p>
                      <w:pPr>
                        <w:rPr>
                          <w:color w:val="FFFFFF" w:themeColor="background1"/>
                          <w:u w:val="thick"/>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-548640</wp:posOffset>
                </wp:positionH>
                <wp:positionV relativeFrom="paragraph">
                  <wp:posOffset>2159000</wp:posOffset>
                </wp:positionV>
                <wp:extent cx="6477000" cy="2136140"/>
                <wp:effectExtent l="0" t="0" r="0" b="0"/>
                <wp:wrapNone/>
                <wp:docPr id="11" name="文本框 18"/>
                <wp:cNvGraphicFramePr/>
                <a:graphic xmlns:a="http://schemas.openxmlformats.org/drawingml/2006/main">
                  <a:graphicData uri="http://schemas.microsoft.com/office/word/2010/wordprocessingShape">
                    <wps:wsp>
                      <wps:cNvSpPr txBox="1"/>
                      <wps:spPr>
                        <a:xfrm>
                          <a:off x="0" y="0"/>
                          <a:ext cx="6477000" cy="2136140"/>
                        </a:xfrm>
                        <a:prstGeom prst="rect">
                          <a:avLst/>
                        </a:prstGeom>
                        <a:noFill/>
                        <a:ln w="6350">
                          <a:noFill/>
                        </a:ln>
                      </wps:spPr>
                      <wps:txbx>
                        <w:txbxContent>
                          <w:tbl>
                            <w:tblPr>
                              <w:tblStyle w:val="9"/>
                              <w:tblW w:w="10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040" w:type="dxa"/>
                                  <w:gridSpan w:val="2"/>
                                  <w:tcBorders>
                                    <w:bottom w:val="nil"/>
                                  </w:tcBorders>
                                  <w:shd w:val="clear" w:color="auto" w:fill="auto"/>
                                  <w:vAlign w:val="center"/>
                                </w:tcPr>
                                <w:p>
                                  <w:pPr>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工作经验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jc w:val="left"/>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前端工程师</w:t>
                                  </w:r>
                                </w:p>
                              </w:tc>
                              <w:tc>
                                <w:tcPr>
                                  <w:tcW w:w="8286" w:type="dxa"/>
                                  <w:tcBorders>
                                    <w:tl2br w:val="nil"/>
                                    <w:tr2bl w:val="nil"/>
                                  </w:tcBorders>
                                </w:tcPr>
                                <w:p>
                                  <w:pPr>
                                    <w:rPr>
                                      <w:rFonts w:ascii="黑体" w:hAnsi="黑体" w:eastAsia="黑体" w:cs="黑体"/>
                                      <w:b/>
                                      <w:bCs/>
                                      <w:color w:val="404040" w:themeColor="text1" w:themeTint="BF"/>
                                      <w:sz w:val="20"/>
                                      <w:szCs w:val="22"/>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北京一猫汽车科技有限公司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2" w:hRule="atLeast"/>
                              </w:trPr>
                              <w:tc>
                                <w:tcPr>
                                  <w:tcW w:w="1754" w:type="dxa"/>
                                  <w:tcBorders>
                                    <w:tl2br w:val="nil"/>
                                    <w:tr2bl w:val="nil"/>
                                  </w:tcBorders>
                                  <w:textDirection w:val="lrTb"/>
                                  <w:vAlign w:val="top"/>
                                </w:tcPr>
                                <w:p>
                                  <w:pPr>
                                    <w:jc w:val="left"/>
                                    <w:rPr>
                                      <w:rFonts w:ascii="黑体" w:hAnsi="黑体" w:eastAsia="黑体" w:cs="黑体"/>
                                      <w:color w:val="595959" w:themeColor="text1" w:themeTint="A6"/>
                                      <w:sz w:val="20"/>
                                      <w:szCs w:val="22"/>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2015</w:t>
                                  </w: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.06</w:t>
                                  </w: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-至今</w:t>
                                  </w:r>
                                </w:p>
                              </w:tc>
                              <w:tc>
                                <w:tcPr>
                                  <w:tcW w:w="8286" w:type="dxa"/>
                                  <w:tcBorders>
                                    <w:tl2br w:val="nil"/>
                                    <w:tr2bl w:val="nil"/>
                                  </w:tcBorders>
                                </w:tcPr>
                                <w:p>
                                  <w:pP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t>负责公司广告部门的前端业务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754" w:type="dxa"/>
                                  <w:tcBorders>
                                    <w:tl2br w:val="nil"/>
                                    <w:tr2bl w:val="nil"/>
                                  </w:tcBorders>
                                  <w:vAlign w:val="center"/>
                                </w:tcPr>
                                <w:p>
                                  <w:pPr>
                                    <w:jc w:val="center"/>
                                    <w:rPr>
                                      <w:rFonts w:ascii="黑体" w:hAnsi="黑体" w:eastAsia="黑体" w:cs="黑体"/>
                                      <w:color w:val="595959" w:themeColor="text1" w:themeTint="A6"/>
                                      <w:sz w:val="2"/>
                                      <w:szCs w:val="6"/>
                                      <w14:textFill>
                                        <w14:solidFill>
                                          <w14:schemeClr w14:val="tx1">
                                            <w14:lumMod w14:val="65000"/>
                                            <w14:lumOff w14:val="35000"/>
                                          </w14:schemeClr>
                                        </w14:solidFill>
                                      </w14:textFill>
                                    </w:rPr>
                                  </w:pPr>
                                </w:p>
                              </w:tc>
                              <w:tc>
                                <w:tcPr>
                                  <w:tcW w:w="8286" w:type="dxa"/>
                                  <w:tcBorders>
                                    <w:tl2br w:val="nil"/>
                                    <w:tr2bl w:val="nil"/>
                                  </w:tcBorders>
                                  <w:vAlign w:val="center"/>
                                </w:tcPr>
                                <w:p>
                                  <w:pPr>
                                    <w:rPr>
                                      <w:rFonts w:hint="eastAsia" w:ascii="黑体" w:hAnsi="黑体" w:eastAsia="黑体" w:cs="黑体"/>
                                      <w:color w:val="595959" w:themeColor="text1" w:themeTint="A6"/>
                                      <w:sz w:val="2"/>
                                      <w:szCs w:val="6"/>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作为公司资讯广告部门的一员和部门同事协作部门的前端业务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7" w:hRule="atLeast"/>
                              </w:trPr>
                              <w:tc>
                                <w:tcPr>
                                  <w:tcW w:w="1754" w:type="dxa"/>
                                  <w:tcBorders>
                                    <w:tl2br w:val="nil"/>
                                    <w:tr2bl w:val="nil"/>
                                  </w:tcBorders>
                                  <w:textDirection w:val="lrTb"/>
                                  <w:vAlign w:val="top"/>
                                </w:tcPr>
                                <w:p>
                                  <w:pPr>
                                    <w:jc w:val="left"/>
                                    <w:rPr>
                                      <w:rFonts w:hint="eastAsia" w:ascii="黑体" w:hAnsi="黑体" w:eastAsia="黑体" w:cs="黑体"/>
                                      <w:b/>
                                      <w:bCs/>
                                      <w:color w:val="A5C249" w:themeColor="accent6"/>
                                      <w:sz w:val="20"/>
                                      <w:szCs w:val="22"/>
                                      <w:lang w:val="en-US" w:eastAsia="zh-CN"/>
                                      <w14:textFill>
                                        <w14:solidFill>
                                          <w14:schemeClr w14:val="accent6"/>
                                        </w14:solidFill>
                                      </w14:textFill>
                                    </w:rPr>
                                  </w:pPr>
                                </w:p>
                              </w:tc>
                              <w:tc>
                                <w:tcPr>
                                  <w:tcW w:w="8286" w:type="dxa"/>
                                  <w:tcBorders>
                                    <w:tl2br w:val="nil"/>
                                    <w:tr2bl w:val="nil"/>
                                  </w:tcBorders>
                                </w:tcPr>
                                <w:p>
                                  <w:pPr>
                                    <w:rPr>
                                      <w:rFonts w:hint="eastAsia" w:ascii="黑体" w:hAnsi="黑体" w:eastAsia="黑体" w:cs="黑体"/>
                                      <w:b/>
                                      <w:bCs/>
                                      <w:color w:val="A5C249" w:themeColor="accent6"/>
                                      <w:sz w:val="20"/>
                                      <w:szCs w:val="22"/>
                                      <w:lang w:val="en-US" w:eastAsia="zh-CN"/>
                                      <w14:textFill>
                                        <w14:solidFill>
                                          <w14:schemeClr w14:val="accent6"/>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作为公司前端部门的一员和公司同事协作公司的前端业务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js工程师</w:t>
                                  </w:r>
                                </w:p>
                              </w:tc>
                              <w:tc>
                                <w:tcPr>
                                  <w:tcW w:w="8286" w:type="dxa"/>
                                  <w:tcBorders>
                                    <w:tl2br w:val="nil"/>
                                    <w:tr2bl w:val="nil"/>
                                  </w:tcBorders>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北京联动在线科技通讯有限公司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4" w:hRule="atLeast"/>
                              </w:trPr>
                              <w:tc>
                                <w:tcPr>
                                  <w:tcW w:w="1754" w:type="dxa"/>
                                  <w:tcBorders>
                                    <w:tl2br w:val="nil"/>
                                    <w:tr2bl w:val="nil"/>
                                  </w:tcBorders>
                                  <w:textDirection w:val="lrTb"/>
                                  <w:vAlign w:val="top"/>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2014.03-2015.06</w:t>
                                  </w:r>
                                </w:p>
                              </w:tc>
                              <w:tc>
                                <w:tcPr>
                                  <w:tcW w:w="8286" w:type="dxa"/>
                                  <w:tcBorders>
                                    <w:tl2br w:val="nil"/>
                                    <w:tr2bl w:val="nil"/>
                                  </w:tcBorders>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负责公司技术部门的前端业务</w:t>
                                  </w:r>
                                </w:p>
                              </w:tc>
                            </w:tr>
                          </w:tbl>
                          <w:p>
                            <w:pPr>
                              <w:rPr>
                                <w:u w:val="thick"/>
                              </w:rPr>
                            </w:pPr>
                          </w:p>
                        </w:txbxContent>
                      </wps:txbx>
                      <wps:bodyPr vert="horz" wrap="square" anchor="ctr" anchorCtr="0" upright="1"/>
                    </wps:wsp>
                  </a:graphicData>
                </a:graphic>
              </wp:anchor>
            </w:drawing>
          </mc:Choice>
          <mc:Fallback>
            <w:pict>
              <v:shape id="文本框 18" o:spid="_x0000_s1026" o:spt="202" type="#_x0000_t202" style="position:absolute;left:0pt;margin-left:-43.2pt;margin-top:170pt;height:168.2pt;width:510pt;z-index:251650048;v-text-anchor:middle;mso-width-relative:page;mso-height-relative:page;" filled="f" stroked="f" coordsize="21600,21600" o:gfxdata="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O2pk6NsAAAALAQAADwAAAAAAAAABACAAAAAiAAAAZHJzL2Rvd25yZXYueG1sUEsB&#10;AhQAFAAAAAgAh07iQNAnjJa5AQAAQQMAAA4AAAAAAAAAAQAgAAAAKgEAAGRycy9lMm9Eb2MueG1s&#10;UEsFBgAAAAAGAAYAWQEAAFUFAAAAAA==&#10;">
                <v:fill on="f" focussize="0,0"/>
                <v:stroke on="f" weight="0.5pt"/>
                <v:imagedata o:title=""/>
                <o:lock v:ext="edit" aspectratio="f"/>
                <v:textbox>
                  <w:txbxContent>
                    <w:tbl>
                      <w:tblPr>
                        <w:tblStyle w:val="9"/>
                        <w:tblW w:w="10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040" w:type="dxa"/>
                            <w:gridSpan w:val="2"/>
                            <w:tcBorders>
                              <w:bottom w:val="nil"/>
                            </w:tcBorders>
                            <w:shd w:val="clear" w:color="auto" w:fill="auto"/>
                            <w:vAlign w:val="center"/>
                          </w:tcPr>
                          <w:p>
                            <w:pPr>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工作经验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jc w:val="left"/>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前端工程师</w:t>
                            </w:r>
                          </w:p>
                        </w:tc>
                        <w:tc>
                          <w:tcPr>
                            <w:tcW w:w="8286" w:type="dxa"/>
                            <w:tcBorders>
                              <w:tl2br w:val="nil"/>
                              <w:tr2bl w:val="nil"/>
                            </w:tcBorders>
                          </w:tcPr>
                          <w:p>
                            <w:pPr>
                              <w:rPr>
                                <w:rFonts w:ascii="黑体" w:hAnsi="黑体" w:eastAsia="黑体" w:cs="黑体"/>
                                <w:b/>
                                <w:bCs/>
                                <w:color w:val="404040" w:themeColor="text1" w:themeTint="BF"/>
                                <w:sz w:val="20"/>
                                <w:szCs w:val="22"/>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北京一猫汽车科技有限公司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2" w:hRule="atLeast"/>
                        </w:trPr>
                        <w:tc>
                          <w:tcPr>
                            <w:tcW w:w="1754" w:type="dxa"/>
                            <w:tcBorders>
                              <w:tl2br w:val="nil"/>
                              <w:tr2bl w:val="nil"/>
                            </w:tcBorders>
                            <w:textDirection w:val="lrTb"/>
                            <w:vAlign w:val="top"/>
                          </w:tcPr>
                          <w:p>
                            <w:pPr>
                              <w:jc w:val="left"/>
                              <w:rPr>
                                <w:rFonts w:ascii="黑体" w:hAnsi="黑体" w:eastAsia="黑体" w:cs="黑体"/>
                                <w:color w:val="595959" w:themeColor="text1" w:themeTint="A6"/>
                                <w:sz w:val="20"/>
                                <w:szCs w:val="22"/>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2015</w:t>
                            </w: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.06</w:t>
                            </w: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-至今</w:t>
                            </w:r>
                          </w:p>
                        </w:tc>
                        <w:tc>
                          <w:tcPr>
                            <w:tcW w:w="8286" w:type="dxa"/>
                            <w:tcBorders>
                              <w:tl2br w:val="nil"/>
                              <w:tr2bl w:val="nil"/>
                            </w:tcBorders>
                          </w:tcPr>
                          <w:p>
                            <w:pP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t>负责公司广告部门的前端业务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754" w:type="dxa"/>
                            <w:tcBorders>
                              <w:tl2br w:val="nil"/>
                              <w:tr2bl w:val="nil"/>
                            </w:tcBorders>
                            <w:vAlign w:val="center"/>
                          </w:tcPr>
                          <w:p>
                            <w:pPr>
                              <w:jc w:val="center"/>
                              <w:rPr>
                                <w:rFonts w:ascii="黑体" w:hAnsi="黑体" w:eastAsia="黑体" w:cs="黑体"/>
                                <w:color w:val="595959" w:themeColor="text1" w:themeTint="A6"/>
                                <w:sz w:val="2"/>
                                <w:szCs w:val="6"/>
                                <w14:textFill>
                                  <w14:solidFill>
                                    <w14:schemeClr w14:val="tx1">
                                      <w14:lumMod w14:val="65000"/>
                                      <w14:lumOff w14:val="35000"/>
                                    </w14:schemeClr>
                                  </w14:solidFill>
                                </w14:textFill>
                              </w:rPr>
                            </w:pPr>
                          </w:p>
                        </w:tc>
                        <w:tc>
                          <w:tcPr>
                            <w:tcW w:w="8286" w:type="dxa"/>
                            <w:tcBorders>
                              <w:tl2br w:val="nil"/>
                              <w:tr2bl w:val="nil"/>
                            </w:tcBorders>
                            <w:vAlign w:val="center"/>
                          </w:tcPr>
                          <w:p>
                            <w:pPr>
                              <w:rPr>
                                <w:rFonts w:hint="eastAsia" w:ascii="黑体" w:hAnsi="黑体" w:eastAsia="黑体" w:cs="黑体"/>
                                <w:color w:val="595959" w:themeColor="text1" w:themeTint="A6"/>
                                <w:sz w:val="2"/>
                                <w:szCs w:val="6"/>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作为公司资讯广告部门的一员和部门同事协作部门的前端业务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7" w:hRule="atLeast"/>
                        </w:trPr>
                        <w:tc>
                          <w:tcPr>
                            <w:tcW w:w="1754" w:type="dxa"/>
                            <w:tcBorders>
                              <w:tl2br w:val="nil"/>
                              <w:tr2bl w:val="nil"/>
                            </w:tcBorders>
                            <w:textDirection w:val="lrTb"/>
                            <w:vAlign w:val="top"/>
                          </w:tcPr>
                          <w:p>
                            <w:pPr>
                              <w:jc w:val="left"/>
                              <w:rPr>
                                <w:rFonts w:hint="eastAsia" w:ascii="黑体" w:hAnsi="黑体" w:eastAsia="黑体" w:cs="黑体"/>
                                <w:b/>
                                <w:bCs/>
                                <w:color w:val="A5C249" w:themeColor="accent6"/>
                                <w:sz w:val="20"/>
                                <w:szCs w:val="22"/>
                                <w:lang w:val="en-US" w:eastAsia="zh-CN"/>
                                <w14:textFill>
                                  <w14:solidFill>
                                    <w14:schemeClr w14:val="accent6"/>
                                  </w14:solidFill>
                                </w14:textFill>
                              </w:rPr>
                            </w:pPr>
                          </w:p>
                        </w:tc>
                        <w:tc>
                          <w:tcPr>
                            <w:tcW w:w="8286" w:type="dxa"/>
                            <w:tcBorders>
                              <w:tl2br w:val="nil"/>
                              <w:tr2bl w:val="nil"/>
                            </w:tcBorders>
                          </w:tcPr>
                          <w:p>
                            <w:pPr>
                              <w:rPr>
                                <w:rFonts w:hint="eastAsia" w:ascii="黑体" w:hAnsi="黑体" w:eastAsia="黑体" w:cs="黑体"/>
                                <w:b/>
                                <w:bCs/>
                                <w:color w:val="A5C249" w:themeColor="accent6"/>
                                <w:sz w:val="20"/>
                                <w:szCs w:val="22"/>
                                <w:lang w:val="en-US" w:eastAsia="zh-CN"/>
                                <w14:textFill>
                                  <w14:solidFill>
                                    <w14:schemeClr w14:val="accent6"/>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作为公司前端部门的一员和公司同事协作公司的前端业务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js工程师</w:t>
                            </w:r>
                          </w:p>
                        </w:tc>
                        <w:tc>
                          <w:tcPr>
                            <w:tcW w:w="8286" w:type="dxa"/>
                            <w:tcBorders>
                              <w:tl2br w:val="nil"/>
                              <w:tr2bl w:val="nil"/>
                            </w:tcBorders>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北京联动在线科技通讯有限公司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4" w:hRule="atLeast"/>
                        </w:trPr>
                        <w:tc>
                          <w:tcPr>
                            <w:tcW w:w="1754" w:type="dxa"/>
                            <w:tcBorders>
                              <w:tl2br w:val="nil"/>
                              <w:tr2bl w:val="nil"/>
                            </w:tcBorders>
                            <w:textDirection w:val="lrTb"/>
                            <w:vAlign w:val="top"/>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2014.03-2015.06</w:t>
                            </w:r>
                          </w:p>
                        </w:tc>
                        <w:tc>
                          <w:tcPr>
                            <w:tcW w:w="8286" w:type="dxa"/>
                            <w:tcBorders>
                              <w:tl2br w:val="nil"/>
                              <w:tr2bl w:val="nil"/>
                            </w:tcBorders>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负责公司技术部门的前端业务</w:t>
                            </w:r>
                          </w:p>
                        </w:tc>
                      </w:tr>
                    </w:tbl>
                    <w:p>
                      <w:pPr>
                        <w:rPr>
                          <w:u w:val="thick"/>
                        </w:rPr>
                      </w:pP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-568325</wp:posOffset>
                </wp:positionH>
                <wp:positionV relativeFrom="paragraph">
                  <wp:posOffset>4539615</wp:posOffset>
                </wp:positionV>
                <wp:extent cx="6842125" cy="1390650"/>
                <wp:effectExtent l="0" t="0" r="0" b="0"/>
                <wp:wrapNone/>
                <wp:docPr id="9" name="文本框 18"/>
                <wp:cNvGraphicFramePr/>
                <a:graphic xmlns:a="http://schemas.openxmlformats.org/drawingml/2006/main">
                  <a:graphicData uri="http://schemas.microsoft.com/office/word/2010/wordprocessingShape">
                    <wps:wsp>
                      <wps:cNvSpPr txBox="1"/>
                      <wps:spPr>
                        <a:xfrm>
                          <a:off x="0" y="0"/>
                          <a:ext cx="6842125" cy="1390650"/>
                        </a:xfrm>
                        <a:prstGeom prst="rect">
                          <a:avLst/>
                        </a:prstGeom>
                        <a:noFill/>
                        <a:ln w="6350">
                          <a:noFill/>
                        </a:ln>
                      </wps:spPr>
                      <wps:txbx>
                        <w:txbxContent>
                          <w:tbl>
                            <w:tblPr>
                              <w:tblStyle w:val="9"/>
                              <w:tblW w:w="100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086" w:type="dxa"/>
                                  <w:gridSpan w:val="2"/>
                                  <w:tcBorders>
                                    <w:bottom w:val="nil"/>
                                  </w:tcBorders>
                                  <w:shd w:val="clear" w:color="auto" w:fill="auto"/>
                                  <w:vAlign w:val="center"/>
                                </w:tcPr>
                                <w:p>
                                  <w:pPr>
                                    <w:spacing w:after="0" w:afterLines="68" w:afterAutospacing="0"/>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教育经历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新闻系</w:t>
                                  </w:r>
                                </w:p>
                              </w:tc>
                              <w:tc>
                                <w:tcPr>
                                  <w:tcW w:w="8332" w:type="dxa"/>
                                  <w:tcBorders>
                                    <w:tl2br w:val="nil"/>
                                    <w:tr2bl w:val="nil"/>
                                  </w:tcBorders>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中国政法大学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6" w:hRule="atLeast"/>
                              </w:trPr>
                              <w:tc>
                                <w:tcPr>
                                  <w:tcW w:w="1754" w:type="dxa"/>
                                  <w:tcBorders>
                                    <w:tl2br w:val="nil"/>
                                    <w:tr2bl w:val="nil"/>
                                  </w:tcBorders>
                                  <w:textDirection w:val="lrTb"/>
                                  <w:vAlign w:val="top"/>
                                </w:tcPr>
                                <w:p>
                                  <w:pPr>
                                    <w:jc w:val="left"/>
                                    <w:rPr>
                                      <w:rFonts w:ascii="黑体" w:hAnsi="黑体" w:eastAsia="黑体" w:cs="黑体"/>
                                      <w:color w:val="7F7F7F"/>
                                      <w:sz w:val="20"/>
                                      <w:szCs w:val="22"/>
                                    </w:rPr>
                                  </w:pPr>
                                  <w:r>
                                    <w:rPr>
                                      <w:rFonts w:hint="eastAsia" w:ascii="黑体" w:hAnsi="黑体" w:eastAsia="黑体" w:cs="黑体"/>
                                      <w:color w:val="595959"/>
                                      <w:sz w:val="20"/>
                                      <w:szCs w:val="22"/>
                                    </w:rPr>
                                    <w:t>20</w:t>
                                  </w:r>
                                  <w:r>
                                    <w:rPr>
                                      <w:rFonts w:hint="eastAsia" w:ascii="黑体" w:hAnsi="黑体" w:eastAsia="黑体" w:cs="黑体"/>
                                      <w:color w:val="595959"/>
                                      <w:sz w:val="20"/>
                                      <w:szCs w:val="22"/>
                                      <w:lang w:val="en-US" w:eastAsia="zh-CN"/>
                                    </w:rPr>
                                    <w:t>07</w:t>
                                  </w:r>
                                  <w:r>
                                    <w:rPr>
                                      <w:rFonts w:hint="eastAsia" w:ascii="黑体" w:hAnsi="黑体" w:eastAsia="黑体" w:cs="黑体"/>
                                      <w:color w:val="595959"/>
                                      <w:sz w:val="20"/>
                                      <w:szCs w:val="22"/>
                                    </w:rPr>
                                    <w:t>-201</w:t>
                                  </w:r>
                                  <w:r>
                                    <w:rPr>
                                      <w:rFonts w:hint="eastAsia" w:ascii="黑体" w:hAnsi="黑体" w:eastAsia="黑体" w:cs="黑体"/>
                                      <w:color w:val="595959"/>
                                      <w:sz w:val="20"/>
                                      <w:szCs w:val="22"/>
                                      <w:lang w:val="en-US" w:eastAsia="zh-CN"/>
                                    </w:rPr>
                                    <w:t>1</w:t>
                                  </w:r>
                                </w:p>
                              </w:tc>
                              <w:tc>
                                <w:tcPr>
                                  <w:tcW w:w="8332" w:type="dxa"/>
                                  <w:tcBorders>
                                    <w:tl2br w:val="nil"/>
                                    <w:tr2bl w:val="nil"/>
                                  </w:tcBorders>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新闻学</w:t>
                                  </w:r>
                                </w:p>
                              </w:tc>
                            </w:tr>
                          </w:tbl>
                          <w:p>
                            <w:pPr>
                              <w:rPr>
                                <w:u w:val="thick"/>
                              </w:rPr>
                            </w:pPr>
                          </w:p>
                        </w:txbxContent>
                      </wps:txbx>
                      <wps:bodyPr vert="horz" wrap="square" anchor="ctr" anchorCtr="0" upright="1"/>
                    </wps:wsp>
                  </a:graphicData>
                </a:graphic>
              </wp:anchor>
            </w:drawing>
          </mc:Choice>
          <mc:Fallback>
            <w:pict>
              <v:shape id="文本框 18" o:spid="_x0000_s1026" o:spt="202" type="#_x0000_t202" style="position:absolute;left:0pt;margin-left:-44.75pt;margin-top:357.45pt;height:109.5pt;width:538.75pt;z-index:251669504;v-text-anchor:middle;mso-width-relative:page;mso-height-relative:page;" filled="f" stroked="f" coordsize="21600,21600" o:gfxdata="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INwX3fcAAAACwEAAA8AAAAAAAAAAQAgAAAAIgAAAGRycy9kb3ducmV2LnhtbFBL&#10;AQIUABQAAAAIAIdO4kBL3VVWuQEAAEADAAAOAAAAAAAAAAEAIAAAACsBAABkcnMvZTJvRG9jLnht&#10;bFBLBQYAAAAABgAGAFkBAABWBQAAAAA=&#10;">
                <v:fill on="f" focussize="0,0"/>
                <v:stroke on="f" weight="0.5pt"/>
                <v:imagedata o:title=""/>
                <o:lock v:ext="edit" aspectratio="f"/>
                <v:textbox>
                  <w:txbxContent>
                    <w:tbl>
                      <w:tblPr>
                        <w:tblStyle w:val="9"/>
                        <w:tblW w:w="100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086" w:type="dxa"/>
                            <w:gridSpan w:val="2"/>
                            <w:tcBorders>
                              <w:bottom w:val="nil"/>
                            </w:tcBorders>
                            <w:shd w:val="clear" w:color="auto" w:fill="auto"/>
                            <w:vAlign w:val="center"/>
                          </w:tcPr>
                          <w:p>
                            <w:pPr>
                              <w:spacing w:after="0" w:afterLines="68" w:afterAutospacing="0"/>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教育经历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新闻系</w:t>
                            </w:r>
                          </w:p>
                        </w:tc>
                        <w:tc>
                          <w:tcPr>
                            <w:tcW w:w="8332" w:type="dxa"/>
                            <w:tcBorders>
                              <w:tl2br w:val="nil"/>
                              <w:tr2bl w:val="nil"/>
                            </w:tcBorders>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中国政法大学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6" w:hRule="atLeast"/>
                        </w:trPr>
                        <w:tc>
                          <w:tcPr>
                            <w:tcW w:w="1754" w:type="dxa"/>
                            <w:tcBorders>
                              <w:tl2br w:val="nil"/>
                              <w:tr2bl w:val="nil"/>
                            </w:tcBorders>
                            <w:textDirection w:val="lrTb"/>
                            <w:vAlign w:val="top"/>
                          </w:tcPr>
                          <w:p>
                            <w:pPr>
                              <w:jc w:val="left"/>
                              <w:rPr>
                                <w:rFonts w:ascii="黑体" w:hAnsi="黑体" w:eastAsia="黑体" w:cs="黑体"/>
                                <w:color w:val="7F7F7F"/>
                                <w:sz w:val="20"/>
                                <w:szCs w:val="22"/>
                              </w:rPr>
                            </w:pPr>
                            <w:r>
                              <w:rPr>
                                <w:rFonts w:hint="eastAsia" w:ascii="黑体" w:hAnsi="黑体" w:eastAsia="黑体" w:cs="黑体"/>
                                <w:color w:val="595959"/>
                                <w:sz w:val="20"/>
                                <w:szCs w:val="22"/>
                              </w:rPr>
                              <w:t>20</w:t>
                            </w:r>
                            <w:r>
                              <w:rPr>
                                <w:rFonts w:hint="eastAsia" w:ascii="黑体" w:hAnsi="黑体" w:eastAsia="黑体" w:cs="黑体"/>
                                <w:color w:val="595959"/>
                                <w:sz w:val="20"/>
                                <w:szCs w:val="22"/>
                                <w:lang w:val="en-US" w:eastAsia="zh-CN"/>
                              </w:rPr>
                              <w:t>07</w:t>
                            </w:r>
                            <w:r>
                              <w:rPr>
                                <w:rFonts w:hint="eastAsia" w:ascii="黑体" w:hAnsi="黑体" w:eastAsia="黑体" w:cs="黑体"/>
                                <w:color w:val="595959"/>
                                <w:sz w:val="20"/>
                                <w:szCs w:val="22"/>
                              </w:rPr>
                              <w:t>-201</w:t>
                            </w:r>
                            <w:r>
                              <w:rPr>
                                <w:rFonts w:hint="eastAsia" w:ascii="黑体" w:hAnsi="黑体" w:eastAsia="黑体" w:cs="黑体"/>
                                <w:color w:val="595959"/>
                                <w:sz w:val="20"/>
                                <w:szCs w:val="22"/>
                                <w:lang w:val="en-US" w:eastAsia="zh-CN"/>
                              </w:rPr>
                              <w:t>1</w:t>
                            </w:r>
                          </w:p>
                        </w:tc>
                        <w:tc>
                          <w:tcPr>
                            <w:tcW w:w="8332" w:type="dxa"/>
                            <w:tcBorders>
                              <w:tl2br w:val="nil"/>
                              <w:tr2bl w:val="nil"/>
                            </w:tcBorders>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新闻学</w:t>
                            </w:r>
                          </w:p>
                        </w:tc>
                      </w:tr>
                    </w:tbl>
                    <w:p>
                      <w:pPr>
                        <w:rPr>
                          <w:u w:val="thick"/>
                        </w:rPr>
                      </w:pPr>
                    </w:p>
                  </w:txbxContent>
                </v:textbox>
              </v:shape>
            </w:pict>
          </mc:Fallback>
        </mc:AlternateContent>
      </w:r>
      <w:r>
        <mc:AlternateContent>
          <mc:Choice Requires="wps">
            <w:drawing>
              <wp:anchor distT="0" distB="0" distL="114300" distR="114300" simplePos="0" relativeHeight="251671552" behindDoc="1" locked="0" layoutInCell="1" allowOverlap="1">
                <wp:simplePos x="0" y="0"/>
                <wp:positionH relativeFrom="column">
                  <wp:posOffset>-535305</wp:posOffset>
                </wp:positionH>
                <wp:positionV relativeFrom="paragraph">
                  <wp:posOffset>107950</wp:posOffset>
                </wp:positionV>
                <wp:extent cx="6922135" cy="1823720"/>
                <wp:effectExtent l="0" t="0" r="0" b="0"/>
                <wp:wrapNone/>
                <wp:docPr id="16" name="文本框 12"/>
                <wp:cNvGraphicFramePr/>
                <a:graphic xmlns:a="http://schemas.openxmlformats.org/drawingml/2006/main">
                  <a:graphicData uri="http://schemas.microsoft.com/office/word/2010/wordprocessingShape">
                    <wps:wsp>
                      <wps:cNvSpPr txBox="1"/>
                      <wps:spPr>
                        <a:xfrm>
                          <a:off x="0" y="0"/>
                          <a:ext cx="6922135" cy="1823720"/>
                        </a:xfrm>
                        <a:prstGeom prst="rect">
                          <a:avLst/>
                        </a:prstGeom>
                        <a:noFill/>
                        <a:ln w="6350">
                          <a:noFill/>
                        </a:ln>
                        <a:effectLst/>
                      </wps:spPr>
                      <wps:txbx>
                        <w:txbxContent>
                          <w:tbl>
                            <w:tblPr>
                              <w:tblStyle w:val="9"/>
                              <w:tblW w:w="9977" w:type="dxa"/>
                              <w:tblInd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197"/>
                              <w:gridCol w:w="2377"/>
                              <w:gridCol w:w="536"/>
                              <w:gridCol w:w="738"/>
                              <w:gridCol w:w="51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rPr>
                                <w:trHeight w:val="850" w:hRule="atLeast"/>
                              </w:trPr>
                              <w:tc>
                                <w:tcPr>
                                  <w:tcW w:w="3574" w:type="dxa"/>
                                  <w:gridSpan w:val="2"/>
                                  <w:tcBorders>
                                    <w:tl2br w:val="nil"/>
                                    <w:tr2bl w:val="nil"/>
                                  </w:tcBorders>
                                  <w:shd w:val="clear" w:color="auto" w:fill="auto"/>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基本信息</w:t>
                                  </w:r>
                                </w:p>
                              </w:tc>
                              <w:tc>
                                <w:tcPr>
                                  <w:tcW w:w="536" w:type="dxa"/>
                                  <w:tcBorders>
                                    <w:tl2br w:val="nil"/>
                                    <w:tr2bl w:val="nil"/>
                                  </w:tcBorders>
                                  <w:shd w:val="clear" w:color="auto" w:fill="auto"/>
                                  <w:vAlign w:val="center"/>
                                </w:tcPr>
                                <w:p>
                                  <w:pPr>
                                    <w:rPr>
                                      <w:rFonts w:hint="eastAsia" w:ascii="黑体" w:hAnsi="黑体" w:eastAsia="黑体" w:cs="黑体"/>
                                      <w:color w:val="595959"/>
                                      <w:sz w:val="20"/>
                                      <w:szCs w:val="22"/>
                                    </w:rPr>
                                  </w:pPr>
                                </w:p>
                              </w:tc>
                              <w:tc>
                                <w:tcPr>
                                  <w:tcW w:w="738" w:type="dxa"/>
                                  <w:tcBorders>
                                    <w:tl2br w:val="nil"/>
                                    <w:tr2bl w:val="nil"/>
                                  </w:tcBorders>
                                  <w:shd w:val="clear" w:color="auto" w:fill="auto"/>
                                  <w:vAlign w:val="center"/>
                                </w:tcPr>
                                <w:p>
                                  <w:pPr>
                                    <w:rPr>
                                      <w:rFonts w:hint="eastAsia" w:ascii="黑体" w:hAnsi="黑体" w:eastAsia="黑体" w:cs="黑体"/>
                                      <w:color w:val="595959"/>
                                      <w:sz w:val="20"/>
                                      <w:szCs w:val="22"/>
                                      <w:lang w:val="en-US" w:eastAsia="zh-CN"/>
                                    </w:rPr>
                                  </w:pPr>
                                </w:p>
                              </w:tc>
                              <w:tc>
                                <w:tcPr>
                                  <w:tcW w:w="5129" w:type="dxa"/>
                                  <w:tcBorders>
                                    <w:tl2br w:val="nil"/>
                                    <w:tr2bl w:val="nil"/>
                                  </w:tcBorders>
                                  <w:shd w:val="clear" w:color="auto" w:fill="auto"/>
                                  <w:vAlign w:val="center"/>
                                </w:tcPr>
                                <w:p>
                                  <w:pPr>
                                    <w:rPr>
                                      <w:rFonts w:hint="eastAsia" w:ascii="黑体" w:hAnsi="黑体" w:eastAsia="黑体" w:cs="黑体"/>
                                      <w:color w:val="595959"/>
                                      <w:sz w:val="20"/>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姓    名：</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王宏鑫</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手机：</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186-1218-8219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前端经验：</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3年</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邮箱：</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wanghongxin@outlook.com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性    别：</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男</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 xml:space="preserve">  QQ：</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2262118088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求职意向：</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前端工程师、js工程师</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学历：</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本科</w:t>
                                  </w:r>
                                </w:p>
                              </w:tc>
                            </w:tr>
                          </w:tbl>
                          <w:p>
                            <w:pPr>
                              <w:jc w:val="left"/>
                              <w:rPr>
                                <w:rFonts w:ascii="黑体" w:hAnsi="黑体" w:eastAsia="黑体" w:cs="黑体"/>
                                <w:b/>
                                <w:bCs/>
                                <w:color w:val="404040" w:themeColor="text1" w:themeTint="BF"/>
                                <w:sz w:val="24"/>
                                <w:szCs w:val="32"/>
                                <w14:textFill>
                                  <w14:solidFill>
                                    <w14:schemeClr w14:val="tx1">
                                      <w14:lumMod w14:val="75000"/>
                                      <w14:lumOff w14:val="25000"/>
                                    </w14:schemeClr>
                                  </w14:solidFill>
                                </w14:textFill>
                              </w:rPr>
                            </w:pPr>
                          </w:p>
                          <w:p>
                            <w:pPr>
                              <w:rPr>
                                <w:color w:val="404040" w:themeColor="text1" w:themeTint="BF"/>
                                <w:u w:val="thick"/>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42.15pt;margin-top:8.5pt;height:143.6pt;width:545.05pt;z-index:-251644928;mso-width-relative:page;mso-height-relative:page;" filled="f" stroked="f" coordsize="21600,21600" o:gfxdata="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Q+d68dsAAAALAQAADwAAAAAAAAABACAAAAAiAAAAZHJzL2Rvd25yZXYueG1sUEsBAhQA&#10;FAAAAAgAh07iQAOHLg8oAgAAKQQAAA4AAAAAAAAAAQAgAAAAKgEAAGRycy9lMm9Eb2MueG1sUEsF&#10;BgAAAAAGAAYAWQEAAMQFAAAAAA==&#10;">
                <v:fill on="f" focussize="0,0"/>
                <v:stroke on="f" weight="0.5pt"/>
                <v:imagedata o:title=""/>
                <o:lock v:ext="edit" aspectratio="f"/>
                <v:textbox>
                  <w:txbxContent>
                    <w:tbl>
                      <w:tblPr>
                        <w:tblStyle w:val="9"/>
                        <w:tblW w:w="9977" w:type="dxa"/>
                        <w:tblInd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197"/>
                        <w:gridCol w:w="2377"/>
                        <w:gridCol w:w="536"/>
                        <w:gridCol w:w="738"/>
                        <w:gridCol w:w="51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rPr>
                          <w:trHeight w:val="850" w:hRule="atLeast"/>
                        </w:trPr>
                        <w:tc>
                          <w:tcPr>
                            <w:tcW w:w="3574" w:type="dxa"/>
                            <w:gridSpan w:val="2"/>
                            <w:tcBorders>
                              <w:tl2br w:val="nil"/>
                              <w:tr2bl w:val="nil"/>
                            </w:tcBorders>
                            <w:shd w:val="clear" w:color="auto" w:fill="auto"/>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基本信息</w:t>
                            </w:r>
                          </w:p>
                        </w:tc>
                        <w:tc>
                          <w:tcPr>
                            <w:tcW w:w="536" w:type="dxa"/>
                            <w:tcBorders>
                              <w:tl2br w:val="nil"/>
                              <w:tr2bl w:val="nil"/>
                            </w:tcBorders>
                            <w:shd w:val="clear" w:color="auto" w:fill="auto"/>
                            <w:vAlign w:val="center"/>
                          </w:tcPr>
                          <w:p>
                            <w:pPr>
                              <w:rPr>
                                <w:rFonts w:hint="eastAsia" w:ascii="黑体" w:hAnsi="黑体" w:eastAsia="黑体" w:cs="黑体"/>
                                <w:color w:val="595959"/>
                                <w:sz w:val="20"/>
                                <w:szCs w:val="22"/>
                              </w:rPr>
                            </w:pPr>
                          </w:p>
                        </w:tc>
                        <w:tc>
                          <w:tcPr>
                            <w:tcW w:w="738" w:type="dxa"/>
                            <w:tcBorders>
                              <w:tl2br w:val="nil"/>
                              <w:tr2bl w:val="nil"/>
                            </w:tcBorders>
                            <w:shd w:val="clear" w:color="auto" w:fill="auto"/>
                            <w:vAlign w:val="center"/>
                          </w:tcPr>
                          <w:p>
                            <w:pPr>
                              <w:rPr>
                                <w:rFonts w:hint="eastAsia" w:ascii="黑体" w:hAnsi="黑体" w:eastAsia="黑体" w:cs="黑体"/>
                                <w:color w:val="595959"/>
                                <w:sz w:val="20"/>
                                <w:szCs w:val="22"/>
                                <w:lang w:val="en-US" w:eastAsia="zh-CN"/>
                              </w:rPr>
                            </w:pPr>
                          </w:p>
                        </w:tc>
                        <w:tc>
                          <w:tcPr>
                            <w:tcW w:w="5129" w:type="dxa"/>
                            <w:tcBorders>
                              <w:tl2br w:val="nil"/>
                              <w:tr2bl w:val="nil"/>
                            </w:tcBorders>
                            <w:shd w:val="clear" w:color="auto" w:fill="auto"/>
                            <w:vAlign w:val="center"/>
                          </w:tcPr>
                          <w:p>
                            <w:pPr>
                              <w:rPr>
                                <w:rFonts w:hint="eastAsia" w:ascii="黑体" w:hAnsi="黑体" w:eastAsia="黑体" w:cs="黑体"/>
                                <w:color w:val="595959"/>
                                <w:sz w:val="20"/>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姓    名：</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王宏鑫</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手机：</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186-1218-8219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前端经验：</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3年</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邮箱：</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wanghongxin@outlook.com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性    别：</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男</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 xml:space="preserve">  QQ：</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2262118088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求职意向：</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前端工程师、js工程师</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学历：</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本科</w:t>
                            </w:r>
                          </w:p>
                        </w:tc>
                      </w:tr>
                    </w:tbl>
                    <w:p>
                      <w:pPr>
                        <w:jc w:val="left"/>
                        <w:rPr>
                          <w:rFonts w:ascii="黑体" w:hAnsi="黑体" w:eastAsia="黑体" w:cs="黑体"/>
                          <w:b/>
                          <w:bCs/>
                          <w:color w:val="404040" w:themeColor="text1" w:themeTint="BF"/>
                          <w:sz w:val="24"/>
                          <w:szCs w:val="32"/>
                          <w14:textFill>
                            <w14:solidFill>
                              <w14:schemeClr w14:val="tx1">
                                <w14:lumMod w14:val="75000"/>
                                <w14:lumOff w14:val="25000"/>
                              </w14:schemeClr>
                            </w14:solidFill>
                          </w14:textFill>
                        </w:rPr>
                      </w:pPr>
                    </w:p>
                    <w:p>
                      <w:pPr>
                        <w:rPr>
                          <w:color w:val="404040" w:themeColor="text1" w:themeTint="BF"/>
                          <w:u w:val="thick"/>
                          <w14:textFill>
                            <w14:solidFill>
                              <w14:schemeClr w14:val="tx1">
                                <w14:lumMod w14:val="75000"/>
                                <w14:lumOff w14:val="25000"/>
                              </w14:schemeClr>
                            </w14:solidFill>
                          </w14:textFill>
                        </w:rPr>
                      </w:pPr>
                    </w:p>
                  </w:txbxContent>
                </v:textbox>
              </v:shape>
            </w:pict>
          </mc:Fallback>
        </mc:AlternateContent>
      </w:r>
      <w:r>
        <w:rPr>
          <w:sz w:val="21"/>
        </w:rPr>
        <mc:AlternateContent>
          <mc:Choice Requires="wpg">
            <w:drawing>
              <wp:anchor distT="0" distB="0" distL="114300" distR="114300" simplePos="0" relativeHeight="251712512" behindDoc="1" locked="0" layoutInCell="1" allowOverlap="1">
                <wp:simplePos x="0" y="0"/>
                <wp:positionH relativeFrom="column">
                  <wp:posOffset>-781685</wp:posOffset>
                </wp:positionH>
                <wp:positionV relativeFrom="paragraph">
                  <wp:posOffset>2315210</wp:posOffset>
                </wp:positionV>
                <wp:extent cx="6624320" cy="417830"/>
                <wp:effectExtent l="0" t="0" r="5080" b="1905"/>
                <wp:wrapNone/>
                <wp:docPr id="166" name="组合 166"/>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167"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68" name="组合 137"/>
                        <wpg:cNvGrpSpPr/>
                        <wpg:grpSpPr>
                          <a:xfrm>
                            <a:off x="6548" y="2291"/>
                            <a:ext cx="2063" cy="658"/>
                            <a:chOff x="6548" y="2291"/>
                            <a:chExt cx="2063" cy="658"/>
                          </a:xfrm>
                        </wpg:grpSpPr>
                        <wps:wsp>
                          <wps:cNvPr id="169"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0"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1"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72" name="组合 135"/>
                          <wpg:cNvGrpSpPr/>
                          <wpg:grpSpPr>
                            <a:xfrm rot="5400000" flipH="1">
                              <a:off x="8461" y="2476"/>
                              <a:ext cx="180" cy="120"/>
                              <a:chOff x="7861" y="2535"/>
                              <a:chExt cx="180" cy="180"/>
                            </a:xfrm>
                          </wpg:grpSpPr>
                          <wps:wsp>
                            <wps:cNvPr id="173"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4"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182.3pt;height:32.9pt;width:521.6pt;z-index:-251603968;mso-width-relative:page;mso-height-relative:page;" coordorigin="6548,2291" coordsize="10432,658" o:gfxdata="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C2HdEncAAAADAEAAA8A&#10;AAAAAAAAAQAgAAAAIgAAAGRycy9kb3ducmV2LnhtbFBLAQIUABQAAAAIAIdO4kD1nIJd+AQAAK4Y&#10;AAAOAAAAAAAAAAEAIAAAACsBAABkcnMvZTJvRG9jLnhtbFBLBQYAAAAABgAGAFkBAACVC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tGjMRL4AAADc&#10;AAAADwAAAGRycy9kb3ducmV2LnhtbEVPS2vCQBC+C/6HZYTemk0sxJJmlSJKCz1pQ6G3ITt5tNnZ&#10;mF2j9de7QsHbfHzPyVdn04mRBtdaVpBEMQji0uqWawXF5/bxGYTzyBo7y6TgjxysltNJjpm2J97R&#10;uPe1CCHsMlTQeN9nUrqyIYMusj1x4Co7GPQBDrXUA55CuOnkPI5TabDl0NBgT+uGyt/90ShIi/lb&#10;tfmovi6H9fa7fv0xT8eLUephlsQvIDyd/V38737XYX66gNsz4QK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GjMRL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id="组合 137" o:spid="_x0000_s1026" o:spt="203" style="position:absolute;left:6548;top:2291;height:658;width:2063;" coordorigin="6548,2291" coordsize="2063,658"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shape id="梯形 96" o:spid="_x0000_s1026" style="position:absolute;left:6389;top:2614;flip:y;height:177;width:495;rotation:-5898240f;v-text-anchor:middle;" fillcolor="#262626 [2749]" filled="t" stroked="f" coordsize="495,177" o:gfxdata="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Df4v74A&#10;AADcAAAADwAAAAAAAAABACAAAAAiAAAAZHJzL2Rvd25yZXYueG1sUEsBAhQAFAAAAAgAh07iQDMv&#10;BZ47AAAAOQAAABAAAAAAAAAAAQAgAAAADQEAAGRycy9zaGFwZXhtbC54bWxQSwUGAAAAAAYABgBb&#10;AQAAtwM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bRHON8AAAADc&#10;AAAADwAAAGRycy9kb3ducmV2LnhtbEWPT2/CMAzF70j7DpEn7YIgYYeBCgFNm/hzmJBgQ1ytxmu7&#10;NU5pAnTffj4gcbP1nt/7ebbofK0u1MYqsIXR0IAizoOruLDw9bkcTEDFhOywDkwW/ijCYv7Qm2Hm&#10;wpV3dNmnQkkIxwwtlCk1mdYxL8ljHIaGWLTv0HpMsraFdi1eJdzX+tmYF+2xYmkosaG3kvLf/dlb&#10;ONbvq20yH+u+OR/ypvsp9PL0au3T48hMQSXq0t18u944wR8LvjwjE+j5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Ec43&#10;wAAAANw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mon9GLYAAADc&#10;AAAADwAAAGRycy9kb3ducmV2LnhtbEVPvQrCMBDeBd8hnOCmSR1UqtFBEDqI+Ifz0ZxtsbmUJlZ9&#10;eyMIbvfx/d5y/bK16Kj1lWMNyViBIM6dqbjQcDlvR3MQPiAbrB2Thjd5WK/6vSWmxj35SN0pFCKG&#10;sE9RQxlCk0rp85Is+rFriCN3c63FEGFbSNPiM4bbWk6UmkqLFceGEhvalJTfTw+r4WqOmT/s1EZW&#10;vg6TTBX7LjtoPRwkagEi0Cv8xT93ZuL8WQLfZ+IFcvU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qJ/Ri2AAAA3AAAAA8A&#10;AAAAAAAAAQAgAAAAIgAAAGRycy9kb3ducmV2LnhtbFBLAQIUABQAAAAIAIdO4kAzLwWeOwAAADkA&#10;AAAQAAAAAAAAAAEAIAAAAAUBAABkcnMvc2hhcGV4bWwueG1sUEsFBgAAAAAGAAYAWwEAAK8DAAAA&#10;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组合 135" o:spid="_x0000_s1026" o:spt="203" style="position:absolute;left:8461;top:2476;flip:x;height:120;width:180;rotation:-5898240f;" coordorigin="7861,2535" coordsize="180,180" o:gfxdata="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DCuwhS7AAAA3AAAAA8AAAAAAAAAAQAgAAAAIgAAAGRycy9kb3ducmV2LnhtbFBL&#10;AQIUABQAAAAIAIdO4kAzLwWeOwAAADkAAAAVAAAAAAAAAAEAIAAAAAoBAABkcnMvZ3JvdXBzaGFw&#10;ZXhtbC54bWxQSwUGAAAAAAYABgBgAQAAxwMAAAAA&#10;">
                    <o:lock v:ext="edit" aspectratio="f"/>
                    <v:shape id="等腰三角形 134" o:spid="_x0000_s1026" o:spt="5" type="#_x0000_t5" style="position:absolute;left:7861;top:2535;height:180;width:180;v-text-anchor:middle;" fillcolor="#FFFFFF [3212]" filled="t" stroked="t" coordsize="21600,21600" o:gfxdata="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3Qz+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等腰三角形 133" o:spid="_x0000_s1026" o:spt="5" type="#_x0000_t5" style="position:absolute;left:7866;top:2540;height:170;width:170;v-text-anchor:middle;" fillcolor="#595959 [2109]" filled="t" stroked="f" coordsize="21600,21600" o:gfxdata="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pFIHrsAAADc&#10;AAAADwAAAAAAAAABACAAAAAiAAAAZHJzL2Rvd25yZXYueG1sUEsBAhQAFAAAAAgAh07iQDMvBZ47&#10;AAAAOQAAABAAAAAAAAAAAQAgAAAACgEAAGRycy9zaGFwZXhtbC54bWxQSwUGAAAAAAYABgBbAQAA&#10;tAMAAAAA&#10;" adj="10800">
                      <v:fill on="t" focussize="0,0"/>
                      <v:stroke on="f" weight="1pt" miterlimit="8" joinstyle="miter"/>
                      <v:imagedata o:title=""/>
                      <o:lock v:ext="edit" aspectratio="f"/>
                    </v:shape>
                  </v:group>
                </v:group>
              </v:group>
            </w:pict>
          </mc:Fallback>
        </mc:AlternateContent>
      </w:r>
      <w:r>
        <w:rPr>
          <w:sz w:val="21"/>
        </w:rPr>
        <mc:AlternateContent>
          <mc:Choice Requires="wpg">
            <w:drawing>
              <wp:anchor distT="0" distB="0" distL="114300" distR="114300" simplePos="0" relativeHeight="251670528" behindDoc="1" locked="0" layoutInCell="1" allowOverlap="1">
                <wp:simplePos x="0" y="0"/>
                <wp:positionH relativeFrom="column">
                  <wp:posOffset>-781685</wp:posOffset>
                </wp:positionH>
                <wp:positionV relativeFrom="paragraph">
                  <wp:posOffset>267335</wp:posOffset>
                </wp:positionV>
                <wp:extent cx="6624320" cy="417830"/>
                <wp:effectExtent l="0" t="0" r="5080" b="1905"/>
                <wp:wrapNone/>
                <wp:docPr id="138" name="组合 138"/>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90"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37" name="组合 137"/>
                        <wpg:cNvGrpSpPr/>
                        <wpg:grpSpPr>
                          <a:xfrm>
                            <a:off x="6548" y="2291"/>
                            <a:ext cx="2063" cy="658"/>
                            <a:chOff x="6548" y="2291"/>
                            <a:chExt cx="2063" cy="658"/>
                          </a:xfrm>
                        </wpg:grpSpPr>
                        <wps:wsp>
                          <wps:cNvPr id="96"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2"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5" name="组合 135"/>
                          <wpg:cNvGrpSpPr/>
                          <wpg:grpSpPr>
                            <a:xfrm rot="5400000" flipH="1">
                              <a:off x="8461" y="2476"/>
                              <a:ext cx="180" cy="120"/>
                              <a:chOff x="7861" y="2535"/>
                              <a:chExt cx="180" cy="180"/>
                            </a:xfrm>
                          </wpg:grpSpPr>
                          <wps:wsp>
                            <wps:cNvPr id="134"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3"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21.05pt;height:32.9pt;width:521.6pt;z-index:-251645952;mso-width-relative:page;mso-height-relative:page;" coordorigin="6548,2291" coordsize="10432,658" o:gfxdata="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NNYsZ70AAADb&#10;AAAADwAAAGRycy9kb3ducmV2LnhtbEVPy2rCQBTdF/yH4Ra6qxNTkJo6SgkGC11Vg9DdJXPz0Myd&#10;mJmY1K/vLApdHs57vZ1MK27Uu8aygsU8AkFcWN1wpSA/Zs+vIJxH1thaJgU/5GC7mT2sMdF25C+6&#10;HXwlQgi7BBXU3neJlK6oyaCb2444cKXtDfoA+0rqHscQbloZR9FSGmw4NNTYUVpTcTkMRsEyj/fl&#10;7rM83a9p9l29n83LcDdKPT0uojcQnib/L/5zf2gFq7A+fA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1ixn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id="_x0000_s1026" o:spid="_x0000_s1026" o:spt="203" style="position:absolute;left:6548;top:2291;height:658;width:2063;" coordorigin="6548,2291" coordsize="2063,658" o:gfxdata="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MH88YvAAAANwAAAAPAAAAAAAAAAEAIAAAACIAAABkcnMvZG93bnJldi54bWxQ&#10;SwECFAAUAAAACACHTuJAMy8FnjsAAAA5AAAAFQAAAAAAAAABACAAAAALAQAAZHJzL2dyb3Vwc2hh&#10;cGV4bWwueG1sUEsFBgAAAAAGAAYAYAEAAMgDAAAAAA==&#10;">
                  <o:lock v:ext="edit" aspectratio="f"/>
                  <v:shape id="_x0000_s1026" o:spid="_x0000_s1026" style="position:absolute;left:6389;top:2614;flip:y;height:177;width:495;rotation:-5898240f;v-text-anchor:middle;" fillcolor="#262626 [2749]" filled="t" stroked="f" coordsize="495,177" o:gfxdata="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eF0OrsAAADb&#10;AAAADwAAAAAAAAABACAAAAAiAAAAZHJzL2Rvd25yZXYueG1sUEsBAhQAFAAAAAgAh07iQDMvBZ47&#10;AAAAOQAAABAAAAAAAAAAAQAgAAAACgEAAGRycy9zaGFwZXhtbC54bWxQSwUGAAAAAAYABgBbAQAA&#10;tAM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wEvm574AAADb&#10;AAAADwAAAGRycy9kb3ducmV2LnhtbEWPQWvCQBSE7wX/w/IEL0V346HY6BrEou1BhFrF6yP7TNJm&#10;36bZVdN/7wpCj8PMfMPMss7W4kKtrxxrSEYKBHHuTMWFhv3XajgB4QOywdoxafgjD9m89zTD1Lgr&#10;f9JlFwoRIexT1FCG0KRS+rwki37kGuLonVxrMUTZFtK0eI1wW8uxUi/SYsVxocSGliXlP7uz1XCs&#10;39bboDbvz+p8yJvuu5Cr34XWg36ipiACdeE//Gh/GA2vY7h/i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vm57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DHar7YAAADc&#10;AAAADwAAAGRycy9kb3ducmV2LnhtbEVPSwrCMBDdC94hjOBOEyuIVKMLQehCxB+uh2Zsi82kNLHq&#10;7Y0guJvH+85y/bK16Kj1lWMNk7ECQZw7U3Gh4XLejuYgfEA2WDsmDW/ysF71e0tMjXvykbpTKEQM&#10;YZ+ihjKEJpXS5yVZ9GPXEEfu5lqLIcK2kKbFZwy3tUyUmkmLFceGEhvalJTfTw+r4WqOmT/s1EZW&#10;vg5Jpop9lx20Hg4magEi0Cv8xT93ZuL8aQLfZ+IFcvU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wx2q+2AAAA3AAAAA8A&#10;AAAAAAAAAQAgAAAAIgAAAGRycy9kb3ducmV2LnhtbFBLAQIUABQAAAAIAIdO4kAzLwWeOwAAADkA&#10;AAAQAAAAAAAAAAEAIAAAAAUBAABkcnMvc2hhcGV4bWwueG1sUEsFBgAAAAAGAAYAWwEAAK8DAAAA&#10;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_x0000_s1026" o:spid="_x0000_s1026" o:spt="203" style="position:absolute;left:8461;top:2476;flip:x;height:120;width:180;rotation:-5898240f;" coordorigin="7861,2535" coordsize="180,180" o:gfxdata="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KS3joLoAAADcAAAADwAAAAAAAAABACAAAAAiAAAAZHJzL2Rvd25yZXYueG1sUEsB&#10;AhQAFAAAAAgAh07iQDMvBZ47AAAAOQAAABUAAAAAAAAAAQAgAAAACQEAAGRycy9ncm91cHNoYXBl&#10;eG1sLnhtbFBLBQYAAAAABgAGAGABAADGAwAAAAA=&#10;">
                    <o:lock v:ext="edit" aspectratio="f"/>
                    <v:shape id="_x0000_s1026" o:spid="_x0000_s1026" o:spt="5" type="#_x0000_t5" style="position:absolute;left:7861;top:2535;height:180;width:180;v-text-anchor:middle;" fillcolor="#FFFFFF [3212]" filled="t" stroked="t" coordsize="21600,21600" o:gfxdata="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Xi1K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_x0000_s1026" o:spid="_x0000_s1026" o:spt="5" type="#_x0000_t5" style="position:absolute;left:7866;top:2540;height:170;width:170;v-text-anchor:middle;" fillcolor="#595959 [2109]" filled="t" stroked="f" coordsize="21600,21600" o:gfxdata="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EmmqugAAANwA&#10;AAAPAAAAAAAAAAEAIAAAACIAAABkcnMvZG93bnJldi54bWxQSwECFAAUAAAACACHTuJAMy8FnjsA&#10;AAA5AAAAEAAAAAAAAAABACAAAAAJAQAAZHJzL3NoYXBleG1sLnhtbFBLBQYAAAAABgAGAFsBAACz&#10;AwAAAAA=&#10;" adj="10800">
                      <v:fill on="t" focussize="0,0"/>
                      <v:stroke on="f" weight="1pt" miterlimit="8" joinstyle="miter"/>
                      <v:imagedata o:title=""/>
                      <o:lock v:ext="edit" aspectratio="f"/>
                    </v:shape>
                  </v:group>
                </v:group>
              </v:group>
            </w:pict>
          </mc:Fallback>
        </mc:AlternateContent>
      </w:r>
      <w:r>
        <w:rPr>
          <w:sz w:val="21"/>
        </w:rPr>
        <mc:AlternateContent>
          <mc:Choice Requires="wpg">
            <w:drawing>
              <wp:anchor distT="0" distB="0" distL="114300" distR="114300" simplePos="0" relativeHeight="251767808" behindDoc="1" locked="0" layoutInCell="1" allowOverlap="1">
                <wp:simplePos x="0" y="0"/>
                <wp:positionH relativeFrom="column">
                  <wp:posOffset>-781685</wp:posOffset>
                </wp:positionH>
                <wp:positionV relativeFrom="paragraph">
                  <wp:posOffset>4696460</wp:posOffset>
                </wp:positionV>
                <wp:extent cx="6624320" cy="417830"/>
                <wp:effectExtent l="0" t="0" r="5080" b="1905"/>
                <wp:wrapNone/>
                <wp:docPr id="175" name="组合 175"/>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176"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77" name="组合 137"/>
                        <wpg:cNvGrpSpPr/>
                        <wpg:grpSpPr>
                          <a:xfrm>
                            <a:off x="6548" y="2291"/>
                            <a:ext cx="2063" cy="658"/>
                            <a:chOff x="6548" y="2291"/>
                            <a:chExt cx="2063" cy="658"/>
                          </a:xfrm>
                        </wpg:grpSpPr>
                        <wps:wsp>
                          <wps:cNvPr id="178"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9"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0"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81" name="组合 135"/>
                          <wpg:cNvGrpSpPr/>
                          <wpg:grpSpPr>
                            <a:xfrm rot="5400000" flipH="1">
                              <a:off x="8461" y="2476"/>
                              <a:ext cx="180" cy="120"/>
                              <a:chOff x="7861" y="2535"/>
                              <a:chExt cx="180" cy="180"/>
                            </a:xfrm>
                          </wpg:grpSpPr>
                          <wps:wsp>
                            <wps:cNvPr id="182"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3"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369.8pt;height:32.9pt;width:521.6pt;z-index:-251548672;mso-width-relative:page;mso-height-relative:page;" coordorigin="6548,2291" coordsize="10432,658" o:gfxdata="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Xv3/Ar4AAADc&#10;AAAADwAAAGRycy9kb3ducmV2LnhtbEVPS2vCQBC+C/6HZYTemk0sxJJmlSJKCz1pQ6G3ITt5tNnZ&#10;mF2j9de7QsHbfHzPyVdn04mRBtdaVpBEMQji0uqWawXF5/bxGYTzyBo7y6TgjxysltNJjpm2J97R&#10;uPe1CCHsMlTQeN9nUrqyIYMusj1x4Co7GPQBDrXUA55CuOnkPI5TabDl0NBgT+uGyt/90ShIi/lb&#10;tfmovi6H9fa7fv0xT8eLUephlsQvIDyd/V38737XYf4ihdsz4QK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v3/A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id="组合 137" o:spid="_x0000_s1026" o:spt="203" style="position:absolute;left:6548;top:2291;height:658;width:2063;" coordorigin="6548,2291" coordsize="2063,658" o:gfxdata="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nV22L0AAADcAAAADwAAAAAAAAABACAAAAAiAAAAZHJzL2Rvd25yZXYueG1s&#10;UEsBAhQAFAAAAAgAh07iQDMvBZ47AAAAOQAAABUAAAAAAAAAAQAgAAAADAEAAGRycy9ncm91cHNo&#10;YXBleG1sLnhtbFBLBQYAAAAABgAGAGABAADJAwAAAAA=&#10;">
                  <o:lock v:ext="edit" aspectratio="f"/>
                  <v:shape id="梯形 96" o:spid="_x0000_s1026" style="position:absolute;left:6389;top:2614;flip:y;height:177;width:495;rotation:-5898240f;v-text-anchor:middle;" fillcolor="#262626 [2749]" filled="t" stroked="f" coordsize="495,177" o:gfxdata="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iy/m8AAAA&#10;3AAAAA8AAAAAAAAAAQAgAAAAIgAAAGRycy9kb3ducmV2LnhtbFBLAQIUABQAAAAIAIdO4kAzLwWe&#10;OwAAADkAAAAQAAAAAAAAAAEAIAAAAAsBAABkcnMvc2hhcGV4bWwueG1sUEsFBgAAAAAGAAYAWwEA&#10;ALUDA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Ctnqr4AAADc&#10;AAAADwAAAGRycy9kb3ducmV2LnhtbEVPS2vCQBC+C/6HZQQvUnf10No0G5EWbQ9SqA96HbLTJDU7&#10;G7Orpv/eLQje5uN7TjrvbC3O1PrKsYbJWIEgzp2puNCw2y4fZiB8QDZYOyYNf+RhnvV7KSbGXfiL&#10;zptQiBjCPkENZQhNIqXPS7Lox64hjtyPay2GCNtCmhYvMdzWcqrUo7RYcWwosaHXkvLD5mQ1fNdv&#10;q8+g1u8jddrnTfdbyOVxofVwMFEvIAJ14S6+uT9MnP/0DP/PxAtkd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nq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wBAopLwAAADc&#10;AAAADwAAAGRycy9kb3ducmV2LnhtbEWPT4vCMBDF78J+hzAL3myih0WqsYfCQg+L+A/PQzO2ZZtJ&#10;abJVv/3OQfA2w3vz3m+2xcP3aqIxdoEtLDMDirgOruPGwuX8vViDignZYR+YLDwpQrH7mG0xd+HO&#10;R5pOqVESwjFHC21KQ651rFvyGLMwEIt2C6PHJOvYaDfiXcJ9r1fGfGmPHUtDiwOVLdW/pz9v4eqO&#10;VTz8mFJ3sU+ryjT7qTpYO/9cmg2oRI/0Nr+uKyf4a8GXZ2QCv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QKKS8AAAA&#10;3AAAAA8AAAAAAAAAAQAgAAAAIgAAAGRycy9kb3ducmV2LnhtbFBLAQIUABQAAAAIAIdO4kAzLwWe&#10;OwAAADkAAAAQAAAAAAAAAAEAIAAAAAsBAABkcnMvc2hhcGV4bWwueG1sUEsFBgAAAAAGAAYAWwEA&#10;ALUDAAAA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组合 135" o:spid="_x0000_s1026" o:spt="203" style="position:absolute;left:8461;top:2476;flip:x;height:120;width:180;rotation:-5898240f;" coordorigin="7861,2535" coordsize="180,180" o:gfxdata="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9aksRLoAAADcAAAADwAAAAAAAAABACAAAAAiAAAAZHJzL2Rvd25yZXYueG1sUEsB&#10;AhQAFAAAAAgAh07iQDMvBZ47AAAAOQAAABUAAAAAAAAAAQAgAAAACQEAAGRycy9ncm91cHNoYXBl&#10;eG1sLnhtbFBLBQYAAAAABgAGAGABAADGAwAAAAA=&#10;">
                    <o:lock v:ext="edit" aspectratio="f"/>
                    <v:shape id="等腰三角形 134" o:spid="_x0000_s1026" o:spt="5" type="#_x0000_t5" style="position:absolute;left:7861;top:2535;height:180;width:180;v-text-anchor:middle;" fillcolor="#FFFFFF [3212]" filled="t" stroked="t" coordsize="21600,21600" o:gfxdata="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NlC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等腰三角形 133" o:spid="_x0000_s1026" o:spt="5" type="#_x0000_t5" style="position:absolute;left:7866;top:2540;height:170;width:170;v-text-anchor:middle;" fillcolor="#595959 [2109]" filled="t" stroked="f" coordsize="21600,21600" o:gfxdata="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raBNugAAANwA&#10;AAAPAAAAAAAAAAEAIAAAACIAAABkcnMvZG93bnJldi54bWxQSwECFAAUAAAACACHTuJAMy8FnjsA&#10;AAA5AAAAEAAAAAAAAAABACAAAAAJAQAAZHJzL3NoYXBleG1sLnhtbFBLBQYAAAAABgAGAFsBAACz&#10;AwAAAAA=&#10;" adj="10800">
                      <v:fill on="t" focussize="0,0"/>
                      <v:stroke on="f" weight="1pt" miterlimit="8" joinstyle="miter"/>
                      <v:imagedata o:title=""/>
                      <o:lock v:ext="edit" aspectratio="f"/>
                    </v:shape>
                  </v:group>
                </v:group>
              </v:group>
            </w:pict>
          </mc:Fallback>
        </mc:AlternateContent>
      </w:r>
      <w:r>
        <w:rPr>
          <w:sz w:val="21"/>
        </w:rPr>
        <mc:AlternateContent>
          <mc:Choice Requires="wpg">
            <w:drawing>
              <wp:anchor distT="0" distB="0" distL="114300" distR="114300" simplePos="0" relativeHeight="251619328" behindDoc="1" locked="0" layoutInCell="1" allowOverlap="1">
                <wp:simplePos x="0" y="0"/>
                <wp:positionH relativeFrom="column">
                  <wp:posOffset>-781685</wp:posOffset>
                </wp:positionH>
                <wp:positionV relativeFrom="paragraph">
                  <wp:posOffset>6258560</wp:posOffset>
                </wp:positionV>
                <wp:extent cx="6624320" cy="417830"/>
                <wp:effectExtent l="0" t="0" r="5080" b="1905"/>
                <wp:wrapNone/>
                <wp:docPr id="185" name="组合 185"/>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186"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87" name="组合 137"/>
                        <wpg:cNvGrpSpPr/>
                        <wpg:grpSpPr>
                          <a:xfrm>
                            <a:off x="6548" y="2291"/>
                            <a:ext cx="2063" cy="658"/>
                            <a:chOff x="6548" y="2291"/>
                            <a:chExt cx="2063" cy="658"/>
                          </a:xfrm>
                        </wpg:grpSpPr>
                        <wps:wsp>
                          <wps:cNvPr id="188"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9"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0"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91" name="组合 135"/>
                          <wpg:cNvGrpSpPr/>
                          <wpg:grpSpPr>
                            <a:xfrm rot="5400000" flipH="1">
                              <a:off x="8461" y="2476"/>
                              <a:ext cx="180" cy="120"/>
                              <a:chOff x="7861" y="2535"/>
                              <a:chExt cx="180" cy="180"/>
                            </a:xfrm>
                          </wpg:grpSpPr>
                          <wps:wsp>
                            <wps:cNvPr id="192"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3"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492.8pt;height:32.9pt;width:521.6pt;z-index:-251697152;mso-width-relative:page;mso-height-relative:page;" coordorigin="6548,2291" coordsize="10432,658" o:gfxdata="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ayiPJbwAAADc&#10;AAAADwAAAGRycy9kb3ducmV2LnhtbEVPS4vCMBC+L/gfwgje1lQXilTTIqLsgicfLHgbmulDm0m3&#10;ic9fbwRhb/PxPWeW3UwjLtS52rKC0TACQZxbXXOpYL9bfU5AOI+ssbFMCu7kIEt7HzNMtL3yhi5b&#10;X4oQwi5BBZX3bSKlyysy6Ia2JQ5cYTuDPsCulLrDawg3jRxHUSwN1hwaKmxpUVF+2p6Ngng//i6W&#10;6+L38bdYHcr50XydH0apQX8UTUF4uvl/8dv9o8P8SQyvZ8IFMn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ojyW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id="组合 137" o:spid="_x0000_s1026" o:spt="203" style="position:absolute;left:6548;top:2291;height:658;width:2063;" coordorigin="6548,2291" coordsize="2063,658" o:gfxdata="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oAb/vAAAANwAAAAPAAAAAAAAAAEAIAAAACIAAABkcnMvZG93bnJldi54bWxQ&#10;SwECFAAUAAAACACHTuJAMy8FnjsAAAA5AAAAFQAAAAAAAAABACAAAAALAQAAZHJzL2dyb3Vwc2hh&#10;cGV4bWwueG1sUEsFBgAAAAAGAAYAYAEAAMgDAAAAAA==&#10;">
                  <o:lock v:ext="edit" aspectratio="f"/>
                  <v:shape id="梯形 96" o:spid="_x0000_s1026" style="position:absolute;left:6389;top:2614;flip:y;height:177;width:495;rotation:-5898240f;v-text-anchor:middle;" fillcolor="#262626 [2749]" filled="t" stroked="f" coordsize="495,177" o:gfxdata="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3u968AAAA&#10;3AAAAA8AAAAAAAAAAQAgAAAAIgAAAGRycy9kb3ducmV2LnhtbFBLAQIUABQAAAAIAIdO4kAzLwWe&#10;OwAAADkAAAAQAAAAAAAAAAEAIAAAAAsBAABkcnMvc2hhcGV4bWwueG1sUEsFBgAAAAAGAAYAWwEA&#10;ALUDA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yf4Xjb0AAADc&#10;AAAADwAAAGRycy9kb3ducmV2LnhtbEVPTWvCQBC9F/oflhF6Kc1ueiiaugap2PYgBbXidchOk2h2&#10;NmZXjf/eFQre5vE+Z5z3thEn6nztWEOaKBDEhTM1lxp+1/OXIQgfkA02jknDhTzkk8eHMWbGnXlJ&#10;p1UoRQxhn6GGKoQ2k9IXFVn0iWuJI/fnOoshwq6UpsNzDLeNfFXqTVqsOTZU2NJHRcV+dbQats3s&#10;8yeoxdezOm6Ktt+Vcn6Yav00SNU7iEB9uIv/3d8mzh+O4PZMvEB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heN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Rcm+ebwAAADc&#10;AAAADwAAAGRycy9kb3ducmV2LnhtbEWPT4vCMBDF78J+hzCCN03qQbQaPRSEHkT8h+ehmW3LNpPS&#10;ZKv77XcOC3ub4b157ze7w9t3aqQhtoEtZAsDirgKruXawuN+nK9BxYTssAtMFn4owmH/Mdlh7sKL&#10;rzTeUq0khGOOFpqU+lzrWDXkMS5CTyzaZxg8JlmHWrsBXxLuO700ZqU9tiwNDfZUNFR93b69hae7&#10;lvFyMoVuY5eWpanPY3mxdjbNzBZUonf6N/9dl07wN4Ivz8gE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Jvnm8AAAA&#10;3AAAAA8AAAAAAAAAAQAgAAAAIgAAAGRycy9kb3ducmV2LnhtbFBLAQIUABQAAAAIAIdO4kAzLwWe&#10;OwAAADkAAAAQAAAAAAAAAAEAIAAAAAsBAABkcnMvc2hhcGV4bWwueG1sUEsFBgAAAAAGAAYAWwEA&#10;ALUDAAAA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组合 135" o:spid="_x0000_s1026" o:spt="203" style="position:absolute;left:8461;top:2476;flip:x;height:120;width:180;rotation:-5898240f;" coordorigin="7861,2535" coordsize="180,180" o:gfxdata="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Bwupm7AAAA3AAAAA8AAAAAAAAAAQAgAAAAIgAAAGRycy9kb3ducmV2LnhtbFBL&#10;AQIUABQAAAAIAIdO4kAzLwWeOwAAADkAAAAVAAAAAAAAAAEAIAAAAAoBAABkcnMvZ3JvdXBzaGFw&#10;ZXhtbC54bWxQSwUGAAAAAAYABgBgAQAAxwMAAAAA&#10;">
                    <o:lock v:ext="edit" aspectratio="f"/>
                    <v:shape id="等腰三角形 134" o:spid="_x0000_s1026" o:spt="5" type="#_x0000_t5" style="position:absolute;left:7861;top:2535;height:180;width:180;v-text-anchor:middle;" fillcolor="#FFFFFF [3212]" filled="t" stroked="t" coordsize="21600,21600" o:gfxdata="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U+f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等腰三角形 133" o:spid="_x0000_s1026" o:spt="5" type="#_x0000_t5" style="position:absolute;left:7866;top:2540;height:170;width:170;v-text-anchor:middle;" fillcolor="#595959 [2109]" filled="t" stroked="f" coordsize="21600,21600" o:gfxdata="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XQ2kLsAAADc&#10;AAAADwAAAAAAAAABACAAAAAiAAAAZHJzL2Rvd25yZXYueG1sUEsBAhQAFAAAAAgAh07iQDMvBZ47&#10;AAAAOQAAABAAAAAAAAAAAQAgAAAACgEAAGRycy9zaGFwZXhtbC54bWxQSwUGAAAAAAYABgBbAQAA&#10;tAMAAAAA&#10;" adj="10800">
                      <v:fill on="t" focussize="0,0"/>
                      <v:stroke on="f" weight="1pt" miterlimit="8" joinstyle="miter"/>
                      <v:imagedata o:title=""/>
                      <o:lock v:ext="edit" aspectratio="f"/>
                    </v:shape>
                  </v:group>
                </v:group>
              </v:group>
            </w:pict>
          </mc:Fallback>
        </mc:AlternateContent>
      </w:r>
    </w:p>
    <w:p>
      <w:pPr>
        <w:rPr>
          <w:sz w:val="21"/>
        </w:rPr>
      </w:pPr>
      <w:r>
        <w:rPr>
          <w:sz w:val="21"/>
        </w:rPr>
        <w:br w:type="page"/>
      </w:r>
    </w:p>
    <w:tbl>
      <w:tblPr>
        <w:tblStyle w:val="9"/>
        <w:tblpPr w:leftFromText="180" w:rightFromText="180" w:vertAnchor="page" w:horzAnchor="page" w:tblpX="1105" w:tblpY="864"/>
        <w:tblOverlap w:val="never"/>
        <w:tblW w:w="101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115" w:type="dxa"/>
            <w:gridSpan w:val="2"/>
            <w:tcBorders>
              <w:bottom w:val="nil"/>
            </w:tcBorders>
            <w:shd w:val="clear" w:color="auto" w:fill="auto"/>
            <w:vAlign w:val="center"/>
          </w:tcPr>
          <w:p>
            <w:pPr>
              <w:rPr>
                <w:rFonts w:hint="eastAsia" w:ascii="黑体" w:hAnsi="黑体" w:eastAsia="黑体" w:cs="黑体"/>
                <w:color w:val="FFFFFF" w:themeColor="background1"/>
                <w:sz w:val="28"/>
                <w:szCs w:val="28"/>
                <w:lang w:val="en-US" w:eastAsia="zh-CN"/>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一猫广告平台</w:t>
            </w:r>
          </w:p>
        </w:tc>
        <w:tc>
          <w:tcPr>
            <w:tcW w:w="8361" w:type="dxa"/>
            <w:tcBorders>
              <w:tl2br w:val="nil"/>
              <w:tr2bl w:val="nil"/>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系统目</w:t>
            </w:r>
            <w:r>
              <w:rPr>
                <w:rFonts w:hint="eastAsia" w:ascii="黑体" w:hAnsi="黑体" w:eastAsia="黑体" w:cs="黑体"/>
                <w:color w:val="595959"/>
                <w:sz w:val="20"/>
                <w:szCs w:val="22"/>
                <w:lang w:val="en-US" w:eastAsia="zh-CN"/>
              </w:rPr>
              <w:t>标：为本站及外站实现广告投放、统计、平台管理的功能</w:t>
            </w:r>
          </w:p>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负责功能：广告投放、监控程序，以及广告平台的视图层</w:t>
            </w:r>
          </w:p>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前台脚本技术点：</w:t>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采用原生js编写，供全站页面部署广告代码</w:t>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封装了兼容ie5+以上的函数式类库和dom操作类库以及promise等底层接口，对上层程序进行了数据、业务、视图的分层，对业务逻辑进行了函数式的设计</w:t>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底层代码地址：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"https://github.com/triumphalism/normalize"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https://github.com/triumphalism/normalize</w:t>
            </w:r>
            <w:r>
              <w:rPr>
                <w:rFonts w:hint="eastAsia" w:ascii="黑体" w:hAnsi="黑体" w:eastAsia="黑体" w:cs="黑体"/>
                <w:color w:val="595959"/>
                <w:sz w:val="20"/>
                <w:szCs w:val="22"/>
                <w:lang w:val="en-US" w:eastAsia="zh-CN"/>
              </w:rPr>
              <w:fldChar w:fldCharType="end"/>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完整代码地址：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"https://github.com/hitriumphalism/adms2"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https://github.com/hitriumphalism/adms2</w:t>
            </w:r>
            <w:r>
              <w:rPr>
                <w:rFonts w:hint="eastAsia" w:ascii="黑体" w:hAnsi="黑体" w:eastAsia="黑体" w:cs="黑体"/>
                <w:color w:val="595959"/>
                <w:sz w:val="20"/>
                <w:szCs w:val="22"/>
                <w:lang w:val="en-US" w:eastAsia="zh-CN"/>
              </w:rPr>
              <w:fldChar w:fldCharType="end"/>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利用的工具：fis,chrome,charles,git,bash，gitlab,微信web开发者工具</w:t>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后台页面技术点：</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利用fis搭建本地环境，前端在本地就可以模拟数据和模拟交互的流程</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利用backbone定义了数据层和视图层</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前端直接产出可用的代码以及视图层，写完代码后就可以和后端代码集成，省去了前后台联调的步骤</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利用fis制作公共头和公共导航，利用fis解决代码对目录结构的依赖</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前端掌控数据结构的定义，使视图层代码在本地由前端就可以进行自测的工作，并保证本地自测后线上可用，减轻了测试、php、前端的工作量</w:t>
            </w:r>
          </w:p>
          <w:p>
            <w:pPr>
              <w:numPr>
                <w:ilvl w:val="0"/>
                <w:numId w:val="0"/>
              </w:numPr>
              <w:ind w:leftChars="0"/>
              <w:rPr>
                <w:rFonts w:hint="eastAsia" w:ascii="黑体" w:hAnsi="黑体" w:eastAsia="黑体" w:cs="黑体"/>
                <w:color w:val="595959"/>
                <w:sz w:val="20"/>
                <w:szCs w:val="22"/>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一猫静态专题表单系统</w:t>
            </w:r>
          </w:p>
        </w:tc>
        <w:tc>
          <w:tcPr>
            <w:tcW w:w="8361" w:type="dxa"/>
            <w:tcBorders>
              <w:tl2br w:val="nil"/>
              <w:tr2bl w:val="nil"/>
            </w:tcBorders>
            <w:vAlign w:val="center"/>
          </w:tcPr>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系统目标：缓解大量的专题需求对专题团队带来的人力和排期压力，前端切完页面即完成了专题项目，不再需要前后端联调</w:t>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系统功能：采集、校验、提交静态专题的表单数据</w:t>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前台脚本技术点：</w:t>
            </w:r>
          </w:p>
          <w:p>
            <w:pPr>
              <w:numPr>
                <w:ilvl w:val="0"/>
                <w:numId w:val="3"/>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解决了前端人员制作专题表单时遇到的异构问题，使一种数据结构和一套流程即可以描述、处理静态专题的表单以及表单数据的采集、校验、提交、错误处理等业务</w:t>
            </w:r>
          </w:p>
          <w:p>
            <w:pPr>
              <w:numPr>
                <w:ilvl w:val="0"/>
                <w:numId w:val="3"/>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"https://github.com/triumphalism/params"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https://github.com/triumphalism/params</w:t>
            </w:r>
            <w:r>
              <w:rPr>
                <w:rFonts w:hint="eastAsia" w:ascii="黑体" w:hAnsi="黑体" w:eastAsia="黑体" w:cs="黑体"/>
                <w:color w:val="595959"/>
                <w:sz w:val="20"/>
                <w:szCs w:val="22"/>
                <w:lang w:val="en-US" w:eastAsia="zh-CN"/>
              </w:rPr>
              <w:fldChar w:fldCharType="end"/>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后台页面技术点：</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抽象出后台的界面原型</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前端或者运营人员对已有的组件进行自由组合，也可以对组件的校验逻辑进行自由组合，也可以根据项目扩展组件</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校验逻辑可以由前端或者后台通过数据结构进行扩展，也可以由前端或者运营人员通过界面填入自定义的正则或者参数或者函数</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用前端模板技术帮助后台渲染页面，并计算表单的token和以及生成表单的结构</w:t>
            </w:r>
          </w:p>
          <w:p>
            <w:pPr>
              <w:rPr>
                <w:rFonts w:hint="eastAsia" w:ascii="黑体" w:hAnsi="黑体" w:eastAsia="黑体" w:cs="黑体"/>
                <w:color w:val="595959"/>
                <w:sz w:val="20"/>
                <w:szCs w:val="22"/>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一猫站点组件化重构</w:t>
            </w:r>
          </w:p>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（php页面解决方案）</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职责:和同事一起利用百度开源项目fisp探索前后端分离的解决方案</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由php程序输出页面</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为前端提供一个独立的环境，能帮助前台完成模板编写、页面的渲染等工作，使前端能够在本地开发、调试视图层代码</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改造php的smarty模板，使之能够组件化</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利用fis管理网站的静态资源，解决人肉管理依赖的麻烦，并为压缩打包静态资源提供定制的能力</w:t>
            </w:r>
          </w:p>
          <w:p>
            <w:pPr>
              <w:numPr>
                <w:ilvl w:val="0"/>
                <w:numId w:val="0"/>
              </w:numPr>
              <w:rPr>
                <w:rFonts w:hint="eastAsia" w:ascii="黑体" w:hAnsi="黑体" w:eastAsia="黑体" w:cs="黑体"/>
                <w:color w:val="595959"/>
                <w:sz w:val="20"/>
                <w:szCs w:val="22"/>
                <w:lang w:val="en-US" w:eastAsia="zh-CN"/>
              </w:rPr>
            </w:pPr>
          </w:p>
        </w:tc>
      </w:tr>
    </w:tbl>
    <w:p>
      <w:r>
        <w:rPr>
          <w:sz w:val="21"/>
        </w:rPr>
        <mc:AlternateContent>
          <mc:Choice Requires="wps">
            <w:drawing>
              <wp:anchor distT="0" distB="0" distL="114300" distR="114300" simplePos="0" relativeHeight="251728896" behindDoc="1" locked="0" layoutInCell="1" allowOverlap="1">
                <wp:simplePos x="0" y="0"/>
                <wp:positionH relativeFrom="column">
                  <wp:posOffset>-631190</wp:posOffset>
                </wp:positionH>
                <wp:positionV relativeFrom="page">
                  <wp:posOffset>349250</wp:posOffset>
                </wp:positionV>
                <wp:extent cx="6682740" cy="10111105"/>
                <wp:effectExtent l="86995" t="104140" r="88265" b="109855"/>
                <wp:wrapNone/>
                <wp:docPr id="141" name="矩形 141"/>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7pt;margin-top:27.5pt;height:796.15pt;width:526.2pt;mso-position-vertical-relative:page;z-index:-251587584;v-text-anchor:middle;mso-width-relative:page;mso-height-relative:page;" fillcolor="#FFFFFF [3212]" filled="t" stroked="f" coordsize="21600,21600" o:gfxdata="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JdFarzaAAAACwEAAA8AAAAAAAAAAQAgAAAAIgAAAGRycy9kb3ducmV2LnhtbFBL&#10;AQIUABQAAAAIAIdO4kBgKxnbnwIAADYFAAAOAAAAAAAAAAEAIAAAACkBAABkcnMvZTJvRG9jLnht&#10;bFBLBQYAAAAABgAGAFkBAAA6BgAAAAA=&#10;">
                <v:fill on="t" focussize="0,0"/>
                <v:stroke on="f" weight="1pt" miterlimit="8" joinstyle="miter"/>
                <v:imagedata o:title=""/>
                <o:lock v:ext="edit" aspectratio="f"/>
                <v:shadow on="t" type="perspective" color="#000000" opacity="6553f" offset="0pt,0pt" origin="0f,0f" matrix="66191f,0f,0f,66191f"/>
              </v:rect>
            </w:pict>
          </mc:Fallback>
        </mc:AlternateContent>
      </w:r>
      <w:r>
        <mc:AlternateContent>
          <mc:Choice Requires="wpg">
            <w:drawing>
              <wp:anchor distT="0" distB="0" distL="114300" distR="114300" simplePos="0" relativeHeight="251768832" behindDoc="0" locked="0" layoutInCell="1" allowOverlap="1">
                <wp:simplePos x="0" y="0"/>
                <wp:positionH relativeFrom="column">
                  <wp:posOffset>-794385</wp:posOffset>
                </wp:positionH>
                <wp:positionV relativeFrom="page">
                  <wp:posOffset>626110</wp:posOffset>
                </wp:positionV>
                <wp:extent cx="6644005" cy="455295"/>
                <wp:effectExtent l="0" t="0" r="4445" b="1905"/>
                <wp:wrapNone/>
                <wp:docPr id="197" name="组合 197"/>
                <wp:cNvGraphicFramePr/>
                <a:graphic xmlns:a="http://schemas.openxmlformats.org/drawingml/2006/main">
                  <a:graphicData uri="http://schemas.microsoft.com/office/word/2010/wordprocessingGroup">
                    <wpg:wgp>
                      <wpg:cNvGrpSpPr/>
                      <wpg:grpSpPr>
                        <a:xfrm>
                          <a:off x="0" y="0"/>
                          <a:ext cx="6644005" cy="455295"/>
                          <a:chOff x="6548" y="2233"/>
                          <a:chExt cx="10463" cy="717"/>
                        </a:xfrm>
                      </wpg:grpSpPr>
                      <wps:wsp>
                        <wps:cNvPr id="198" name="矩形 3"/>
                        <wps:cNvSpPr/>
                        <wps:spPr>
                          <a:xfrm flipV="1">
                            <a:off x="825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g:grpSp>
                        <wpg:cNvPr id="199" name="组合 137"/>
                        <wpg:cNvGrpSpPr/>
                        <wpg:grpSpPr>
                          <a:xfrm>
                            <a:off x="6548" y="2233"/>
                            <a:ext cx="2063" cy="717"/>
                            <a:chOff x="6548" y="2233"/>
                            <a:chExt cx="2063" cy="717"/>
                          </a:xfrm>
                        </wpg:grpSpPr>
                        <wps:wsp>
                          <wps:cNvPr id="200"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s:wsp>
                          <wps:cNvPr id="201" name="矩形 7"/>
                          <wps:cNvSpPr/>
                          <wps:spPr>
                            <a:xfrm rot="10800000" flipV="1">
                              <a:off x="6548" y="2233"/>
                              <a:ext cx="1824" cy="557"/>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黑体" w:hAnsi="黑体" w:eastAsia="黑体" w:cs="黑体"/>
                                    <w:sz w:val="28"/>
                                    <w:szCs w:val="28"/>
                                    <w:lang w:eastAsia="zh-CN"/>
                                  </w:rPr>
                                </w:pPr>
                                <w:r>
                                  <w:rPr>
                                    <w:rFonts w:hint="eastAsia" w:ascii="黑体" w:hAnsi="黑体" w:eastAsia="黑体" w:cs="黑体"/>
                                    <w:sz w:val="28"/>
                                    <w:szCs w:val="28"/>
                                    <w:lang w:eastAsia="zh-CN"/>
                                  </w:rPr>
                                  <w:t>项目经历</w:t>
                                </w:r>
                              </w:p>
                            </w:txbxContent>
                          </wps:txbx>
                          <wps:bodyPr vert="horz"/>
                        </wps:wsp>
                        <wps:wsp>
                          <wps:cNvPr id="202"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4"/>
                                  <w:jc w:val="center"/>
                                </w:pPr>
                                <w:r>
                                  <w:rPr>
                                    <w:rFonts w:ascii="Calibri" w:hAnsi="Times New Roman" w:eastAsia="宋体"/>
                                    <w:kern w:val="2"/>
                                    <w:sz w:val="21"/>
                                    <w:szCs w:val="21"/>
                                  </w:rPr>
                                  <w:t>1515</w:t>
                                </w:r>
                              </w:p>
                              <w:p>
                                <w:pPr>
                                  <w:pStyle w:val="4"/>
                                  <w:jc w:val="center"/>
                                </w:pPr>
                                <w:r>
                                  <w:rPr>
                                    <w:rFonts w:ascii="Calibri" w:hAnsi="Times New Roman" w:eastAsia="宋体"/>
                                    <w:kern w:val="2"/>
                                    <w:sz w:val="21"/>
                                    <w:szCs w:val="21"/>
                                  </w:rPr>
                                  <w:t> </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03" name="组合 135"/>
                          <wpg:cNvGrpSpPr/>
                          <wpg:grpSpPr>
                            <a:xfrm rot="5400000" flipH="1">
                              <a:off x="8461" y="2476"/>
                              <a:ext cx="180" cy="120"/>
                              <a:chOff x="7861" y="2535"/>
                              <a:chExt cx="180" cy="180"/>
                            </a:xfrm>
                          </wpg:grpSpPr>
                          <wps:wsp>
                            <wps:cNvPr id="204"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05"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g:grpSp>
                      </wpg:grpSp>
                    </wpg:wgp>
                  </a:graphicData>
                </a:graphic>
              </wp:anchor>
            </w:drawing>
          </mc:Choice>
          <mc:Fallback>
            <w:pict>
              <v:group id="_x0000_s1026" o:spid="_x0000_s1026" o:spt="203" style="position:absolute;left:0pt;margin-left:-62.55pt;margin-top:49.3pt;height:35.85pt;width:523.15pt;mso-position-vertical-relative:page;z-index:251768832;mso-width-relative:page;mso-height-relative:page;" coordorigin="6548,2233" coordsize="10463,717" o:gfxdata="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">
                <o:lock v:ext="edit" aspectratio="f"/>
                <v:rect id="矩形 3" o:spid="_x0000_s1026" o:spt="1" style="position:absolute;left:8250;top:2294;flip:y;height:496;width:8761;" fillcolor="#F2F2F2 [3052]" filled="t" stroked="f" coordsize="21600,21600" o:gfxdata="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47r&#10;AsEAAADcAAAADwAAAAAAAAABACAAAAAiAAAAZHJzL2Rvd25yZXYueG1sUEsBAhQAFAAAAAgAh07i&#10;QDMvBZ47AAAAOQAAABAAAAAAAAAAAQAgAAAAEAEAAGRycy9zaGFwZXhtbC54bWxQSwUGAAAAAAYA&#10;BgBbAQAAugMAAAAA&#10;">
                  <v:fill on="t" focussize="0,0"/>
                  <v:stroke on="f" weight="1pt" miterlimit="8" joinstyle="miter"/>
                  <v:imagedata o:title=""/>
                  <o:lock v:ext="edit" aspectratio="f"/>
                </v:rect>
                <v:group id="组合 137" o:spid="_x0000_s1026" o:spt="203" style="position:absolute;left:6548;top:2233;height:717;width:2063;" coordorigin="6548,2233" coordsize="2063,717" o:gfxdata="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0qqHLvAAAANwAAAAPAAAAAAAAAAEAIAAAACIAAABkcnMvZG93bnJldi54bWxQ&#10;SwECFAAUAAAACACHTuJAMy8FnjsAAAA5AAAAFQAAAAAAAAABACAAAAALAQAAZHJzL2dyb3Vwc2hh&#10;cGV4bWwueG1sUEsFBgAAAAAGAAYAYAEAAMgDAAAAAA==&#10;">
                  <o:lock v:ext="edit" aspectratio="f"/>
                  <v:shape id="梯形 96" o:spid="_x0000_s1026" style="position:absolute;left:6389;top:2614;flip:y;height:177;width:495;rotation:-5898240f;" fillcolor="#262626 [2749]" filled="t" stroked="f" coordsize="495,177" o:gfxdata="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o1m8AAAA&#10;3AAAAA8AAAAAAAAAAQAgAAAAIgAAAGRycy9kb3ducmV2LnhtbFBLAQIUABQAAAAIAIdO4kAzLwWe&#10;OwAAADkAAAAQAAAAAAAAAAEAIAAAAAsBAABkcnMvc2hhcGV4bWwueG1sUEsFBgAAAAAGAAYAWwEA&#10;ALUDA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33;flip:y;height:557;width:1824;rotation:11796480f;" fillcolor="#3F3F3F" filled="t" stroked="f" coordsize="21600,21600" o:gfxdata="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y5Y9i/&#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黑体" w:hAnsi="黑体" w:eastAsia="黑体" w:cs="黑体"/>
                              <w:sz w:val="28"/>
                              <w:szCs w:val="28"/>
                              <w:lang w:eastAsia="zh-CN"/>
                            </w:rPr>
                          </w:pPr>
                          <w:r>
                            <w:rPr>
                              <w:rFonts w:hint="eastAsia" w:ascii="黑体" w:hAnsi="黑体" w:eastAsia="黑体" w:cs="黑体"/>
                              <w:sz w:val="28"/>
                              <w:szCs w:val="28"/>
                              <w:lang w:eastAsia="zh-CN"/>
                            </w:rPr>
                            <w:t>项目经历</w:t>
                          </w:r>
                        </w:p>
                      </w:txbxContent>
                    </v:textbox>
                  </v:rect>
                  <v:shape id="矩形 7" o:spid="_x0000_s1026" style="position:absolute;left:8171;top:2498;flip:x y;height:85;width:498;rotation:-5898240f;v-text-anchor:middle;" fillcolor="#262626 [2749]" filled="t" stroked="f" coordsize="498,85" o:gfxdata="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XhxbrgAAADcAAAA&#10;DwAAAAAAAAABACAAAAAiAAAAZHJzL2Rvd25yZXYueG1sUEsBAhQAFAAAAAgAh07iQDMvBZ47AAAA&#10;OQAAABAAAAAAAAAAAQAgAAAABwEAAGRycy9zaGFwZXhtbC54bWxQSwUGAAAAAAYABgBbAQAAsQMA&#10;AAAA&#10;" path="m0,85l84,0,413,0,498,85xe">
                    <v:path textboxrect="0,0,498,85" o:connectlocs="249,0;42,42;249,85;455,42" o:connectangles="247,164,82,0"/>
                    <v:fill on="t" focussize="0,0"/>
                    <v:stroke on="f" weight="1pt" miterlimit="8" joinstyle="miter"/>
                    <v:imagedata o:title=""/>
                    <o:lock v:ext="edit" aspectratio="f"/>
                    <v:textbox>
                      <w:txbxContent>
                        <w:p>
                          <w:pPr>
                            <w:pStyle w:val="4"/>
                            <w:jc w:val="center"/>
                          </w:pPr>
                          <w:r>
                            <w:rPr>
                              <w:rFonts w:ascii="Calibri" w:hAnsi="Times New Roman" w:eastAsia="宋体"/>
                              <w:kern w:val="2"/>
                              <w:sz w:val="21"/>
                              <w:szCs w:val="21"/>
                            </w:rPr>
                            <w:t>1515</w:t>
                          </w:r>
                        </w:p>
                        <w:p>
                          <w:pPr>
                            <w:pStyle w:val="4"/>
                            <w:jc w:val="center"/>
                          </w:pPr>
                          <w:r>
                            <w:rPr>
                              <w:rFonts w:ascii="Calibri" w:hAnsi="Times New Roman" w:eastAsia="宋体"/>
                              <w:kern w:val="2"/>
                              <w:sz w:val="21"/>
                              <w:szCs w:val="21"/>
                            </w:rPr>
                            <w:t> </w:t>
                          </w:r>
                        </w:p>
                      </w:txbxContent>
                    </v:textbox>
                  </v:shape>
                  <v:group id="组合 135" o:spid="_x0000_s1026" o:spt="203" style="position:absolute;left:8461;top:2476;flip:x;height:120;width:180;rotation:-5898240f;" coordorigin="7861,2535" coordsize="180,180" o:gfxdata="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cwXWOvAAAANwAAAAPAAAAAAAAAAEAIAAAACIAAABkcnMvZG93bnJldi54bWxQ&#10;SwECFAAUAAAACACHTuJAMy8FnjsAAAA5AAAAFQAAAAAAAAABACAAAAALAQAAZHJzL2dyb3Vwc2hh&#10;cGV4bWwueG1sUEsFBgAAAAAGAAYAYAEAAMgDAAAAAA==&#10;">
                    <o:lock v:ext="edit" aspectratio="f"/>
                    <v:shape id="等腰三角形 134" o:spid="_x0000_s1026" o:spt="5" type="#_x0000_t5" style="position:absolute;left:7861;top:2535;height:180;width:180;" fillcolor="#FFFFFF [3212]" filled="t" stroked="t" coordsize="21600,21600" o:gfxdata="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BJOO&#10;wAAAANwAAAAPAAAAAAAAAAEAIAAAACIAAABkcnMvZG93bnJldi54bWxQSwECFAAUAAAACACHTuJA&#10;My8FnjsAAAA5AAAAEAAAAAAAAAABACAAAAAPAQAAZHJzL3NoYXBleG1sLnhtbFBLBQYAAAAABgAG&#10;AFsBAAC5AwAAAAA=&#10;" adj="10800">
                      <v:fill on="t" focussize="0,0"/>
                      <v:stroke weight="1pt" color="#FFFFFF [3212]" miterlimit="8" joinstyle="miter"/>
                      <v:imagedata o:title=""/>
                      <o:lock v:ext="edit" aspectratio="f"/>
                    </v:shape>
                    <v:shape id="等腰三角形 133" o:spid="_x0000_s1026" o:spt="5" type="#_x0000_t5" style="position:absolute;left:7866;top:2540;height:170;width:170;" fillcolor="#595959 [2109]" filled="t" stroked="f" coordsize="21600,21600" o:gfxdata="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SqR6/&#10;AAAA3AAAAA8AAAAAAAAAAQAgAAAAIgAAAGRycy9kb3ducmV2LnhtbFBLAQIUABQAAAAIAIdO4kAz&#10;LwWeOwAAADkAAAAQAAAAAAAAAAEAIAAAAA4BAABkcnMvc2hhcGV4bWwueG1sUEsFBgAAAAAGAAYA&#10;WwEAALgDAAAAAA==&#10;" adj="10800">
                      <v:fill on="t" focussize="0,0"/>
                      <v:stroke on="f" weight="1pt" miterlimit="8" joinstyle="miter"/>
                      <v:imagedata o:title=""/>
                      <o:lock v:ext="edit" aspectratio="f"/>
                    </v:shape>
                  </v:group>
                </v:group>
              </v:group>
            </w:pict>
          </mc:Fallback>
        </mc:AlternateContent>
      </w:r>
    </w:p>
    <w:p>
      <w:r>
        <w:br w:type="page"/>
      </w:r>
    </w:p>
    <w:tbl>
      <w:tblPr>
        <w:tblStyle w:val="9"/>
        <w:tblpPr w:leftFromText="180" w:rightFromText="180" w:vertAnchor="page" w:horzAnchor="page" w:tblpX="1105" w:tblpY="864"/>
        <w:tblOverlap w:val="never"/>
        <w:tblW w:w="101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25"/>
        <w:gridCol w:w="8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090" w:type="dxa"/>
            <w:tcBorders>
              <w:tl2br w:val="nil"/>
              <w:tr2bl w:val="nil"/>
            </w:tcBorders>
            <w:vAlign w:val="center"/>
          </w:tcPr>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前端独立于后台迭代页面效果</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前端独立于后台进行项目的上线测试等工作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静态页面解决方案</w:t>
            </w: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方案目标</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支持js模块化，css模块化，以及严格的目录规范，部署规范</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支持静态资源的同步加载和异步加载</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管理静态资源的公共依赖和私有依赖</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html，css，js组成一个单独的模块，并可以在本地被直接调用</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支持es6，typescript，less，sass语法</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支持数据模拟</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资源引用软编码，可自由变换目录以及添加指纹以及自由打包</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用ubuntu搭建环境，并封装成vagrant盒子供团队成员复用</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下一步计划用docker来封装环境，解决环境更新的问题</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实现方法：利用百度开源项目fis以及丰富的插件系统，自定义项目规则</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"https://github.com/hitriumphalism/static"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https://github.com/hitriumphalism/static</w:t>
            </w:r>
            <w:r>
              <w:rPr>
                <w:rFonts w:hint="eastAsia" w:ascii="黑体" w:hAnsi="黑体" w:eastAsia="黑体" w:cs="黑体"/>
                <w:color w:val="595959"/>
                <w:sz w:val="20"/>
                <w:szCs w:val="22"/>
                <w:lang w:val="en-US" w:eastAsia="zh-CN"/>
              </w:rPr>
              <w:fldChar w:fldCharType="end"/>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环境地址：http://pan.baidu.com/s/1jHU2Cku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react页面解决方案</w:t>
            </w:r>
          </w:p>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（js页面解决方案）</w:t>
            </w:r>
          </w:p>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090" w:type="dxa"/>
            <w:tcBorders>
              <w:tl2br w:val="nil"/>
              <w:tr2bl w:val="nil"/>
            </w:tcBorders>
            <w:vAlign w:val="center"/>
          </w:tcPr>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方案目标</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形成ui组件库</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js，css，静态视图、数据视图的模块化</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支持ts，es6，less</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支持npm生态，诸如antd等开源组件</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利用less编写栅格化布局</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Rem移动端适配方案</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环境封装成vagrant盒子，优化、部署、上线、打包都脚本化，前端只需要关心切图和逻辑编写即可</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下一步计划用docker封装环境，解决环境更新的问题</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实现方法：利用开源项目fis、antd、react、less、ts等</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"https://github.com/hitriumphalism/redux"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https://github.com/hitriumphalism/redux</w:t>
            </w:r>
            <w:r>
              <w:rPr>
                <w:rFonts w:hint="eastAsia" w:ascii="黑体" w:hAnsi="黑体" w:eastAsia="黑体" w:cs="黑体"/>
                <w:color w:val="595959"/>
                <w:sz w:val="20"/>
                <w:szCs w:val="22"/>
                <w:lang w:val="en-US" w:eastAsia="zh-CN"/>
              </w:rPr>
              <w:fldChar w:fldCharType="end"/>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环境地址：http://pan.baidu.com/s/1jHU2Cku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一猫双十一小游戏</w:t>
            </w: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实现方法：egret，greensock，p2，egret wing3，typescript</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技术点：动画编写依赖greensock，物理动画依赖p2，资源优化依赖fis</w:t>
            </w:r>
            <w:bookmarkStart w:id="0" w:name="_GoBack"/>
            <w:bookmarkEnd w:id="0"/>
          </w:p>
          <w:p>
            <w:pPr>
              <w:numPr>
                <w:ilvl w:val="0"/>
                <w:numId w:val="0"/>
              </w:numPr>
              <w:rPr>
                <w:rFonts w:hint="eastAsia" w:ascii="宋体" w:hAnsi="宋体" w:eastAsia="宋体" w:cs="宋体"/>
                <w:b w:val="0"/>
                <w:bCs/>
                <w:sz w:val="21"/>
                <w:szCs w:val="21"/>
                <w:lang w:val="en-US" w:eastAsia="zh-CN"/>
              </w:rPr>
            </w:pPr>
            <w:r>
              <w:rPr>
                <w:rFonts w:hint="eastAsia" w:ascii="黑体" w:hAnsi="黑体" w:eastAsia="黑体" w:cs="黑体"/>
                <w:color w:val="595959"/>
                <w:sz w:val="20"/>
                <w:szCs w:val="22"/>
                <w:lang w:val="en-US" w:eastAsia="zh-CN"/>
              </w:rPr>
              <w:t>线上地址：http://zt.m.emao.com/201610/ssyyx/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一猫音乐播放器</w:t>
            </w: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项目介绍：为一猫资讯频道pc端和wap端提供猫女郎播报资讯的能力</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Demo地址：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"https://github.com/redqietu/audio"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https://github.com/redqietu/audio</w:t>
            </w:r>
            <w:r>
              <w:rPr>
                <w:rFonts w:hint="eastAsia" w:ascii="黑体" w:hAnsi="黑体" w:eastAsia="黑体" w:cs="黑体"/>
                <w:color w:val="595959"/>
                <w:sz w:val="20"/>
                <w:szCs w:val="22"/>
                <w:lang w:val="en-US" w:eastAsia="zh-CN"/>
              </w:rPr>
              <w:fldChar w:fldCharType="end"/>
            </w:r>
          </w:p>
          <w:p>
            <w:pPr>
              <w:numPr>
                <w:ilvl w:val="0"/>
                <w:numId w:val="0"/>
              </w:numPr>
              <w:rPr>
                <w:rFonts w:hint="eastAsia" w:ascii="宋体" w:hAnsi="宋体" w:eastAsia="宋体" w:cs="宋体"/>
                <w:b w:val="0"/>
                <w:bCs/>
                <w:sz w:val="21"/>
                <w:szCs w:val="21"/>
                <w:lang w:val="en-US" w:eastAsia="zh-CN"/>
              </w:rPr>
            </w:pPr>
            <w:r>
              <w:rPr>
                <w:rFonts w:hint="eastAsia" w:ascii="黑体" w:hAnsi="黑体" w:eastAsia="黑体" w:cs="黑体"/>
                <w:color w:val="595959"/>
                <w:sz w:val="20"/>
                <w:szCs w:val="22"/>
                <w:lang w:val="en-US" w:eastAsia="zh-CN"/>
              </w:rPr>
              <w:t>技术点：原生js和web audio 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一猫全站的其他频道</w:t>
            </w:r>
          </w:p>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参与项目：一猫约惠频道、买车帮频道、问答频道、车型库频道、招聘系统、h5 营销、口碑频道、资讯后台、专题、双十一小游戏、大屏幕页面、自媒体后台、买车帮后台、买车帮抽奖系统、音频项目</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职责:前台以及后台的页面制作和功能制作，bug排查</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技术点：传统的开发模式，切图，利用抓包工具和谷歌浏览器调试代码bug，利用代理工具做移动端真机测试，协助后端套数据，联调数据和调试功能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一猫采编发系统</w:t>
            </w: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被采集站点页面结构发生变化或者对方采取反扒措施后协助php查找原因，以及协助php调试node代码</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技术点：对http、浏览器、js的理解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联动在线h5程序</w:t>
            </w: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项目背景：以页面的形式插入到ios、安卓客户端提供给用户编辑和制作h5页面的能力</w:t>
            </w:r>
          </w:p>
        </w:tc>
      </w:tr>
    </w:tbl>
    <w:p>
      <w:pPr>
        <w:rPr>
          <w:sz w:val="21"/>
        </w:rPr>
      </w:pPr>
      <w:r>
        <w:rPr>
          <w:sz w:val="21"/>
        </w:rPr>
        <mc:AlternateContent>
          <mc:Choice Requires="wps">
            <w:drawing>
              <wp:anchor distT="0" distB="0" distL="114300" distR="114300" simplePos="0" relativeHeight="251840512" behindDoc="1" locked="0" layoutInCell="1" allowOverlap="1">
                <wp:simplePos x="0" y="0"/>
                <wp:positionH relativeFrom="column">
                  <wp:posOffset>-640715</wp:posOffset>
                </wp:positionH>
                <wp:positionV relativeFrom="page">
                  <wp:posOffset>349250</wp:posOffset>
                </wp:positionV>
                <wp:extent cx="6682740" cy="10111105"/>
                <wp:effectExtent l="86995" t="104140" r="88265" b="109855"/>
                <wp:wrapNone/>
                <wp:docPr id="8" name="矩形 8"/>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45pt;margin-top:27.5pt;height:796.15pt;width:526.2pt;mso-position-vertical-relative:page;z-index:-251475968;v-text-anchor:middle;mso-width-relative:page;mso-height-relative:page;" fillcolor="#FFFFFF [3212]" filled="t" stroked="f" coordsize="21600,21600" o:gfxdata="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Fm5xszaAAAADAEAAA8AAAAAAAAAAQAgAAAAIgAAAGRycy9kb3ducmV2LnhtbFBLAQIU&#10;ABQAAAAIAIdO4kBpKXQ5nAIAADIFAAAOAAAAAAAAAAEAIAAAACkBAABkcnMvZTJvRG9jLnhtbFBL&#10;BQYAAAAABgAGAFkBAAA3BgAAAAA=&#10;">
                <v:fill on="t" focussize="0,0"/>
                <v:stroke on="f" weight="1pt" miterlimit="8" joinstyle="miter"/>
                <v:imagedata o:title=""/>
                <o:lock v:ext="edit" aspectratio="f"/>
                <v:shadow on="t" type="perspective" color="#000000" opacity="6553f" offset="0pt,0pt" origin="0f,0f" matrix="66191f,0f,0f,66191f"/>
              </v:rect>
            </w:pict>
          </mc:Fallback>
        </mc:AlternateContent>
      </w:r>
    </w:p>
    <w:p>
      <w:pPr>
        <w:rPr>
          <w:sz w:val="21"/>
        </w:rPr>
      </w:pPr>
      <w:r>
        <w:rPr>
          <w:sz w:val="21"/>
        </w:rPr>
        <w:br w:type="page"/>
      </w:r>
    </w:p>
    <w:tbl>
      <w:tblPr>
        <w:tblStyle w:val="9"/>
        <w:tblpPr w:leftFromText="180" w:rightFromText="180" w:vertAnchor="page" w:horzAnchor="page" w:tblpX="1105" w:tblpY="864"/>
        <w:tblOverlap w:val="never"/>
        <w:tblW w:w="101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361"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实现方式：利用gulp搭建本地环境，利用angular制作程序</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系统功能：</w:t>
            </w:r>
          </w:p>
          <w:p>
            <w:pPr>
              <w:numPr>
                <w:ilvl w:val="0"/>
                <w:numId w:val="8"/>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由前端程序在app里提供界面供用户操作，由前端程序生成h5页面的数据和生成最后的h5页面</w:t>
            </w:r>
          </w:p>
          <w:p>
            <w:pPr>
              <w:numPr>
                <w:ilvl w:val="0"/>
                <w:numId w:val="8"/>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提供各类动画缓动效果，页面涂抹功能，音乐功能，文本编辑功能</w:t>
            </w:r>
          </w:p>
          <w:p>
            <w:pPr>
              <w:numPr>
                <w:ilvl w:val="0"/>
                <w:numId w:val="8"/>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动画效果用户可以自由编辑和自由组合</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前端程序生成杂志数据，以及追踪数据的变更和用户的操作</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设计了应用的数据模型和交互方式</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利用angular1的双向数据绑定功能来渲染动态h5页面和跟踪用户的操作编辑h5页面数据</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利用angular1的路由整站页面</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利用angular1的模块功能切分应用逻辑为视图、控制器、服务、指令</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利用gulp以及插件做自动化、数据模拟功能</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跟ios和安卓交互，将图片上传功能交给客户端</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个人github仓库地址：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"https://github.com/hongxinwang/magazine"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https://github.com/hongxinwang/magazine</w:t>
            </w:r>
            <w:r>
              <w:rPr>
                <w:rFonts w:hint="eastAsia" w:ascii="黑体" w:hAnsi="黑体" w:eastAsia="黑体" w:cs="黑体"/>
                <w:color w:val="595959"/>
                <w:sz w:val="20"/>
                <w:szCs w:val="22"/>
                <w:lang w:val="en-US" w:eastAsia="zh-CN"/>
              </w:rPr>
              <w:fldChar w:fldCharType="end"/>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线上效果地址：http://mookservice.5.cn/inner/magazine/createH5.json#/                                                                      （app已下架且无人维护，web单页面需内嵌到app才能看到完整效果）</w:t>
            </w:r>
          </w:p>
          <w:p>
            <w:pPr>
              <w:numPr>
                <w:ilvl w:val="0"/>
                <w:numId w:val="0"/>
              </w:numPr>
              <w:rPr>
                <w:rFonts w:hint="eastAsia" w:ascii="宋体" w:hAnsi="宋体" w:cs="宋体"/>
                <w:b w:val="0"/>
                <w:bCs/>
                <w:sz w:val="18"/>
                <w:szCs w:val="18"/>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联动在线h5营销页</w:t>
            </w:r>
          </w:p>
        </w:tc>
        <w:tc>
          <w:tcPr>
            <w:tcW w:w="8361"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项目介绍：由前端解析数据结构并输出h5页面和动画效果</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功能介绍：</w:t>
            </w:r>
          </w:p>
          <w:p>
            <w:pPr>
              <w:numPr>
                <w:ilvl w:val="0"/>
                <w:numId w:val="10"/>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解析数据，渲染出适配各种机型的、高性能的h5页面</w:t>
            </w:r>
          </w:p>
          <w:p>
            <w:pPr>
              <w:numPr>
                <w:ilvl w:val="0"/>
                <w:numId w:val="10"/>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解析广告数据，在h5营销页面上打广告</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H5展示页图片资源繁多，通过监控页面滑动情况做懒加载和预加载</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利用前端模板渲染出h5页面</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通过browserify实现js模块化</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利用css3做页面元素的动画效果，利用canvas做涂抹效果，利用web audio做音效</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利用原生js编写页面滑块的效果(14年的项目，当时swiper等开源如果遇到图片繁多的情况，页面会很吃力，故当时类似的项目都是用原生代码写动画效果)</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将样式数据渲染成内联样式，并用正则来解析样式数据使之添加浏览器生产商前缀</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设计了广告策略，使banner广告，插屏广告，开屏广告，分享后广告、广告联盟广告都可以由后台管理平台自由切换</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代码地址：https://github.com/5cn/creatH5</w:t>
            </w:r>
          </w:p>
          <w:p>
            <w:pPr>
              <w:numPr>
                <w:ilvl w:val="0"/>
                <w:numId w:val="0"/>
              </w:numPr>
              <w:rPr>
                <w:rFonts w:hint="eastAsia" w:ascii="黑体" w:hAnsi="黑体" w:eastAsia="黑体" w:cs="黑体"/>
                <w:color w:val="595959"/>
                <w:sz w:val="20"/>
                <w:szCs w:val="22"/>
                <w:lang w:val="en-US" w:eastAsia="zh-CN"/>
              </w:rPr>
            </w:pPr>
          </w:p>
        </w:tc>
      </w:tr>
    </w:tbl>
    <w:p>
      <w:pPr>
        <w:rPr>
          <w:sz w:val="21"/>
        </w:rPr>
      </w:pPr>
      <w:r>
        <w:rPr>
          <w:sz w:val="21"/>
        </w:rPr>
        <mc:AlternateContent>
          <mc:Choice Requires="wps">
            <w:drawing>
              <wp:anchor distT="0" distB="0" distL="114300" distR="114300" simplePos="0" relativeHeight="252023808" behindDoc="1" locked="0" layoutInCell="1" allowOverlap="1">
                <wp:simplePos x="0" y="0"/>
                <wp:positionH relativeFrom="column">
                  <wp:posOffset>-640715</wp:posOffset>
                </wp:positionH>
                <wp:positionV relativeFrom="page">
                  <wp:posOffset>349250</wp:posOffset>
                </wp:positionV>
                <wp:extent cx="6682740" cy="10111105"/>
                <wp:effectExtent l="86995" t="104140" r="88265" b="109855"/>
                <wp:wrapNone/>
                <wp:docPr id="10" name="矩形 10"/>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45pt;margin-top:27.5pt;height:796.15pt;width:526.2pt;mso-position-vertical-relative:page;z-index:-251292672;v-text-anchor:middle;mso-width-relative:page;mso-height-relative:page;" fillcolor="#FFFFFF [3212]" filled="t" stroked="f" coordsize="21600,21600" o:gfxdata="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ZucbM2gAAAAwBAAAPAAAAAAAAAAEAIAAAACIAAABkcnMvZG93bnJldi54bWxQSwEC&#10;FAAUAAAACACHTuJAJqn0950CAAA0BQAADgAAAAAAAAABACAAAAApAQAAZHJzL2Uyb0RvYy54bWxQ&#10;SwUGAAAAAAYABgBZAQAAOAYAAAAA&#10;">
                <v:fill on="t" focussize="0,0"/>
                <v:stroke on="f" weight="1pt" miterlimit="8" joinstyle="miter"/>
                <v:imagedata o:title=""/>
                <o:lock v:ext="edit" aspectratio="f"/>
                <v:shadow on="t" type="perspective" color="#000000" opacity="6553f" offset="0pt,0pt" origin="0f,0f" matrix="66191f,0f,0f,66191f"/>
              </v:rect>
            </w:pict>
          </mc:Fallback>
        </mc:AlternateContent>
      </w: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Impact">
    <w:panose1 w:val="020B0806030902050204"/>
    <w:charset w:val="00"/>
    <w:family w:val="swiss"/>
    <w:pitch w:val="default"/>
    <w:sig w:usb0="00000287" w:usb1="00000000" w:usb2="00000000" w:usb3="00000000" w:csb0="2000009F" w:csb1="DFD7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幼圆">
    <w:altName w:val="宋体"/>
    <w:panose1 w:val="0201050906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华隶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隶书">
    <w:altName w:val="微软雅黑"/>
    <w:panose1 w:val="02010509060101010101"/>
    <w:charset w:val="86"/>
    <w:family w:val="auto"/>
    <w:pitch w:val="default"/>
    <w:sig w:usb0="00000000" w:usb1="0000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楷体_GB2312">
    <w:altName w:val="楷体"/>
    <w:panose1 w:val="02010609030101010101"/>
    <w:charset w:val="86"/>
    <w:family w:val="auto"/>
    <w:pitch w:val="default"/>
    <w:sig w:usb0="00000000" w:usb1="00000000" w:usb2="00000000" w:usb3="00000000" w:csb0="00040000" w:csb1="00000000"/>
  </w:font>
  <w:font w:name="汉鼎繁报宋">
    <w:altName w:val="宋体"/>
    <w:panose1 w:val="02010609010101010101"/>
    <w:charset w:val="00"/>
    <w:family w:val="auto"/>
    <w:pitch w:val="default"/>
    <w:sig w:usb0="00000000" w:usb1="00000000" w:usb2="00000000" w:usb3="00000000" w:csb0="00000000" w:csb1="00000000"/>
  </w:font>
  <w:font w:name="草檀斋毛泽东字体">
    <w:altName w:val="宋体"/>
    <w:panose1 w:val="02010601030101010101"/>
    <w:charset w:val="86"/>
    <w:family w:val="auto"/>
    <w:pitch w:val="default"/>
    <w:sig w:usb0="00000000" w:usb1="00000000" w:usb2="00000000" w:usb3="00000000" w:csb0="00040000" w:csb1="00000000"/>
  </w:font>
  <w:font w:name="造字工房力黑（非商用）常规体">
    <w:altName w:val="黑体"/>
    <w:panose1 w:val="00000000000000000000"/>
    <w:charset w:val="86"/>
    <w:family w:val="auto"/>
    <w:pitch w:val="default"/>
    <w:sig w:usb0="00000000" w:usb1="00000000" w:usb2="00000000" w:usb3="00000000" w:csb0="00040001" w:csb1="00000000"/>
  </w:font>
  <w:font w:name="Adobe 宋体 Std L">
    <w:panose1 w:val="02020300000000000000"/>
    <w:charset w:val="86"/>
    <w:family w:val="auto"/>
    <w:pitch w:val="default"/>
    <w:sig w:usb0="00000001" w:usb1="0A0F1810" w:usb2="00000016" w:usb3="00000000" w:csb0="00060007"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Myungjo Std M">
    <w:panose1 w:val="02020600000000000000"/>
    <w:charset w:val="80"/>
    <w:family w:val="auto"/>
    <w:pitch w:val="default"/>
    <w:sig w:usb0="00000001" w:usb1="21D72C10" w:usb2="00000010" w:usb3="00000000" w:csb0="602A0005" w:csb1="0000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Kozuka Gothic Pr6N B">
    <w:panose1 w:val="020B08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方正魏碑繁体">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楷体">
    <w:panose1 w:val="02010609060101010101"/>
    <w:charset w:val="86"/>
    <w:family w:val="auto"/>
    <w:pitch w:val="default"/>
    <w:sig w:usb0="800002BF" w:usb1="38CF7CFA" w:usb2="00000016" w:usb3="00000000" w:csb0="00040001" w:csb1="00000000"/>
  </w:font>
  <w:font w:name="汉真广标">
    <w:altName w:val="微软雅黑"/>
    <w:panose1 w:val="02010609000101010101"/>
    <w:charset w:val="86"/>
    <w:family w:val="auto"/>
    <w:pitch w:val="default"/>
    <w:sig w:usb0="00000000" w:usb1="00000000" w:usb2="00000002"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细圆简体">
    <w:altName w:val="微软雅黑"/>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水柱简体">
    <w:altName w:val="微软雅黑"/>
    <w:panose1 w:val="03000509000000000000"/>
    <w:charset w:val="86"/>
    <w:family w:val="auto"/>
    <w:pitch w:val="default"/>
    <w:sig w:usb0="00000000" w:usb1="00000000" w:usb2="00000000" w:usb3="00000000" w:csb0="00040000" w:csb1="00000000"/>
  </w:font>
  <w:font w:name="方正新秀丽繁体">
    <w:altName w:val="宋体"/>
    <w:panose1 w:val="02010601030101010101"/>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幼线繁体">
    <w:altName w:val="宋体"/>
    <w:panose1 w:val="02010601030101010101"/>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ＣＳ">
    <w:altName w:val="仿宋"/>
    <w:panose1 w:val="02010509060101010101"/>
    <w:charset w:val="00"/>
    <w:family w:val="auto"/>
    <w:pitch w:val="default"/>
    <w:sig w:usb0="00000000" w:usb1="00000000" w:usb2="00000000" w:usb3="00000000" w:csb0="00000000" w:csb1="00000000"/>
  </w:font>
  <w:font w:name="叶根友毛笔行书简体">
    <w:altName w:val="宋体"/>
    <w:panose1 w:val="02010601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0000012" w:usb3="00000000" w:csb0="4002009F" w:csb1="DFD70000"/>
  </w:font>
  <w:font w:name="Malgun Gothic">
    <w:panose1 w:val="020B0503020000020004"/>
    <w:charset w:val="81"/>
    <w:family w:val="auto"/>
    <w:pitch w:val="default"/>
    <w:sig w:usb0="900002AF" w:usb1="01D77CFB" w:usb2="00000012" w:usb3="00000000" w:csb0="00080001" w:csb1="00000000"/>
  </w:font>
  <w:font w:name="Yu Gothic UI Semibold">
    <w:altName w:val="Kozuka Gothic Pr6N M"/>
    <w:panose1 w:val="020B0700000000000000"/>
    <w:charset w:val="80"/>
    <w:family w:val="auto"/>
    <w:pitch w:val="default"/>
    <w:sig w:usb0="00000000" w:usb1="00000000" w:usb2="00000016" w:usb3="00000000" w:csb0="2002009F" w:csb1="00000000"/>
  </w:font>
  <w:font w:name="Yu Gothic UI Light">
    <w:altName w:val="Kozuka Gothic Pr6N R"/>
    <w:panose1 w:val="020B0300000000000000"/>
    <w:charset w:val="80"/>
    <w:family w:val="auto"/>
    <w:pitch w:val="default"/>
    <w:sig w:usb0="00000000" w:usb1="00000000" w:usb2="00000016"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Adobe Gothic Std B">
    <w:panose1 w:val="020B0800000000000000"/>
    <w:charset w:val="80"/>
    <w:family w:val="auto"/>
    <w:pitch w:val="default"/>
    <w:sig w:usb0="00000001" w:usb1="21D72C10" w:usb2="00000010" w:usb3="00000000" w:csb0="602A0005" w:csb1="00000000"/>
  </w:font>
  <w:font w:name="微妙体">
    <w:altName w:val="MS UI Gothic"/>
    <w:panose1 w:val="02000609000000000000"/>
    <w:charset w:val="80"/>
    <w:family w:val="auto"/>
    <w:pitch w:val="default"/>
    <w:sig w:usb0="00000000" w:usb1="00000000" w:usb2="00000010" w:usb3="00000000" w:csb0="4002009F" w:csb1="DFD70000"/>
  </w:font>
  <w:font w:name="张海山锐谐体2.0-授权联系：Samtype@QQ.com">
    <w:altName w:val="宋体"/>
    <w:panose1 w:val="02000000000000000000"/>
    <w:charset w:val="86"/>
    <w:family w:val="auto"/>
    <w:pitch w:val="default"/>
    <w:sig w:usb0="00000000" w:usb1="00000000" w:usb2="00000000" w:usb3="00000000" w:csb0="00040000" w:csb1="00000000"/>
  </w:font>
  <w:font w:name="张海山锐线体2.0">
    <w:altName w:val="宋体"/>
    <w:panose1 w:val="02000000000000000000"/>
    <w:charset w:val="86"/>
    <w:family w:val="auto"/>
    <w:pitch w:val="default"/>
    <w:sig w:usb0="00000000" w:usb1="00000000" w:usb2="00000000" w:usb3="00000000" w:csb0="00040000" w:csb1="00000000"/>
  </w:font>
  <w:font w:name="张海山草泥马体（授权联系samtype@qq.com，未经授权">
    <w:altName w:val="Times New Roman"/>
    <w:panose1 w:val="00000000000000000000"/>
    <w:charset w:val="00"/>
    <w:family w:val="auto"/>
    <w:pitch w:val="default"/>
    <w:sig w:usb0="00000000" w:usb1="00000000" w:usb2="00000000" w:usb3="00000000" w:csb0="00000000" w:csb1="00000000"/>
  </w:font>
  <w:font w:name="叶根友圆趣卡通体">
    <w:altName w:val="宋体"/>
    <w:panose1 w:val="02010601030101010101"/>
    <w:charset w:val="86"/>
    <w:family w:val="auto"/>
    <w:pitch w:val="default"/>
    <w:sig w:usb0="00000000" w:usb1="00000000" w:usb2="00000000" w:usb3="00000000" w:csb0="00040000" w:csb1="00000000"/>
  </w:font>
  <w:font w:name="华文黑体">
    <w:altName w:val="黑体"/>
    <w:panose1 w:val="02010600040101010101"/>
    <w:charset w:val="86"/>
    <w:family w:val="auto"/>
    <w:pitch w:val="default"/>
    <w:sig w:usb0="00000000" w:usb1="00000000" w:usb2="00020017" w:usb3="00000000" w:csb0="6016009F" w:csb1="9FD70000"/>
  </w:font>
  <w:font w:name="兮妞の水悦体">
    <w:altName w:val="宋体"/>
    <w:panose1 w:val="00000000000000000000"/>
    <w:charset w:val="86"/>
    <w:family w:val="auto"/>
    <w:pitch w:val="default"/>
    <w:sig w:usb0="00000000" w:usb1="00000000" w:usb2="0017FDFF" w:usb3="00000000" w:csb0="E03F01FF" w:csb1="BFFF0000"/>
  </w:font>
  <w:font w:name="华康勘亭流W9">
    <w:altName w:val="宋体"/>
    <w:panose1 w:val="03000909000000000000"/>
    <w:charset w:val="86"/>
    <w:family w:val="auto"/>
    <w:pitch w:val="default"/>
    <w:sig w:usb0="00000000" w:usb1="00000000" w:usb2="00000012"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少女文字W5">
    <w:altName w:val="宋体"/>
    <w:panose1 w:val="040F0509000000000000"/>
    <w:charset w:val="86"/>
    <w:family w:val="auto"/>
    <w:pitch w:val="default"/>
    <w:sig w:usb0="00000000" w:usb1="00000000" w:usb2="00000012"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新蒂黑板报体底字">
    <w:altName w:val="黑体"/>
    <w:panose1 w:val="03000600000000000000"/>
    <w:charset w:val="86"/>
    <w:family w:val="auto"/>
    <w:pitch w:val="default"/>
    <w:sig w:usb0="00000000" w:usb1="00000000" w:usb2="00000010" w:usb3="00000000" w:csb0="00040001" w:csb1="00000000"/>
  </w:font>
  <w:font w:name="新蒂小丸子小学版">
    <w:altName w:val="宋体"/>
    <w:panose1 w:val="03000600000000000000"/>
    <w:charset w:val="86"/>
    <w:family w:val="auto"/>
    <w:pitch w:val="default"/>
    <w:sig w:usb0="00000000" w:usb1="00000000" w:usb2="00000010" w:usb3="00000000" w:csb0="20040001" w:csb1="00000000"/>
  </w:font>
  <w:font w:name="新蒂小丸子">
    <w:altName w:val="宋体"/>
    <w:panose1 w:val="03000600000000000000"/>
    <w:charset w:val="86"/>
    <w:family w:val="auto"/>
    <w:pitch w:val="default"/>
    <w:sig w:usb0="00000000" w:usb1="00000000" w:usb2="00000010" w:usb3="00000000" w:csb0="201E0001" w:csb1="00000000"/>
  </w:font>
  <w:font w:name="汉仪长艺体繁">
    <w:altName w:val="宋体"/>
    <w:panose1 w:val="02010609000101010101"/>
    <w:charset w:val="86"/>
    <w:family w:val="auto"/>
    <w:pitch w:val="default"/>
    <w:sig w:usb0="00000000" w:usb1="00000000" w:usb2="00000002" w:usb3="00000000" w:csb0="00040000" w:csb1="00000000"/>
  </w:font>
  <w:font w:name="汉仪陈频破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汉仪雪君体简">
    <w:altName w:val="宋体"/>
    <w:panose1 w:val="02010604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思源黑体 CN Heavy">
    <w:altName w:val="黑体"/>
    <w:panose1 w:val="020B0A00000000000000"/>
    <w:charset w:val="86"/>
    <w:family w:val="auto"/>
    <w:pitch w:val="default"/>
    <w:sig w:usb0="00000000" w:usb1="00000000" w:usb2="00000016" w:usb3="00000000" w:csb0="60060107" w:csb1="00000000"/>
  </w:font>
  <w:font w:name="思源黑体 CN ExtraLight">
    <w:altName w:val="黑体"/>
    <w:panose1 w:val="020B0200000000000000"/>
    <w:charset w:val="86"/>
    <w:family w:val="auto"/>
    <w:pitch w:val="default"/>
    <w:sig w:usb0="00000000" w:usb1="00000000" w:usb2="00000016" w:usb3="00000000" w:csb0="60060107" w:csb1="00000000"/>
  </w:font>
  <w:font w:name="思源黑体 CN Bold">
    <w:altName w:val="黑体"/>
    <w:panose1 w:val="020B0800000000000000"/>
    <w:charset w:val="86"/>
    <w:family w:val="auto"/>
    <w:pitch w:val="default"/>
    <w:sig w:usb0="00000000" w:usb1="00000000" w:usb2="00000016" w:usb3="00000000" w:csb0="60060107" w:csb1="00000000"/>
  </w:font>
  <w:font w:name="思源黑体 CN Normal">
    <w:altName w:val="黑体"/>
    <w:panose1 w:val="020B0400000000000000"/>
    <w:charset w:val="86"/>
    <w:family w:val="auto"/>
    <w:pitch w:val="default"/>
    <w:sig w:usb0="00000000" w:usb1="00000000" w:usb2="00000016" w:usb3="00000000" w:csb0="60060107" w:csb1="00000000"/>
  </w:font>
  <w:font w:name="方正兰亭特黑长简体">
    <w:altName w:val="黑体"/>
    <w:panose1 w:val="020106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_GBK">
    <w:altName w:val="微软雅黑"/>
    <w:panose1 w:val="02000000000000000000"/>
    <w:charset w:val="86"/>
    <w:family w:val="auto"/>
    <w:pitch w:val="default"/>
    <w:sig w:usb0="00000000" w:usb1="00000000" w:usb2="00000000" w:usb3="00000000" w:csb0="00040000" w:csb1="00000000"/>
  </w:font>
  <w:font w:name="迷你简小隶书">
    <w:altName w:val="宋体"/>
    <w:panose1 w:val="02010609000101010101"/>
    <w:charset w:val="86"/>
    <w:family w:val="auto"/>
    <w:pitch w:val="default"/>
    <w:sig w:usb0="00000000" w:usb1="00000000" w:usb2="00000002" w:usb3="00000000" w:csb0="00040000" w:csb1="00000000"/>
  </w:font>
  <w:font w:name="迷你简特细等线">
    <w:altName w:val="宋体"/>
    <w:panose1 w:val="02010604000101010101"/>
    <w:charset w:val="86"/>
    <w:family w:val="auto"/>
    <w:pitch w:val="default"/>
    <w:sig w:usb0="00000000" w:usb1="00000000" w:usb2="00000002" w:usb3="00000000" w:csb0="00040000" w:csb1="00000000"/>
  </w:font>
  <w:font w:name="迷你简粗仿宋">
    <w:altName w:val="仿宋"/>
    <w:panose1 w:val="02010604000101010101"/>
    <w:charset w:val="86"/>
    <w:family w:val="auto"/>
    <w:pitch w:val="default"/>
    <w:sig w:usb0="00000000" w:usb1="00000000" w:usb2="00000002" w:usb3="00000000" w:csb0="00040000" w:csb1="00000000"/>
  </w:font>
  <w:font w:name="造字工房尚雅（非商用）常规体">
    <w:altName w:val="宋体"/>
    <w:panose1 w:val="00000000000000000000"/>
    <w:charset w:val="86"/>
    <w:family w:val="auto"/>
    <w:pitch w:val="default"/>
    <w:sig w:usb0="00000000" w:usb1="00000000" w:usb2="00000000" w:usb3="00000000" w:csb0="00040001" w:csb1="00000000"/>
  </w:font>
  <w:font w:name="黑体-韩语">
    <w:altName w:val="黑体"/>
    <w:panose1 w:val="02000000000000000000"/>
    <w:charset w:val="86"/>
    <w:family w:val="auto"/>
    <w:pitch w:val="default"/>
    <w:sig w:usb0="00000000" w:usb1="00000000" w:usb2="00000000" w:usb3="00000000" w:csb0="00040000" w:csb1="00000000"/>
  </w:font>
  <w:font w:name="黑体-繁">
    <w:altName w:val="黑体"/>
    <w:panose1 w:val="02000000000000000000"/>
    <w:charset w:val="86"/>
    <w:family w:val="auto"/>
    <w:pitch w:val="default"/>
    <w:sig w:usb0="00000000" w:usb1="00000000" w:usb2="00000000" w:usb3="00000000" w:csb0="00040000" w:csb1="00000000"/>
  </w:font>
  <w:font w:name="黑体-简">
    <w:altName w:val="黑体"/>
    <w:panose1 w:val="02000000000000000000"/>
    <w:charset w:val="86"/>
    <w:family w:val="auto"/>
    <w:pitch w:val="default"/>
    <w:sig w:usb0="00000000" w:usb1="00000000" w:usb2="00000000" w:usb3="00000000" w:csb0="00040000" w:csb1="00000000"/>
  </w:font>
  <w:font w:name="黑体-日本语">
    <w:altName w:val="黑体"/>
    <w:panose1 w:val="02000000000000000000"/>
    <w:charset w:val="86"/>
    <w:family w:val="auto"/>
    <w:pitch w:val="default"/>
    <w:sig w:usb0="00000000" w:usb1="0000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column">
                <wp:posOffset>-1143000</wp:posOffset>
              </wp:positionH>
              <wp:positionV relativeFrom="paragraph">
                <wp:posOffset>-553085</wp:posOffset>
              </wp:positionV>
              <wp:extent cx="7571740" cy="10717530"/>
              <wp:effectExtent l="0" t="0" r="10160" b="7620"/>
              <wp:wrapNone/>
              <wp:docPr id="2" name="矩形 2"/>
              <wp:cNvGraphicFramePr/>
              <a:graphic xmlns:a="http://schemas.openxmlformats.org/drawingml/2006/main">
                <a:graphicData uri="http://schemas.microsoft.com/office/word/2010/wordprocessingShape">
                  <wps:wsp>
                    <wps:cNvSpPr/>
                    <wps:spPr>
                      <a:xfrm>
                        <a:off x="161290" y="34290"/>
                        <a:ext cx="7571740" cy="1071753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pt;margin-top:-43.55pt;height:843.9pt;width:596.2pt;z-index:251658240;v-text-anchor:middle;mso-width-relative:page;mso-height-relative:page;" fillcolor="#F2F2F2 [3052]" filled="t" stroked="f" coordsize="21600,21600" o:gfxdata="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p/1QN4AAAAOAQAADwAAAAAAAAABACAAAAAiAAAAZHJzL2Rvd25yZXYu&#10;eG1sUEsBAhQAFAAAAAgAh07iQA3vwgZnAgAAqgQAAA4AAAAAAAAAAQAgAAAALQEAAGRycy9lMm9E&#10;b2MueG1sUEsFBgAAAAAGAAYAWQEAAAYGA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5ABC"/>
    <w:multiLevelType w:val="singleLevel"/>
    <w:tmpl w:val="58AA5ABC"/>
    <w:lvl w:ilvl="0" w:tentative="0">
      <w:start w:val="1"/>
      <w:numFmt w:val="lowerLetter"/>
      <w:lvlText w:val="%1."/>
      <w:lvlJc w:val="left"/>
      <w:pPr>
        <w:ind w:left="425" w:leftChars="0" w:hanging="425" w:firstLineChars="0"/>
      </w:pPr>
      <w:rPr>
        <w:rFonts w:hint="default"/>
      </w:rPr>
    </w:lvl>
  </w:abstractNum>
  <w:abstractNum w:abstractNumId="1">
    <w:nsid w:val="58AA5D2B"/>
    <w:multiLevelType w:val="singleLevel"/>
    <w:tmpl w:val="58AA5D2B"/>
    <w:lvl w:ilvl="0" w:tentative="0">
      <w:start w:val="1"/>
      <w:numFmt w:val="lowerLetter"/>
      <w:lvlText w:val="%1."/>
      <w:lvlJc w:val="left"/>
      <w:pPr>
        <w:ind w:left="425" w:leftChars="0" w:hanging="425" w:firstLineChars="0"/>
      </w:pPr>
      <w:rPr>
        <w:rFonts w:hint="default"/>
      </w:rPr>
    </w:lvl>
  </w:abstractNum>
  <w:abstractNum w:abstractNumId="2">
    <w:nsid w:val="58AA6139"/>
    <w:multiLevelType w:val="singleLevel"/>
    <w:tmpl w:val="58AA6139"/>
    <w:lvl w:ilvl="0" w:tentative="0">
      <w:start w:val="1"/>
      <w:numFmt w:val="lowerLetter"/>
      <w:lvlText w:val="%1."/>
      <w:lvlJc w:val="left"/>
      <w:pPr>
        <w:ind w:left="425" w:leftChars="0" w:hanging="425" w:firstLineChars="0"/>
      </w:pPr>
      <w:rPr>
        <w:rFonts w:hint="default"/>
      </w:rPr>
    </w:lvl>
  </w:abstractNum>
  <w:abstractNum w:abstractNumId="3">
    <w:nsid w:val="58AA65B8"/>
    <w:multiLevelType w:val="singleLevel"/>
    <w:tmpl w:val="58AA65B8"/>
    <w:lvl w:ilvl="0" w:tentative="0">
      <w:start w:val="1"/>
      <w:numFmt w:val="lowerLetter"/>
      <w:lvlText w:val="%1."/>
      <w:lvlJc w:val="left"/>
      <w:pPr>
        <w:ind w:left="425" w:leftChars="0" w:hanging="425" w:firstLineChars="0"/>
      </w:pPr>
      <w:rPr>
        <w:rFonts w:hint="default"/>
      </w:rPr>
    </w:lvl>
  </w:abstractNum>
  <w:abstractNum w:abstractNumId="4">
    <w:nsid w:val="58AA6929"/>
    <w:multiLevelType w:val="singleLevel"/>
    <w:tmpl w:val="58AA6929"/>
    <w:lvl w:ilvl="0" w:tentative="0">
      <w:start w:val="1"/>
      <w:numFmt w:val="lowerLetter"/>
      <w:lvlText w:val="%1."/>
      <w:lvlJc w:val="left"/>
      <w:pPr>
        <w:ind w:left="425" w:leftChars="0" w:hanging="425" w:firstLineChars="0"/>
      </w:pPr>
      <w:rPr>
        <w:rFonts w:hint="default"/>
      </w:rPr>
    </w:lvl>
  </w:abstractNum>
  <w:abstractNum w:abstractNumId="5">
    <w:nsid w:val="58AA8073"/>
    <w:multiLevelType w:val="singleLevel"/>
    <w:tmpl w:val="58AA8073"/>
    <w:lvl w:ilvl="0" w:tentative="0">
      <w:start w:val="1"/>
      <w:numFmt w:val="lowerLetter"/>
      <w:lvlText w:val="%1."/>
      <w:lvlJc w:val="left"/>
      <w:pPr>
        <w:ind w:left="425" w:leftChars="0" w:hanging="425" w:firstLineChars="0"/>
      </w:pPr>
      <w:rPr>
        <w:rFonts w:hint="default"/>
      </w:rPr>
    </w:lvl>
  </w:abstractNum>
  <w:abstractNum w:abstractNumId="6">
    <w:nsid w:val="58AA8138"/>
    <w:multiLevelType w:val="singleLevel"/>
    <w:tmpl w:val="58AA8138"/>
    <w:lvl w:ilvl="0" w:tentative="0">
      <w:start w:val="1"/>
      <w:numFmt w:val="lowerLetter"/>
      <w:lvlText w:val="%1."/>
      <w:lvlJc w:val="left"/>
      <w:pPr>
        <w:ind w:left="425" w:leftChars="0" w:hanging="425" w:firstLineChars="0"/>
      </w:pPr>
      <w:rPr>
        <w:rFonts w:hint="default"/>
      </w:rPr>
    </w:lvl>
  </w:abstractNum>
  <w:abstractNum w:abstractNumId="7">
    <w:nsid w:val="58AA89DF"/>
    <w:multiLevelType w:val="singleLevel"/>
    <w:tmpl w:val="58AA89DF"/>
    <w:lvl w:ilvl="0" w:tentative="0">
      <w:start w:val="1"/>
      <w:numFmt w:val="lowerLetter"/>
      <w:lvlText w:val="%1."/>
      <w:lvlJc w:val="left"/>
      <w:pPr>
        <w:ind w:left="425" w:leftChars="0" w:hanging="425" w:firstLineChars="0"/>
      </w:pPr>
      <w:rPr>
        <w:rFonts w:hint="default"/>
      </w:rPr>
    </w:lvl>
  </w:abstractNum>
  <w:abstractNum w:abstractNumId="8">
    <w:nsid w:val="58AA89FB"/>
    <w:multiLevelType w:val="singleLevel"/>
    <w:tmpl w:val="58AA89FB"/>
    <w:lvl w:ilvl="0" w:tentative="0">
      <w:start w:val="1"/>
      <w:numFmt w:val="lowerLetter"/>
      <w:lvlText w:val="%1."/>
      <w:lvlJc w:val="left"/>
      <w:pPr>
        <w:ind w:left="425" w:leftChars="0" w:hanging="425" w:firstLineChars="0"/>
      </w:pPr>
      <w:rPr>
        <w:rFonts w:hint="default"/>
      </w:rPr>
    </w:lvl>
  </w:abstractNum>
  <w:abstractNum w:abstractNumId="9">
    <w:nsid w:val="58AA8AF5"/>
    <w:multiLevelType w:val="singleLevel"/>
    <w:tmpl w:val="58AA8AF5"/>
    <w:lvl w:ilvl="0" w:tentative="0">
      <w:start w:val="1"/>
      <w:numFmt w:val="lowerLetter"/>
      <w:lvlText w:val="%1."/>
      <w:lvlJc w:val="left"/>
      <w:pPr>
        <w:ind w:left="425" w:leftChars="0" w:hanging="425" w:firstLineChars="0"/>
      </w:pPr>
      <w:rPr>
        <w:rFonts w:hint="default"/>
      </w:rPr>
    </w:lvl>
  </w:abstractNum>
  <w:abstractNum w:abstractNumId="10">
    <w:nsid w:val="58AA8B5D"/>
    <w:multiLevelType w:val="singleLevel"/>
    <w:tmpl w:val="58AA8B5D"/>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EA0D32"/>
    <w:rsid w:val="02047598"/>
    <w:rsid w:val="028535C3"/>
    <w:rsid w:val="03EF4401"/>
    <w:rsid w:val="052B4A58"/>
    <w:rsid w:val="05AE03A3"/>
    <w:rsid w:val="05B73FBE"/>
    <w:rsid w:val="05BA60EA"/>
    <w:rsid w:val="05BF5BAE"/>
    <w:rsid w:val="06773A11"/>
    <w:rsid w:val="06D946FC"/>
    <w:rsid w:val="06DC5D1B"/>
    <w:rsid w:val="079C28D0"/>
    <w:rsid w:val="07BA42D4"/>
    <w:rsid w:val="085B2F85"/>
    <w:rsid w:val="087C6BF3"/>
    <w:rsid w:val="088524B0"/>
    <w:rsid w:val="092D3545"/>
    <w:rsid w:val="0A3434F1"/>
    <w:rsid w:val="0A3A163D"/>
    <w:rsid w:val="0B7702FD"/>
    <w:rsid w:val="0EC864FC"/>
    <w:rsid w:val="0EDA2988"/>
    <w:rsid w:val="0F053BCD"/>
    <w:rsid w:val="0F7C3D20"/>
    <w:rsid w:val="0FD60298"/>
    <w:rsid w:val="103452E4"/>
    <w:rsid w:val="10947CF2"/>
    <w:rsid w:val="11CC7E1D"/>
    <w:rsid w:val="12B677B4"/>
    <w:rsid w:val="130D4B33"/>
    <w:rsid w:val="13496C98"/>
    <w:rsid w:val="13DD2F8E"/>
    <w:rsid w:val="154148C9"/>
    <w:rsid w:val="15CC6D9A"/>
    <w:rsid w:val="15F04CF4"/>
    <w:rsid w:val="166677F1"/>
    <w:rsid w:val="167F55A0"/>
    <w:rsid w:val="168A2BB6"/>
    <w:rsid w:val="16BE04C7"/>
    <w:rsid w:val="175C5DBA"/>
    <w:rsid w:val="177B709C"/>
    <w:rsid w:val="17F72976"/>
    <w:rsid w:val="19344A07"/>
    <w:rsid w:val="196D288E"/>
    <w:rsid w:val="19E5605A"/>
    <w:rsid w:val="19EA0D32"/>
    <w:rsid w:val="1AC96E1E"/>
    <w:rsid w:val="1AD974B6"/>
    <w:rsid w:val="1ADC5572"/>
    <w:rsid w:val="1BC83DB3"/>
    <w:rsid w:val="1C6C5DBF"/>
    <w:rsid w:val="1C9A68DE"/>
    <w:rsid w:val="1D2C2E18"/>
    <w:rsid w:val="1EAD03A6"/>
    <w:rsid w:val="1EDF55FC"/>
    <w:rsid w:val="1EF32FF2"/>
    <w:rsid w:val="1F3B6D97"/>
    <w:rsid w:val="204A0719"/>
    <w:rsid w:val="20F261DB"/>
    <w:rsid w:val="213659FA"/>
    <w:rsid w:val="218B349F"/>
    <w:rsid w:val="219637CE"/>
    <w:rsid w:val="21A52F35"/>
    <w:rsid w:val="21BD2943"/>
    <w:rsid w:val="21BE3D57"/>
    <w:rsid w:val="21E0171C"/>
    <w:rsid w:val="21F04CCF"/>
    <w:rsid w:val="22472378"/>
    <w:rsid w:val="228D49BC"/>
    <w:rsid w:val="23267BC5"/>
    <w:rsid w:val="23534FEB"/>
    <w:rsid w:val="2409702C"/>
    <w:rsid w:val="25827C70"/>
    <w:rsid w:val="26D0378A"/>
    <w:rsid w:val="27012240"/>
    <w:rsid w:val="27127C3D"/>
    <w:rsid w:val="27251311"/>
    <w:rsid w:val="27687808"/>
    <w:rsid w:val="281852CF"/>
    <w:rsid w:val="285D3ACA"/>
    <w:rsid w:val="292A008F"/>
    <w:rsid w:val="298C256A"/>
    <w:rsid w:val="29B01C98"/>
    <w:rsid w:val="2A826E24"/>
    <w:rsid w:val="2B5E3E09"/>
    <w:rsid w:val="2C475958"/>
    <w:rsid w:val="2CA674FD"/>
    <w:rsid w:val="2CAF3C13"/>
    <w:rsid w:val="2D690352"/>
    <w:rsid w:val="2D6A7054"/>
    <w:rsid w:val="2E571049"/>
    <w:rsid w:val="2E5F1E4D"/>
    <w:rsid w:val="2EDE2E59"/>
    <w:rsid w:val="2EE97B4C"/>
    <w:rsid w:val="2F2C0419"/>
    <w:rsid w:val="2F6C637E"/>
    <w:rsid w:val="2FE23BEA"/>
    <w:rsid w:val="30911B27"/>
    <w:rsid w:val="311D0C67"/>
    <w:rsid w:val="311D16D2"/>
    <w:rsid w:val="3168378A"/>
    <w:rsid w:val="31991314"/>
    <w:rsid w:val="31B61C4B"/>
    <w:rsid w:val="31B63CE7"/>
    <w:rsid w:val="337D67F7"/>
    <w:rsid w:val="33AC0760"/>
    <w:rsid w:val="33C041A1"/>
    <w:rsid w:val="343F58D1"/>
    <w:rsid w:val="34485262"/>
    <w:rsid w:val="34C11DA1"/>
    <w:rsid w:val="36137470"/>
    <w:rsid w:val="3660199D"/>
    <w:rsid w:val="36A73D9D"/>
    <w:rsid w:val="36BB602B"/>
    <w:rsid w:val="36F3026D"/>
    <w:rsid w:val="36F67B7B"/>
    <w:rsid w:val="370F2ACA"/>
    <w:rsid w:val="371331A4"/>
    <w:rsid w:val="37486D35"/>
    <w:rsid w:val="375C6743"/>
    <w:rsid w:val="37BE4AD9"/>
    <w:rsid w:val="37D64966"/>
    <w:rsid w:val="3823638A"/>
    <w:rsid w:val="386A1754"/>
    <w:rsid w:val="393B671D"/>
    <w:rsid w:val="397718E6"/>
    <w:rsid w:val="39A8786F"/>
    <w:rsid w:val="3AB83EDF"/>
    <w:rsid w:val="3B563919"/>
    <w:rsid w:val="3B9C69B7"/>
    <w:rsid w:val="3BBB09E0"/>
    <w:rsid w:val="3BF437FD"/>
    <w:rsid w:val="3C743001"/>
    <w:rsid w:val="3C8579F6"/>
    <w:rsid w:val="3D0D2CE4"/>
    <w:rsid w:val="3D1D6536"/>
    <w:rsid w:val="3E8C4D46"/>
    <w:rsid w:val="3F4B2860"/>
    <w:rsid w:val="3FC52552"/>
    <w:rsid w:val="400A0A01"/>
    <w:rsid w:val="407F7AC3"/>
    <w:rsid w:val="40EA02B9"/>
    <w:rsid w:val="411918BE"/>
    <w:rsid w:val="4175777C"/>
    <w:rsid w:val="42497D3D"/>
    <w:rsid w:val="434F488C"/>
    <w:rsid w:val="43AB20C9"/>
    <w:rsid w:val="4500207C"/>
    <w:rsid w:val="45337223"/>
    <w:rsid w:val="453A3BD9"/>
    <w:rsid w:val="45D3021C"/>
    <w:rsid w:val="4676584E"/>
    <w:rsid w:val="46C52C9B"/>
    <w:rsid w:val="46E816C4"/>
    <w:rsid w:val="4859329B"/>
    <w:rsid w:val="495B0AC8"/>
    <w:rsid w:val="49F7236B"/>
    <w:rsid w:val="4A95753C"/>
    <w:rsid w:val="4AF67458"/>
    <w:rsid w:val="4B2C65A5"/>
    <w:rsid w:val="4B35044C"/>
    <w:rsid w:val="4B434D17"/>
    <w:rsid w:val="4C23378F"/>
    <w:rsid w:val="4CBB16D6"/>
    <w:rsid w:val="4CC051F5"/>
    <w:rsid w:val="4F677A7F"/>
    <w:rsid w:val="4FDD6C43"/>
    <w:rsid w:val="50FD69FC"/>
    <w:rsid w:val="51502F6E"/>
    <w:rsid w:val="532B7A62"/>
    <w:rsid w:val="53672DA5"/>
    <w:rsid w:val="5492624B"/>
    <w:rsid w:val="54A72AF0"/>
    <w:rsid w:val="54C427CD"/>
    <w:rsid w:val="54E62C7A"/>
    <w:rsid w:val="559D64D2"/>
    <w:rsid w:val="55B439AA"/>
    <w:rsid w:val="5755237B"/>
    <w:rsid w:val="57AA3B3E"/>
    <w:rsid w:val="58CB45C2"/>
    <w:rsid w:val="59943545"/>
    <w:rsid w:val="59CF43B3"/>
    <w:rsid w:val="5C8E0201"/>
    <w:rsid w:val="5CA519B1"/>
    <w:rsid w:val="5D141B43"/>
    <w:rsid w:val="5DC7695E"/>
    <w:rsid w:val="5E097FDC"/>
    <w:rsid w:val="5E3403F2"/>
    <w:rsid w:val="5E3B76E1"/>
    <w:rsid w:val="5E636F88"/>
    <w:rsid w:val="5EC26377"/>
    <w:rsid w:val="5EFF3E56"/>
    <w:rsid w:val="5FC64F54"/>
    <w:rsid w:val="5FF10AB0"/>
    <w:rsid w:val="60C6221E"/>
    <w:rsid w:val="60D900DC"/>
    <w:rsid w:val="61EF0981"/>
    <w:rsid w:val="61F67FF9"/>
    <w:rsid w:val="62384856"/>
    <w:rsid w:val="6291235C"/>
    <w:rsid w:val="63AA422A"/>
    <w:rsid w:val="63E95769"/>
    <w:rsid w:val="6450286C"/>
    <w:rsid w:val="64A6650D"/>
    <w:rsid w:val="65033EF3"/>
    <w:rsid w:val="65573503"/>
    <w:rsid w:val="655871F6"/>
    <w:rsid w:val="65B16DE1"/>
    <w:rsid w:val="65B97FBD"/>
    <w:rsid w:val="664D34A4"/>
    <w:rsid w:val="66A31E99"/>
    <w:rsid w:val="66FA587F"/>
    <w:rsid w:val="672F2457"/>
    <w:rsid w:val="67392863"/>
    <w:rsid w:val="68527810"/>
    <w:rsid w:val="6A137288"/>
    <w:rsid w:val="6A5A6D0F"/>
    <w:rsid w:val="6AA63614"/>
    <w:rsid w:val="6B545680"/>
    <w:rsid w:val="6B7A5998"/>
    <w:rsid w:val="6E076B4F"/>
    <w:rsid w:val="6ED6606F"/>
    <w:rsid w:val="6F1A66C6"/>
    <w:rsid w:val="6F864BD4"/>
    <w:rsid w:val="6F8654C7"/>
    <w:rsid w:val="6F877800"/>
    <w:rsid w:val="6FA16EC6"/>
    <w:rsid w:val="701F1672"/>
    <w:rsid w:val="70225992"/>
    <w:rsid w:val="70AA71F3"/>
    <w:rsid w:val="70B36B66"/>
    <w:rsid w:val="70F809CB"/>
    <w:rsid w:val="71290743"/>
    <w:rsid w:val="712B735E"/>
    <w:rsid w:val="71C86F59"/>
    <w:rsid w:val="722C36DF"/>
    <w:rsid w:val="73B11B8F"/>
    <w:rsid w:val="74290E48"/>
    <w:rsid w:val="747043AB"/>
    <w:rsid w:val="74913BB2"/>
    <w:rsid w:val="770200E3"/>
    <w:rsid w:val="7715019D"/>
    <w:rsid w:val="77713F48"/>
    <w:rsid w:val="780418BB"/>
    <w:rsid w:val="78AB02FA"/>
    <w:rsid w:val="78BE1AB3"/>
    <w:rsid w:val="78F409DC"/>
    <w:rsid w:val="795C51C5"/>
    <w:rsid w:val="797C7D21"/>
    <w:rsid w:val="7AAE494A"/>
    <w:rsid w:val="7B284C14"/>
    <w:rsid w:val="7CBE4815"/>
    <w:rsid w:val="7DEB5118"/>
    <w:rsid w:val="7E172469"/>
    <w:rsid w:val="7E894A4D"/>
    <w:rsid w:val="7EED111F"/>
    <w:rsid w:val="7EF94C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ce\AppData\Roaming\kingsoft\office6\templates\download\&#40664;&#35748;\&#38463;&#19971;&#31616;&#27905;&#20010;&#20154;&#31616;&#21382;170208.docx" TargetMode="External"/></Relationships>
</file>

<file path=word/theme/theme1.xml><?xml version="1.0" encoding="utf-8"?>
<a:theme xmlns:a="http://schemas.openxmlformats.org/drawingml/2006/main" name="Office 主题">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阿七简洁个人简历170208.docx</Template>
  <Pages>2</Pages>
  <Words>119</Words>
  <Characters>220</Characters>
  <Lines>0</Lines>
  <Paragraphs>0</Paragraphs>
  <ScaleCrop>false</ScaleCrop>
  <LinksUpToDate>false</LinksUpToDate>
  <CharactersWithSpaces>220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2017-02-17T08:32:00Z</dcterms:created>
  <dc:creator>alice</dc:creator>
  <cp:lastModifiedBy>wanghongxin</cp:lastModifiedBy>
  <dcterms:modified xsi:type="dcterms:W3CDTF">2017-02-20T08:36:39Z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