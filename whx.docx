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18304" behindDoc="1" locked="0" layoutInCell="1" allowOverlap="1">
                <wp:simplePos x="0" y="0"/>
                <wp:positionH relativeFrom="column">
                  <wp:posOffset>-669290</wp:posOffset>
                </wp:positionH>
                <wp:positionV relativeFrom="paragraph">
                  <wp:posOffset>-574675</wp:posOffset>
                </wp:positionV>
                <wp:extent cx="6682740" cy="10111105"/>
                <wp:effectExtent l="86995" t="104140" r="88265" b="109855"/>
                <wp:wrapNone/>
                <wp:docPr id="41" name="矩形 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45.25pt;height:796.15pt;width:526.2pt;z-index:-251698176;v-text-anchor:middle;mso-width-relative:page;mso-height-relative:page;" fillcolor="#FFFFFF [3212]" filled="t" stroked="f" coordsize="21600,21600" o:gfxdata="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7ionHNoAAAANAQAADwAAAAAAAAABACAAAAAiAAAAZHJzL2Rvd25yZXYueG1sUEsB&#10;AhQAFAAAAAgAh07iQLAt8KqeAgAANAUAAA4AAAAAAAAAAQAgAAAAKQ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1965960</wp:posOffset>
                </wp:positionH>
                <wp:positionV relativeFrom="paragraph">
                  <wp:posOffset>-378460</wp:posOffset>
                </wp:positionV>
                <wp:extent cx="1704975" cy="542925"/>
                <wp:effectExtent l="0" t="0" r="10160" b="12065"/>
                <wp:wrapNone/>
                <wp:docPr id="71" name="组合 71"/>
                <wp:cNvGraphicFramePr/>
                <a:graphic xmlns:a="http://schemas.openxmlformats.org/drawingml/2006/main">
                  <a:graphicData uri="http://schemas.microsoft.com/office/word/2010/wordprocessingGroup">
                    <wpg:wgp>
                      <wpg:cNvGrpSpPr/>
                      <wpg:grpSpPr>
                        <a:xfrm>
                          <a:off x="0" y="0"/>
                          <a:ext cx="1704975" cy="542925"/>
                          <a:chOff x="0" y="0"/>
                          <a:chExt cx="3707127" cy="1179915"/>
                        </a:xfrm>
                        <a:solidFill>
                          <a:srgbClr val="3F3F3F"/>
                        </a:solidFill>
                      </wpg:grpSpPr>
                      <wpg:grpSp>
                        <wpg:cNvPr id="72" name="组合 32"/>
                        <wpg:cNvGrpSpPr/>
                        <wpg:grpSpPr>
                          <a:xfrm>
                            <a:off x="0" y="0"/>
                            <a:ext cx="3707127" cy="1159539"/>
                            <a:chOff x="0" y="0"/>
                            <a:chExt cx="3707127" cy="1159539"/>
                          </a:xfrm>
                          <a:grpFill/>
                        </wpg:grpSpPr>
                        <wps:wsp>
                          <wps:cNvPr id="73" name="Freeform 6"/>
                          <wps:cNvSpPr>
                            <a:spLocks noEditPoints="1"/>
                          </wps:cNvSpPr>
                          <wps:spPr bwMode="auto">
                            <a:xfrm>
                              <a:off x="2078181" y="385948"/>
                              <a:ext cx="499552" cy="408250"/>
                            </a:xfrm>
                            <a:custGeom>
                              <a:avLst/>
                              <a:gdLst>
                                <a:gd name="T0" fmla="*/ 167 w 332"/>
                                <a:gd name="T1" fmla="*/ 1 h 271"/>
                                <a:gd name="T2" fmla="*/ 261 w 332"/>
                                <a:gd name="T3" fmla="*/ 1 h 271"/>
                                <a:gd name="T4" fmla="*/ 332 w 332"/>
                                <a:gd name="T5" fmla="*/ 73 h 271"/>
                                <a:gd name="T6" fmla="*/ 331 w 332"/>
                                <a:gd name="T7" fmla="*/ 199 h 271"/>
                                <a:gd name="T8" fmla="*/ 263 w 332"/>
                                <a:gd name="T9" fmla="*/ 270 h 271"/>
                                <a:gd name="T10" fmla="*/ 67 w 332"/>
                                <a:gd name="T11" fmla="*/ 270 h 271"/>
                                <a:gd name="T12" fmla="*/ 1 w 332"/>
                                <a:gd name="T13" fmla="*/ 201 h 271"/>
                                <a:gd name="T14" fmla="*/ 1 w 332"/>
                                <a:gd name="T15" fmla="*/ 71 h 271"/>
                                <a:gd name="T16" fmla="*/ 71 w 332"/>
                                <a:gd name="T17" fmla="*/ 1 h 271"/>
                                <a:gd name="T18" fmla="*/ 167 w 332"/>
                                <a:gd name="T19" fmla="*/ 1 h 271"/>
                                <a:gd name="T20" fmla="*/ 167 w 332"/>
                                <a:gd name="T21" fmla="*/ 1 h 271"/>
                                <a:gd name="T22" fmla="*/ 44 w 332"/>
                                <a:gd name="T23" fmla="*/ 89 h 271"/>
                                <a:gd name="T24" fmla="*/ 136 w 332"/>
                                <a:gd name="T25" fmla="*/ 89 h 271"/>
                                <a:gd name="T26" fmla="*/ 164 w 332"/>
                                <a:gd name="T27" fmla="*/ 112 h 271"/>
                                <a:gd name="T28" fmla="*/ 136 w 332"/>
                                <a:gd name="T29" fmla="*/ 132 h 271"/>
                                <a:gd name="T30" fmla="*/ 60 w 332"/>
                                <a:gd name="T31" fmla="*/ 132 h 271"/>
                                <a:gd name="T32" fmla="*/ 44 w 332"/>
                                <a:gd name="T33" fmla="*/ 148 h 271"/>
                                <a:gd name="T34" fmla="*/ 44 w 332"/>
                                <a:gd name="T35" fmla="*/ 192 h 271"/>
                                <a:gd name="T36" fmla="*/ 80 w 332"/>
                                <a:gd name="T37" fmla="*/ 227 h 271"/>
                                <a:gd name="T38" fmla="*/ 252 w 332"/>
                                <a:gd name="T39" fmla="*/ 227 h 271"/>
                                <a:gd name="T40" fmla="*/ 267 w 332"/>
                                <a:gd name="T41" fmla="*/ 226 h 271"/>
                                <a:gd name="T42" fmla="*/ 288 w 332"/>
                                <a:gd name="T43" fmla="*/ 192 h 271"/>
                                <a:gd name="T44" fmla="*/ 267 w 332"/>
                                <a:gd name="T45" fmla="*/ 181 h 271"/>
                                <a:gd name="T46" fmla="*/ 241 w 332"/>
                                <a:gd name="T47" fmla="*/ 180 h 271"/>
                                <a:gd name="T48" fmla="*/ 221 w 332"/>
                                <a:gd name="T49" fmla="*/ 159 h 271"/>
                                <a:gd name="T50" fmla="*/ 233 w 332"/>
                                <a:gd name="T51" fmla="*/ 141 h 271"/>
                                <a:gd name="T52" fmla="*/ 274 w 332"/>
                                <a:gd name="T53" fmla="*/ 139 h 271"/>
                                <a:gd name="T54" fmla="*/ 288 w 332"/>
                                <a:gd name="T55" fmla="*/ 125 h 271"/>
                                <a:gd name="T56" fmla="*/ 288 w 332"/>
                                <a:gd name="T57" fmla="*/ 77 h 271"/>
                                <a:gd name="T58" fmla="*/ 255 w 332"/>
                                <a:gd name="T59" fmla="*/ 44 h 271"/>
                                <a:gd name="T60" fmla="*/ 79 w 332"/>
                                <a:gd name="T61" fmla="*/ 44 h 271"/>
                                <a:gd name="T62" fmla="*/ 44 w 332"/>
                                <a:gd name="T63" fmla="*/ 89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32" h="271">
                                  <a:moveTo>
                                    <a:pt x="167" y="1"/>
                                  </a:moveTo>
                                  <a:cubicBezTo>
                                    <a:pt x="198" y="1"/>
                                    <a:pt x="230" y="1"/>
                                    <a:pt x="261" y="1"/>
                                  </a:cubicBezTo>
                                  <a:cubicBezTo>
                                    <a:pt x="304" y="2"/>
                                    <a:pt x="331" y="30"/>
                                    <a:pt x="332" y="73"/>
                                  </a:cubicBezTo>
                                  <a:cubicBezTo>
                                    <a:pt x="332" y="115"/>
                                    <a:pt x="332" y="157"/>
                                    <a:pt x="331" y="199"/>
                                  </a:cubicBezTo>
                                  <a:cubicBezTo>
                                    <a:pt x="331" y="240"/>
                                    <a:pt x="304" y="269"/>
                                    <a:pt x="263" y="270"/>
                                  </a:cubicBezTo>
                                  <a:cubicBezTo>
                                    <a:pt x="198" y="271"/>
                                    <a:pt x="132" y="271"/>
                                    <a:pt x="67" y="270"/>
                                  </a:cubicBezTo>
                                  <a:cubicBezTo>
                                    <a:pt x="28" y="269"/>
                                    <a:pt x="2" y="240"/>
                                    <a:pt x="1" y="201"/>
                                  </a:cubicBezTo>
                                  <a:cubicBezTo>
                                    <a:pt x="0" y="158"/>
                                    <a:pt x="0" y="115"/>
                                    <a:pt x="1" y="71"/>
                                  </a:cubicBezTo>
                                  <a:cubicBezTo>
                                    <a:pt x="1" y="29"/>
                                    <a:pt x="29" y="2"/>
                                    <a:pt x="71" y="1"/>
                                  </a:cubicBezTo>
                                  <a:cubicBezTo>
                                    <a:pt x="103" y="0"/>
                                    <a:pt x="135" y="1"/>
                                    <a:pt x="167" y="1"/>
                                  </a:cubicBezTo>
                                  <a:cubicBezTo>
                                    <a:pt x="167" y="1"/>
                                    <a:pt x="167" y="1"/>
                                    <a:pt x="167" y="1"/>
                                  </a:cubicBezTo>
                                  <a:close/>
                                  <a:moveTo>
                                    <a:pt x="44" y="89"/>
                                  </a:moveTo>
                                  <a:cubicBezTo>
                                    <a:pt x="73" y="89"/>
                                    <a:pt x="106" y="90"/>
                                    <a:pt x="136" y="89"/>
                                  </a:cubicBezTo>
                                  <a:cubicBezTo>
                                    <a:pt x="152" y="89"/>
                                    <a:pt x="165" y="93"/>
                                    <a:pt x="164" y="112"/>
                                  </a:cubicBezTo>
                                  <a:cubicBezTo>
                                    <a:pt x="164" y="129"/>
                                    <a:pt x="151" y="132"/>
                                    <a:pt x="136" y="132"/>
                                  </a:cubicBezTo>
                                  <a:cubicBezTo>
                                    <a:pt x="111" y="132"/>
                                    <a:pt x="85" y="132"/>
                                    <a:pt x="60" y="132"/>
                                  </a:cubicBezTo>
                                  <a:cubicBezTo>
                                    <a:pt x="47" y="131"/>
                                    <a:pt x="43" y="136"/>
                                    <a:pt x="44" y="148"/>
                                  </a:cubicBezTo>
                                  <a:cubicBezTo>
                                    <a:pt x="44" y="162"/>
                                    <a:pt x="44" y="177"/>
                                    <a:pt x="44" y="192"/>
                                  </a:cubicBezTo>
                                  <a:cubicBezTo>
                                    <a:pt x="44" y="220"/>
                                    <a:pt x="51" y="227"/>
                                    <a:pt x="80" y="227"/>
                                  </a:cubicBezTo>
                                  <a:cubicBezTo>
                                    <a:pt x="137" y="227"/>
                                    <a:pt x="194" y="227"/>
                                    <a:pt x="252" y="227"/>
                                  </a:cubicBezTo>
                                  <a:cubicBezTo>
                                    <a:pt x="257" y="227"/>
                                    <a:pt x="262" y="227"/>
                                    <a:pt x="267" y="226"/>
                                  </a:cubicBezTo>
                                  <a:cubicBezTo>
                                    <a:pt x="286" y="222"/>
                                    <a:pt x="288" y="208"/>
                                    <a:pt x="288" y="192"/>
                                  </a:cubicBezTo>
                                  <a:cubicBezTo>
                                    <a:pt x="288" y="180"/>
                                    <a:pt x="276" y="181"/>
                                    <a:pt x="267" y="181"/>
                                  </a:cubicBezTo>
                                  <a:cubicBezTo>
                                    <a:pt x="259" y="181"/>
                                    <a:pt x="249" y="181"/>
                                    <a:pt x="241" y="180"/>
                                  </a:cubicBezTo>
                                  <a:cubicBezTo>
                                    <a:pt x="229" y="179"/>
                                    <a:pt x="221" y="172"/>
                                    <a:pt x="221" y="159"/>
                                  </a:cubicBezTo>
                                  <a:cubicBezTo>
                                    <a:pt x="221" y="151"/>
                                    <a:pt x="226" y="145"/>
                                    <a:pt x="233" y="141"/>
                                  </a:cubicBezTo>
                                  <a:cubicBezTo>
                                    <a:pt x="241" y="137"/>
                                    <a:pt x="263" y="138"/>
                                    <a:pt x="274" y="139"/>
                                  </a:cubicBezTo>
                                  <a:cubicBezTo>
                                    <a:pt x="284" y="139"/>
                                    <a:pt x="288" y="135"/>
                                    <a:pt x="288" y="125"/>
                                  </a:cubicBezTo>
                                  <a:cubicBezTo>
                                    <a:pt x="287" y="109"/>
                                    <a:pt x="288" y="93"/>
                                    <a:pt x="288" y="77"/>
                                  </a:cubicBezTo>
                                  <a:cubicBezTo>
                                    <a:pt x="288" y="50"/>
                                    <a:pt x="281" y="44"/>
                                    <a:pt x="255" y="44"/>
                                  </a:cubicBezTo>
                                  <a:cubicBezTo>
                                    <a:pt x="196" y="44"/>
                                    <a:pt x="137" y="44"/>
                                    <a:pt x="79" y="44"/>
                                  </a:cubicBezTo>
                                  <a:cubicBezTo>
                                    <a:pt x="48" y="44"/>
                                    <a:pt x="42" y="52"/>
                                    <a:pt x="44" y="89"/>
                                  </a:cubicBezTo>
                                  <a:close/>
                                </a:path>
                              </a:pathLst>
                            </a:custGeom>
                            <a:grpFill/>
                            <a:ln>
                              <a:noFill/>
                            </a:ln>
                          </wps:spPr>
                          <wps:bodyPr vert="horz" wrap="square" lIns="91440" tIns="45720" rIns="91440" bIns="45720" numCol="1" anchor="t" anchorCtr="0" compatLnSpc="1"/>
                        </wps:wsp>
                        <wpg:grpSp>
                          <wpg:cNvPr id="29" name="组合 29"/>
                          <wpg:cNvGrpSpPr/>
                          <wpg:grpSpPr>
                            <a:xfrm>
                              <a:off x="0" y="0"/>
                              <a:ext cx="3707127" cy="1159539"/>
                              <a:chOff x="0" y="0"/>
                              <a:chExt cx="3707127" cy="1159539"/>
                            </a:xfrm>
                            <a:grpFill/>
                          </wpg:grpSpPr>
                          <wps:wsp>
                            <wps:cNvPr id="74" name="Freeform 5"/>
                            <wps:cNvSpPr/>
                            <wps:spPr bwMode="auto">
                              <a:xfrm>
                                <a:off x="2060368" y="5937"/>
                                <a:ext cx="1646759" cy="865329"/>
                              </a:xfrm>
                              <a:custGeom>
                                <a:avLst/>
                                <a:gdLst>
                                  <a:gd name="T0" fmla="*/ 850 w 1094"/>
                                  <a:gd name="T1" fmla="*/ 44 h 574"/>
                                  <a:gd name="T2" fmla="*/ 648 w 1094"/>
                                  <a:gd name="T3" fmla="*/ 44 h 574"/>
                                  <a:gd name="T4" fmla="*/ 600 w 1094"/>
                                  <a:gd name="T5" fmla="*/ 88 h 574"/>
                                  <a:gd name="T6" fmla="*/ 578 w 1094"/>
                                  <a:gd name="T7" fmla="*/ 489 h 574"/>
                                  <a:gd name="T8" fmla="*/ 479 w 1094"/>
                                  <a:gd name="T9" fmla="*/ 573 h 574"/>
                                  <a:gd name="T10" fmla="*/ 398 w 1094"/>
                                  <a:gd name="T11" fmla="*/ 488 h 574"/>
                                  <a:gd name="T12" fmla="*/ 398 w 1094"/>
                                  <a:gd name="T13" fmla="*/ 264 h 574"/>
                                  <a:gd name="T14" fmla="*/ 349 w 1094"/>
                                  <a:gd name="T15" fmla="*/ 215 h 574"/>
                                  <a:gd name="T16" fmla="*/ 45 w 1094"/>
                                  <a:gd name="T17" fmla="*/ 215 h 574"/>
                                  <a:gd name="T18" fmla="*/ 16 w 1094"/>
                                  <a:gd name="T19" fmla="*/ 212 h 574"/>
                                  <a:gd name="T20" fmla="*/ 0 w 1094"/>
                                  <a:gd name="T21" fmla="*/ 191 h 574"/>
                                  <a:gd name="T22" fmla="*/ 18 w 1094"/>
                                  <a:gd name="T23" fmla="*/ 172 h 574"/>
                                  <a:gd name="T24" fmla="*/ 36 w 1094"/>
                                  <a:gd name="T25" fmla="*/ 171 h 574"/>
                                  <a:gd name="T26" fmla="*/ 354 w 1094"/>
                                  <a:gd name="T27" fmla="*/ 171 h 574"/>
                                  <a:gd name="T28" fmla="*/ 440 w 1094"/>
                                  <a:gd name="T29" fmla="*/ 258 h 574"/>
                                  <a:gd name="T30" fmla="*/ 440 w 1094"/>
                                  <a:gd name="T31" fmla="*/ 484 h 574"/>
                                  <a:gd name="T32" fmla="*/ 483 w 1094"/>
                                  <a:gd name="T33" fmla="*/ 532 h 574"/>
                                  <a:gd name="T34" fmla="*/ 534 w 1094"/>
                                  <a:gd name="T35" fmla="*/ 486 h 574"/>
                                  <a:gd name="T36" fmla="*/ 557 w 1094"/>
                                  <a:gd name="T37" fmla="*/ 89 h 574"/>
                                  <a:gd name="T38" fmla="*/ 623 w 1094"/>
                                  <a:gd name="T39" fmla="*/ 3 h 574"/>
                                  <a:gd name="T40" fmla="*/ 640 w 1094"/>
                                  <a:gd name="T41" fmla="*/ 0 h 574"/>
                                  <a:gd name="T42" fmla="*/ 1056 w 1094"/>
                                  <a:gd name="T43" fmla="*/ 1 h 574"/>
                                  <a:gd name="T44" fmla="*/ 1082 w 1094"/>
                                  <a:gd name="T45" fmla="*/ 11 h 574"/>
                                  <a:gd name="T46" fmla="*/ 1058 w 1094"/>
                                  <a:gd name="T47" fmla="*/ 44 h 574"/>
                                  <a:gd name="T48" fmla="*/ 850 w 1094"/>
                                  <a:gd name="T49" fmla="*/ 44 h 574"/>
                                  <a:gd name="T50" fmla="*/ 850 w 1094"/>
                                  <a:gd name="T51" fmla="*/ 44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94" h="574">
                                    <a:moveTo>
                                      <a:pt x="850" y="44"/>
                                    </a:moveTo>
                                    <a:cubicBezTo>
                                      <a:pt x="783" y="44"/>
                                      <a:pt x="715" y="44"/>
                                      <a:pt x="648" y="44"/>
                                    </a:cubicBezTo>
                                    <a:cubicBezTo>
                                      <a:pt x="619" y="44"/>
                                      <a:pt x="602" y="60"/>
                                      <a:pt x="600" y="88"/>
                                    </a:cubicBezTo>
                                    <a:cubicBezTo>
                                      <a:pt x="593" y="222"/>
                                      <a:pt x="585" y="356"/>
                                      <a:pt x="578" y="489"/>
                                    </a:cubicBezTo>
                                    <a:cubicBezTo>
                                      <a:pt x="574" y="545"/>
                                      <a:pt x="541" y="574"/>
                                      <a:pt x="479" y="573"/>
                                    </a:cubicBezTo>
                                    <a:cubicBezTo>
                                      <a:pt x="431" y="573"/>
                                      <a:pt x="398" y="539"/>
                                      <a:pt x="398" y="488"/>
                                    </a:cubicBezTo>
                                    <a:cubicBezTo>
                                      <a:pt x="397" y="413"/>
                                      <a:pt x="398" y="339"/>
                                      <a:pt x="398" y="264"/>
                                    </a:cubicBezTo>
                                    <a:cubicBezTo>
                                      <a:pt x="398" y="226"/>
                                      <a:pt x="387" y="215"/>
                                      <a:pt x="349" y="215"/>
                                    </a:cubicBezTo>
                                    <a:cubicBezTo>
                                      <a:pt x="248" y="215"/>
                                      <a:pt x="147" y="215"/>
                                      <a:pt x="45" y="215"/>
                                    </a:cubicBezTo>
                                    <a:cubicBezTo>
                                      <a:pt x="35" y="215"/>
                                      <a:pt x="24" y="216"/>
                                      <a:pt x="16" y="212"/>
                                    </a:cubicBezTo>
                                    <a:cubicBezTo>
                                      <a:pt x="9" y="209"/>
                                      <a:pt x="0" y="198"/>
                                      <a:pt x="0" y="191"/>
                                    </a:cubicBezTo>
                                    <a:cubicBezTo>
                                      <a:pt x="1" y="184"/>
                                      <a:pt x="11" y="177"/>
                                      <a:pt x="18" y="172"/>
                                    </a:cubicBezTo>
                                    <a:cubicBezTo>
                                      <a:pt x="22" y="169"/>
                                      <a:pt x="30" y="171"/>
                                      <a:pt x="36" y="171"/>
                                    </a:cubicBezTo>
                                    <a:cubicBezTo>
                                      <a:pt x="142" y="171"/>
                                      <a:pt x="248" y="171"/>
                                      <a:pt x="354" y="171"/>
                                    </a:cubicBezTo>
                                    <a:cubicBezTo>
                                      <a:pt x="408" y="171"/>
                                      <a:pt x="440" y="204"/>
                                      <a:pt x="440" y="258"/>
                                    </a:cubicBezTo>
                                    <a:cubicBezTo>
                                      <a:pt x="441" y="334"/>
                                      <a:pt x="440" y="409"/>
                                      <a:pt x="440" y="484"/>
                                    </a:cubicBezTo>
                                    <a:cubicBezTo>
                                      <a:pt x="441" y="517"/>
                                      <a:pt x="453" y="531"/>
                                      <a:pt x="483" y="532"/>
                                    </a:cubicBezTo>
                                    <a:cubicBezTo>
                                      <a:pt x="519" y="533"/>
                                      <a:pt x="532" y="522"/>
                                      <a:pt x="534" y="486"/>
                                    </a:cubicBezTo>
                                    <a:cubicBezTo>
                                      <a:pt x="542" y="354"/>
                                      <a:pt x="550" y="222"/>
                                      <a:pt x="557" y="89"/>
                                    </a:cubicBezTo>
                                    <a:cubicBezTo>
                                      <a:pt x="560" y="42"/>
                                      <a:pt x="583" y="12"/>
                                      <a:pt x="623" y="3"/>
                                    </a:cubicBezTo>
                                    <a:cubicBezTo>
                                      <a:pt x="628" y="1"/>
                                      <a:pt x="634" y="0"/>
                                      <a:pt x="640" y="0"/>
                                    </a:cubicBezTo>
                                    <a:cubicBezTo>
                                      <a:pt x="779" y="0"/>
                                      <a:pt x="918" y="0"/>
                                      <a:pt x="1056" y="1"/>
                                    </a:cubicBezTo>
                                    <a:cubicBezTo>
                                      <a:pt x="1065" y="1"/>
                                      <a:pt x="1077" y="5"/>
                                      <a:pt x="1082" y="11"/>
                                    </a:cubicBezTo>
                                    <a:cubicBezTo>
                                      <a:pt x="1094" y="27"/>
                                      <a:pt x="1081" y="44"/>
                                      <a:pt x="1058" y="44"/>
                                    </a:cubicBezTo>
                                    <a:cubicBezTo>
                                      <a:pt x="989" y="44"/>
                                      <a:pt x="919" y="44"/>
                                      <a:pt x="850" y="44"/>
                                    </a:cubicBezTo>
                                    <a:cubicBezTo>
                                      <a:pt x="850" y="44"/>
                                      <a:pt x="850" y="44"/>
                                      <a:pt x="850" y="44"/>
                                    </a:cubicBezTo>
                                    <a:close/>
                                  </a:path>
                                </a:pathLst>
                              </a:custGeom>
                              <a:grpFill/>
                              <a:ln>
                                <a:noFill/>
                              </a:ln>
                            </wps:spPr>
                            <wps:bodyPr vert="horz" wrap="square" lIns="91440" tIns="45720" rIns="91440" bIns="45720" numCol="1" anchor="t" anchorCtr="0" compatLnSpc="1"/>
                          </wps:wsp>
                          <wps:wsp>
                            <wps:cNvPr id="4" name="Freeform 7"/>
                            <wps:cNvSpPr/>
                            <wps:spPr bwMode="auto">
                              <a:xfrm>
                                <a:off x="944088" y="11875"/>
                                <a:ext cx="847797" cy="838113"/>
                              </a:xfrm>
                              <a:custGeom>
                                <a:avLst/>
                                <a:gdLst>
                                  <a:gd name="T0" fmla="*/ 259 w 563"/>
                                  <a:gd name="T1" fmla="*/ 186 h 556"/>
                                  <a:gd name="T2" fmla="*/ 56 w 563"/>
                                  <a:gd name="T3" fmla="*/ 530 h 556"/>
                                  <a:gd name="T4" fmla="*/ 40 w 563"/>
                                  <a:gd name="T5" fmla="*/ 546 h 556"/>
                                  <a:gd name="T6" fmla="*/ 10 w 563"/>
                                  <a:gd name="T7" fmla="*/ 546 h 556"/>
                                  <a:gd name="T8" fmla="*/ 10 w 563"/>
                                  <a:gd name="T9" fmla="*/ 516 h 556"/>
                                  <a:gd name="T10" fmla="*/ 69 w 563"/>
                                  <a:gd name="T11" fmla="*/ 448 h 556"/>
                                  <a:gd name="T12" fmla="*/ 252 w 563"/>
                                  <a:gd name="T13" fmla="*/ 35 h 556"/>
                                  <a:gd name="T14" fmla="*/ 254 w 563"/>
                                  <a:gd name="T15" fmla="*/ 23 h 556"/>
                                  <a:gd name="T16" fmla="*/ 278 w 563"/>
                                  <a:gd name="T17" fmla="*/ 3 h 556"/>
                                  <a:gd name="T18" fmla="*/ 296 w 563"/>
                                  <a:gd name="T19" fmla="*/ 32 h 556"/>
                                  <a:gd name="T20" fmla="*/ 279 w 563"/>
                                  <a:gd name="T21" fmla="*/ 116 h 556"/>
                                  <a:gd name="T22" fmla="*/ 284 w 563"/>
                                  <a:gd name="T23" fmla="*/ 143 h 556"/>
                                  <a:gd name="T24" fmla="*/ 503 w 563"/>
                                  <a:gd name="T25" fmla="*/ 446 h 556"/>
                                  <a:gd name="T26" fmla="*/ 551 w 563"/>
                                  <a:gd name="T27" fmla="*/ 512 h 556"/>
                                  <a:gd name="T28" fmla="*/ 551 w 563"/>
                                  <a:gd name="T29" fmla="*/ 545 h 556"/>
                                  <a:gd name="T30" fmla="*/ 515 w 563"/>
                                  <a:gd name="T31" fmla="*/ 537 h 556"/>
                                  <a:gd name="T32" fmla="*/ 392 w 563"/>
                                  <a:gd name="T33" fmla="*/ 367 h 556"/>
                                  <a:gd name="T34" fmla="*/ 271 w 563"/>
                                  <a:gd name="T35" fmla="*/ 201 h 556"/>
                                  <a:gd name="T36" fmla="*/ 259 w 563"/>
                                  <a:gd name="T37" fmla="*/ 18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3" h="556">
                                    <a:moveTo>
                                      <a:pt x="259" y="186"/>
                                    </a:moveTo>
                                    <a:cubicBezTo>
                                      <a:pt x="218" y="320"/>
                                      <a:pt x="147" y="431"/>
                                      <a:pt x="56" y="530"/>
                                    </a:cubicBezTo>
                                    <a:cubicBezTo>
                                      <a:pt x="51" y="536"/>
                                      <a:pt x="45" y="541"/>
                                      <a:pt x="40" y="546"/>
                                    </a:cubicBezTo>
                                    <a:cubicBezTo>
                                      <a:pt x="30" y="555"/>
                                      <a:pt x="20" y="556"/>
                                      <a:pt x="10" y="546"/>
                                    </a:cubicBezTo>
                                    <a:cubicBezTo>
                                      <a:pt x="0" y="537"/>
                                      <a:pt x="2" y="526"/>
                                      <a:pt x="10" y="516"/>
                                    </a:cubicBezTo>
                                    <a:cubicBezTo>
                                      <a:pt x="30" y="493"/>
                                      <a:pt x="49" y="471"/>
                                      <a:pt x="69" y="448"/>
                                    </a:cubicBezTo>
                                    <a:cubicBezTo>
                                      <a:pt x="169" y="328"/>
                                      <a:pt x="224" y="187"/>
                                      <a:pt x="252" y="35"/>
                                    </a:cubicBezTo>
                                    <a:cubicBezTo>
                                      <a:pt x="253" y="31"/>
                                      <a:pt x="254" y="27"/>
                                      <a:pt x="254" y="23"/>
                                    </a:cubicBezTo>
                                    <a:cubicBezTo>
                                      <a:pt x="256" y="9"/>
                                      <a:pt x="263" y="0"/>
                                      <a:pt x="278" y="3"/>
                                    </a:cubicBezTo>
                                    <a:cubicBezTo>
                                      <a:pt x="294" y="5"/>
                                      <a:pt x="299" y="17"/>
                                      <a:pt x="296" y="32"/>
                                    </a:cubicBezTo>
                                    <a:cubicBezTo>
                                      <a:pt x="290" y="60"/>
                                      <a:pt x="284" y="88"/>
                                      <a:pt x="279" y="116"/>
                                    </a:cubicBezTo>
                                    <a:cubicBezTo>
                                      <a:pt x="278" y="125"/>
                                      <a:pt x="279" y="136"/>
                                      <a:pt x="284" y="143"/>
                                    </a:cubicBezTo>
                                    <a:cubicBezTo>
                                      <a:pt x="357" y="244"/>
                                      <a:pt x="430" y="345"/>
                                      <a:pt x="503" y="446"/>
                                    </a:cubicBezTo>
                                    <a:cubicBezTo>
                                      <a:pt x="519" y="468"/>
                                      <a:pt x="535" y="490"/>
                                      <a:pt x="551" y="512"/>
                                    </a:cubicBezTo>
                                    <a:cubicBezTo>
                                      <a:pt x="558" y="523"/>
                                      <a:pt x="563" y="535"/>
                                      <a:pt x="551" y="545"/>
                                    </a:cubicBezTo>
                                    <a:cubicBezTo>
                                      <a:pt x="537" y="556"/>
                                      <a:pt x="525" y="551"/>
                                      <a:pt x="515" y="537"/>
                                    </a:cubicBezTo>
                                    <a:cubicBezTo>
                                      <a:pt x="474" y="480"/>
                                      <a:pt x="433" y="424"/>
                                      <a:pt x="392" y="367"/>
                                    </a:cubicBezTo>
                                    <a:cubicBezTo>
                                      <a:pt x="352" y="312"/>
                                      <a:pt x="312" y="256"/>
                                      <a:pt x="271" y="201"/>
                                    </a:cubicBezTo>
                                    <a:cubicBezTo>
                                      <a:pt x="268" y="196"/>
                                      <a:pt x="265" y="193"/>
                                      <a:pt x="259" y="186"/>
                                    </a:cubicBezTo>
                                    <a:close/>
                                  </a:path>
                                </a:pathLst>
                              </a:custGeom>
                              <a:grpFill/>
                              <a:ln>
                                <a:noFill/>
                              </a:ln>
                            </wps:spPr>
                            <wps:bodyPr vert="horz" wrap="square" lIns="91440" tIns="45720" rIns="91440" bIns="45720" numCol="1" anchor="t" anchorCtr="0" compatLnSpc="1"/>
                          </wps:wsp>
                          <wps:wsp>
                            <wps:cNvPr id="5" name="Freeform 8"/>
                            <wps:cNvSpPr/>
                            <wps:spPr bwMode="auto">
                              <a:xfrm>
                                <a:off x="3212275" y="249382"/>
                                <a:ext cx="466729" cy="910157"/>
                              </a:xfrm>
                              <a:custGeom>
                                <a:avLst/>
                                <a:gdLst>
                                  <a:gd name="T0" fmla="*/ 310 w 310"/>
                                  <a:gd name="T1" fmla="*/ 303 h 604"/>
                                  <a:gd name="T2" fmla="*/ 310 w 310"/>
                                  <a:gd name="T3" fmla="*/ 517 h 604"/>
                                  <a:gd name="T4" fmla="*/ 224 w 310"/>
                                  <a:gd name="T5" fmla="*/ 604 h 604"/>
                                  <a:gd name="T6" fmla="*/ 30 w 310"/>
                                  <a:gd name="T7" fmla="*/ 604 h 604"/>
                                  <a:gd name="T8" fmla="*/ 0 w 310"/>
                                  <a:gd name="T9" fmla="*/ 583 h 604"/>
                                  <a:gd name="T10" fmla="*/ 30 w 310"/>
                                  <a:gd name="T11" fmla="*/ 561 h 604"/>
                                  <a:gd name="T12" fmla="*/ 220 w 310"/>
                                  <a:gd name="T13" fmla="*/ 561 h 604"/>
                                  <a:gd name="T14" fmla="*/ 267 w 310"/>
                                  <a:gd name="T15" fmla="*/ 514 h 604"/>
                                  <a:gd name="T16" fmla="*/ 267 w 310"/>
                                  <a:gd name="T17" fmla="*/ 92 h 604"/>
                                  <a:gd name="T18" fmla="*/ 219 w 310"/>
                                  <a:gd name="T19" fmla="*/ 44 h 604"/>
                                  <a:gd name="T20" fmla="*/ 169 w 310"/>
                                  <a:gd name="T21" fmla="*/ 44 h 604"/>
                                  <a:gd name="T22" fmla="*/ 143 w 310"/>
                                  <a:gd name="T23" fmla="*/ 22 h 604"/>
                                  <a:gd name="T24" fmla="*/ 167 w 310"/>
                                  <a:gd name="T25" fmla="*/ 2 h 604"/>
                                  <a:gd name="T26" fmla="*/ 235 w 310"/>
                                  <a:gd name="T27" fmla="*/ 2 h 604"/>
                                  <a:gd name="T28" fmla="*/ 309 w 310"/>
                                  <a:gd name="T29" fmla="*/ 85 h 604"/>
                                  <a:gd name="T30" fmla="*/ 309 w 310"/>
                                  <a:gd name="T31" fmla="*/ 303 h 604"/>
                                  <a:gd name="T32" fmla="*/ 310 w 310"/>
                                  <a:gd name="T33" fmla="*/ 303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 h="604">
                                    <a:moveTo>
                                      <a:pt x="310" y="303"/>
                                    </a:moveTo>
                                    <a:cubicBezTo>
                                      <a:pt x="310" y="374"/>
                                      <a:pt x="310" y="446"/>
                                      <a:pt x="310" y="517"/>
                                    </a:cubicBezTo>
                                    <a:cubicBezTo>
                                      <a:pt x="309" y="570"/>
                                      <a:pt x="276" y="603"/>
                                      <a:pt x="224" y="604"/>
                                    </a:cubicBezTo>
                                    <a:cubicBezTo>
                                      <a:pt x="159" y="604"/>
                                      <a:pt x="94" y="604"/>
                                      <a:pt x="30" y="604"/>
                                    </a:cubicBezTo>
                                    <a:cubicBezTo>
                                      <a:pt x="14" y="604"/>
                                      <a:pt x="0" y="601"/>
                                      <a:pt x="0" y="583"/>
                                    </a:cubicBezTo>
                                    <a:cubicBezTo>
                                      <a:pt x="0" y="564"/>
                                      <a:pt x="14" y="561"/>
                                      <a:pt x="30" y="561"/>
                                    </a:cubicBezTo>
                                    <a:cubicBezTo>
                                      <a:pt x="93" y="561"/>
                                      <a:pt x="156" y="561"/>
                                      <a:pt x="220" y="561"/>
                                    </a:cubicBezTo>
                                    <a:cubicBezTo>
                                      <a:pt x="254" y="561"/>
                                      <a:pt x="267" y="548"/>
                                      <a:pt x="267" y="514"/>
                                    </a:cubicBezTo>
                                    <a:cubicBezTo>
                                      <a:pt x="267" y="373"/>
                                      <a:pt x="267" y="233"/>
                                      <a:pt x="267" y="92"/>
                                    </a:cubicBezTo>
                                    <a:cubicBezTo>
                                      <a:pt x="267" y="57"/>
                                      <a:pt x="254" y="44"/>
                                      <a:pt x="219" y="44"/>
                                    </a:cubicBezTo>
                                    <a:cubicBezTo>
                                      <a:pt x="202" y="44"/>
                                      <a:pt x="185" y="44"/>
                                      <a:pt x="169" y="44"/>
                                    </a:cubicBezTo>
                                    <a:cubicBezTo>
                                      <a:pt x="154" y="44"/>
                                      <a:pt x="143" y="39"/>
                                      <a:pt x="143" y="22"/>
                                    </a:cubicBezTo>
                                    <a:cubicBezTo>
                                      <a:pt x="143" y="7"/>
                                      <a:pt x="154" y="2"/>
                                      <a:pt x="167" y="2"/>
                                    </a:cubicBezTo>
                                    <a:cubicBezTo>
                                      <a:pt x="190" y="1"/>
                                      <a:pt x="213" y="0"/>
                                      <a:pt x="235" y="2"/>
                                    </a:cubicBezTo>
                                    <a:cubicBezTo>
                                      <a:pt x="280" y="6"/>
                                      <a:pt x="309" y="38"/>
                                      <a:pt x="309" y="85"/>
                                    </a:cubicBezTo>
                                    <a:cubicBezTo>
                                      <a:pt x="310" y="158"/>
                                      <a:pt x="309" y="230"/>
                                      <a:pt x="309" y="303"/>
                                    </a:cubicBezTo>
                                    <a:cubicBezTo>
                                      <a:pt x="309" y="303"/>
                                      <a:pt x="309" y="303"/>
                                      <a:pt x="310" y="303"/>
                                    </a:cubicBezTo>
                                    <a:close/>
                                  </a:path>
                                </a:pathLst>
                              </a:custGeom>
                              <a:grpFill/>
                              <a:ln>
                                <a:noFill/>
                              </a:ln>
                            </wps:spPr>
                            <wps:bodyPr vert="horz" wrap="square" lIns="91440" tIns="45720" rIns="91440" bIns="45720" numCol="1" anchor="t" anchorCtr="0" compatLnSpc="1"/>
                          </wps:wsp>
                          <wps:wsp>
                            <wps:cNvPr id="6" name="Freeform 9"/>
                            <wps:cNvSpPr/>
                            <wps:spPr bwMode="auto">
                              <a:xfrm>
                                <a:off x="368135" y="290945"/>
                                <a:ext cx="465128" cy="868531"/>
                              </a:xfrm>
                              <a:custGeom>
                                <a:avLst/>
                                <a:gdLst>
                                  <a:gd name="T0" fmla="*/ 1 w 309"/>
                                  <a:gd name="T1" fmla="*/ 260 h 576"/>
                                  <a:gd name="T2" fmla="*/ 1 w 309"/>
                                  <a:gd name="T3" fmla="*/ 34 h 576"/>
                                  <a:gd name="T4" fmla="*/ 1 w 309"/>
                                  <a:gd name="T5" fmla="*/ 16 h 576"/>
                                  <a:gd name="T6" fmla="*/ 22 w 309"/>
                                  <a:gd name="T7" fmla="*/ 0 h 576"/>
                                  <a:gd name="T8" fmla="*/ 42 w 309"/>
                                  <a:gd name="T9" fmla="*/ 18 h 576"/>
                                  <a:gd name="T10" fmla="*/ 44 w 309"/>
                                  <a:gd name="T11" fmla="*/ 57 h 576"/>
                                  <a:gd name="T12" fmla="*/ 44 w 309"/>
                                  <a:gd name="T13" fmla="*/ 481 h 576"/>
                                  <a:gd name="T14" fmla="*/ 94 w 309"/>
                                  <a:gd name="T15" fmla="*/ 532 h 576"/>
                                  <a:gd name="T16" fmla="*/ 274 w 309"/>
                                  <a:gd name="T17" fmla="*/ 532 h 576"/>
                                  <a:gd name="T18" fmla="*/ 294 w 309"/>
                                  <a:gd name="T19" fmla="*/ 533 h 576"/>
                                  <a:gd name="T20" fmla="*/ 309 w 309"/>
                                  <a:gd name="T21" fmla="*/ 554 h 576"/>
                                  <a:gd name="T22" fmla="*/ 293 w 309"/>
                                  <a:gd name="T23" fmla="*/ 575 h 576"/>
                                  <a:gd name="T24" fmla="*/ 278 w 309"/>
                                  <a:gd name="T25" fmla="*/ 575 h 576"/>
                                  <a:gd name="T26" fmla="*/ 88 w 309"/>
                                  <a:gd name="T27" fmla="*/ 575 h 576"/>
                                  <a:gd name="T28" fmla="*/ 1 w 309"/>
                                  <a:gd name="T29" fmla="*/ 488 h 576"/>
                                  <a:gd name="T30" fmla="*/ 1 w 309"/>
                                  <a:gd name="T31" fmla="*/ 260 h 5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09" h="576">
                                    <a:moveTo>
                                      <a:pt x="1" y="260"/>
                                    </a:moveTo>
                                    <a:cubicBezTo>
                                      <a:pt x="1" y="185"/>
                                      <a:pt x="1" y="109"/>
                                      <a:pt x="1" y="34"/>
                                    </a:cubicBezTo>
                                    <a:cubicBezTo>
                                      <a:pt x="1" y="29"/>
                                      <a:pt x="0" y="20"/>
                                      <a:pt x="1" y="16"/>
                                    </a:cubicBezTo>
                                    <a:cubicBezTo>
                                      <a:pt x="5" y="5"/>
                                      <a:pt x="15" y="1"/>
                                      <a:pt x="22" y="0"/>
                                    </a:cubicBezTo>
                                    <a:cubicBezTo>
                                      <a:pt x="32" y="0"/>
                                      <a:pt x="40" y="10"/>
                                      <a:pt x="42" y="18"/>
                                    </a:cubicBezTo>
                                    <a:cubicBezTo>
                                      <a:pt x="46" y="30"/>
                                      <a:pt x="44" y="44"/>
                                      <a:pt x="44" y="57"/>
                                    </a:cubicBezTo>
                                    <a:cubicBezTo>
                                      <a:pt x="44" y="199"/>
                                      <a:pt x="44" y="340"/>
                                      <a:pt x="44" y="481"/>
                                    </a:cubicBezTo>
                                    <a:cubicBezTo>
                                      <a:pt x="44" y="521"/>
                                      <a:pt x="54" y="532"/>
                                      <a:pt x="94" y="532"/>
                                    </a:cubicBezTo>
                                    <a:cubicBezTo>
                                      <a:pt x="154" y="532"/>
                                      <a:pt x="214" y="532"/>
                                      <a:pt x="274" y="532"/>
                                    </a:cubicBezTo>
                                    <a:cubicBezTo>
                                      <a:pt x="281" y="532"/>
                                      <a:pt x="289" y="531"/>
                                      <a:pt x="294" y="533"/>
                                    </a:cubicBezTo>
                                    <a:cubicBezTo>
                                      <a:pt x="302" y="536"/>
                                      <a:pt x="309" y="544"/>
                                      <a:pt x="309" y="554"/>
                                    </a:cubicBezTo>
                                    <a:cubicBezTo>
                                      <a:pt x="309" y="561"/>
                                      <a:pt x="302" y="573"/>
                                      <a:pt x="293" y="575"/>
                                    </a:cubicBezTo>
                                    <a:cubicBezTo>
                                      <a:pt x="289" y="576"/>
                                      <a:pt x="282" y="575"/>
                                      <a:pt x="278" y="575"/>
                                    </a:cubicBezTo>
                                    <a:cubicBezTo>
                                      <a:pt x="214" y="575"/>
                                      <a:pt x="151" y="575"/>
                                      <a:pt x="88" y="575"/>
                                    </a:cubicBezTo>
                                    <a:cubicBezTo>
                                      <a:pt x="33" y="575"/>
                                      <a:pt x="1" y="542"/>
                                      <a:pt x="1" y="488"/>
                                    </a:cubicBezTo>
                                    <a:cubicBezTo>
                                      <a:pt x="0" y="412"/>
                                      <a:pt x="0" y="336"/>
                                      <a:pt x="1" y="260"/>
                                    </a:cubicBezTo>
                                    <a:close/>
                                  </a:path>
                                </a:pathLst>
                              </a:custGeom>
                              <a:grpFill/>
                              <a:ln>
                                <a:noFill/>
                              </a:ln>
                            </wps:spPr>
                            <wps:bodyPr vert="horz" wrap="square" lIns="91440" tIns="45720" rIns="91440" bIns="45720" numCol="1" anchor="t" anchorCtr="0" compatLnSpc="1"/>
                          </wps:wsp>
                          <wps:wsp>
                            <wps:cNvPr id="7" name="Freeform 10"/>
                            <wps:cNvSpPr/>
                            <wps:spPr bwMode="auto">
                              <a:xfrm>
                                <a:off x="3028207" y="124691"/>
                                <a:ext cx="350647" cy="742054"/>
                              </a:xfrm>
                              <a:custGeom>
                                <a:avLst/>
                                <a:gdLst>
                                  <a:gd name="T0" fmla="*/ 114 w 233"/>
                                  <a:gd name="T1" fmla="*/ 125 h 492"/>
                                  <a:gd name="T2" fmla="*/ 35 w 233"/>
                                  <a:gd name="T3" fmla="*/ 124 h 492"/>
                                  <a:gd name="T4" fmla="*/ 12 w 233"/>
                                  <a:gd name="T5" fmla="*/ 115 h 492"/>
                                  <a:gd name="T6" fmla="*/ 31 w 233"/>
                                  <a:gd name="T7" fmla="*/ 83 h 492"/>
                                  <a:gd name="T8" fmla="*/ 109 w 233"/>
                                  <a:gd name="T9" fmla="*/ 83 h 492"/>
                                  <a:gd name="T10" fmla="*/ 128 w 233"/>
                                  <a:gd name="T11" fmla="*/ 66 h 492"/>
                                  <a:gd name="T12" fmla="*/ 135 w 233"/>
                                  <a:gd name="T13" fmla="*/ 23 h 492"/>
                                  <a:gd name="T14" fmla="*/ 160 w 233"/>
                                  <a:gd name="T15" fmla="*/ 3 h 492"/>
                                  <a:gd name="T16" fmla="*/ 177 w 233"/>
                                  <a:gd name="T17" fmla="*/ 29 h 492"/>
                                  <a:gd name="T18" fmla="*/ 168 w 233"/>
                                  <a:gd name="T19" fmla="*/ 83 h 492"/>
                                  <a:gd name="T20" fmla="*/ 207 w 233"/>
                                  <a:gd name="T21" fmla="*/ 83 h 492"/>
                                  <a:gd name="T22" fmla="*/ 232 w 233"/>
                                  <a:gd name="T23" fmla="*/ 104 h 492"/>
                                  <a:gd name="T24" fmla="*/ 206 w 233"/>
                                  <a:gd name="T25" fmla="*/ 125 h 492"/>
                                  <a:gd name="T26" fmla="*/ 151 w 233"/>
                                  <a:gd name="T27" fmla="*/ 171 h 492"/>
                                  <a:gd name="T28" fmla="*/ 70 w 233"/>
                                  <a:gd name="T29" fmla="*/ 455 h 492"/>
                                  <a:gd name="T30" fmla="*/ 62 w 233"/>
                                  <a:gd name="T31" fmla="*/ 473 h 492"/>
                                  <a:gd name="T32" fmla="*/ 33 w 233"/>
                                  <a:gd name="T33" fmla="*/ 486 h 492"/>
                                  <a:gd name="T34" fmla="*/ 22 w 233"/>
                                  <a:gd name="T35" fmla="*/ 455 h 492"/>
                                  <a:gd name="T36" fmla="*/ 51 w 233"/>
                                  <a:gd name="T37" fmla="*/ 380 h 492"/>
                                  <a:gd name="T38" fmla="*/ 114 w 233"/>
                                  <a:gd name="T39" fmla="*/ 133 h 492"/>
                                  <a:gd name="T40" fmla="*/ 114 w 233"/>
                                  <a:gd name="T41" fmla="*/ 125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3" h="492">
                                    <a:moveTo>
                                      <a:pt x="114" y="125"/>
                                    </a:moveTo>
                                    <a:cubicBezTo>
                                      <a:pt x="87" y="125"/>
                                      <a:pt x="61" y="125"/>
                                      <a:pt x="35" y="124"/>
                                    </a:cubicBezTo>
                                    <a:cubicBezTo>
                                      <a:pt x="27" y="124"/>
                                      <a:pt x="17" y="121"/>
                                      <a:pt x="12" y="115"/>
                                    </a:cubicBezTo>
                                    <a:cubicBezTo>
                                      <a:pt x="0" y="102"/>
                                      <a:pt x="10" y="84"/>
                                      <a:pt x="31" y="83"/>
                                    </a:cubicBezTo>
                                    <a:cubicBezTo>
                                      <a:pt x="57" y="82"/>
                                      <a:pt x="83" y="82"/>
                                      <a:pt x="109" y="83"/>
                                    </a:cubicBezTo>
                                    <a:cubicBezTo>
                                      <a:pt x="122" y="83"/>
                                      <a:pt x="127" y="78"/>
                                      <a:pt x="128" y="66"/>
                                    </a:cubicBezTo>
                                    <a:cubicBezTo>
                                      <a:pt x="130" y="52"/>
                                      <a:pt x="133" y="37"/>
                                      <a:pt x="135" y="23"/>
                                    </a:cubicBezTo>
                                    <a:cubicBezTo>
                                      <a:pt x="138" y="9"/>
                                      <a:pt x="145" y="0"/>
                                      <a:pt x="160" y="3"/>
                                    </a:cubicBezTo>
                                    <a:cubicBezTo>
                                      <a:pt x="175" y="5"/>
                                      <a:pt x="179" y="16"/>
                                      <a:pt x="177" y="29"/>
                                    </a:cubicBezTo>
                                    <a:cubicBezTo>
                                      <a:pt x="175" y="46"/>
                                      <a:pt x="172" y="62"/>
                                      <a:pt x="168" y="83"/>
                                    </a:cubicBezTo>
                                    <a:cubicBezTo>
                                      <a:pt x="182" y="83"/>
                                      <a:pt x="194" y="82"/>
                                      <a:pt x="207" y="83"/>
                                    </a:cubicBezTo>
                                    <a:cubicBezTo>
                                      <a:pt x="220" y="83"/>
                                      <a:pt x="233" y="87"/>
                                      <a:pt x="232" y="104"/>
                                    </a:cubicBezTo>
                                    <a:cubicBezTo>
                                      <a:pt x="232" y="120"/>
                                      <a:pt x="221" y="124"/>
                                      <a:pt x="206" y="125"/>
                                    </a:cubicBezTo>
                                    <a:cubicBezTo>
                                      <a:pt x="161" y="127"/>
                                      <a:pt x="161" y="127"/>
                                      <a:pt x="151" y="171"/>
                                    </a:cubicBezTo>
                                    <a:cubicBezTo>
                                      <a:pt x="130" y="267"/>
                                      <a:pt x="106" y="363"/>
                                      <a:pt x="70" y="455"/>
                                    </a:cubicBezTo>
                                    <a:cubicBezTo>
                                      <a:pt x="67" y="461"/>
                                      <a:pt x="65" y="467"/>
                                      <a:pt x="62" y="473"/>
                                    </a:cubicBezTo>
                                    <a:cubicBezTo>
                                      <a:pt x="56" y="485"/>
                                      <a:pt x="48" y="492"/>
                                      <a:pt x="33" y="486"/>
                                    </a:cubicBezTo>
                                    <a:cubicBezTo>
                                      <a:pt x="19" y="480"/>
                                      <a:pt x="17" y="468"/>
                                      <a:pt x="22" y="455"/>
                                    </a:cubicBezTo>
                                    <a:cubicBezTo>
                                      <a:pt x="32" y="430"/>
                                      <a:pt x="44" y="406"/>
                                      <a:pt x="51" y="380"/>
                                    </a:cubicBezTo>
                                    <a:cubicBezTo>
                                      <a:pt x="73" y="298"/>
                                      <a:pt x="96" y="220"/>
                                      <a:pt x="114" y="133"/>
                                    </a:cubicBezTo>
                                    <a:cubicBezTo>
                                      <a:pt x="115" y="132"/>
                                      <a:pt x="117" y="125"/>
                                      <a:pt x="114" y="125"/>
                                    </a:cubicBezTo>
                                    <a:close/>
                                  </a:path>
                                </a:pathLst>
                              </a:custGeom>
                              <a:grpFill/>
                              <a:ln>
                                <a:noFill/>
                              </a:ln>
                            </wps:spPr>
                            <wps:bodyPr vert="horz" wrap="square" lIns="91440" tIns="45720" rIns="91440" bIns="45720" numCol="1" anchor="t" anchorCtr="0" compatLnSpc="1"/>
                          </wps:wsp>
                          <wps:wsp>
                            <wps:cNvPr id="75" name="Freeform 11"/>
                            <wps:cNvSpPr/>
                            <wps:spPr bwMode="auto">
                              <a:xfrm>
                                <a:off x="0" y="23750"/>
                                <a:ext cx="724510" cy="353016"/>
                              </a:xfrm>
                              <a:custGeom>
                                <a:avLst/>
                                <a:gdLst>
                                  <a:gd name="T0" fmla="*/ 268 w 481"/>
                                  <a:gd name="T1" fmla="*/ 1 h 234"/>
                                  <a:gd name="T2" fmla="*/ 350 w 481"/>
                                  <a:gd name="T3" fmla="*/ 1 h 234"/>
                                  <a:gd name="T4" fmla="*/ 424 w 481"/>
                                  <a:gd name="T5" fmla="*/ 37 h 234"/>
                                  <a:gd name="T6" fmla="*/ 470 w 481"/>
                                  <a:gd name="T7" fmla="*/ 100 h 234"/>
                                  <a:gd name="T8" fmla="*/ 469 w 481"/>
                                  <a:gd name="T9" fmla="*/ 132 h 234"/>
                                  <a:gd name="T10" fmla="*/ 436 w 481"/>
                                  <a:gd name="T11" fmla="*/ 125 h 234"/>
                                  <a:gd name="T12" fmla="*/ 400 w 481"/>
                                  <a:gd name="T13" fmla="*/ 75 h 234"/>
                                  <a:gd name="T14" fmla="*/ 339 w 481"/>
                                  <a:gd name="T15" fmla="*/ 43 h 234"/>
                                  <a:gd name="T16" fmla="*/ 197 w 481"/>
                                  <a:gd name="T17" fmla="*/ 43 h 234"/>
                                  <a:gd name="T18" fmla="*/ 134 w 481"/>
                                  <a:gd name="T19" fmla="*/ 78 h 234"/>
                                  <a:gd name="T20" fmla="*/ 46 w 481"/>
                                  <a:gd name="T21" fmla="*/ 213 h 234"/>
                                  <a:gd name="T22" fmla="*/ 30 w 481"/>
                                  <a:gd name="T23" fmla="*/ 231 h 234"/>
                                  <a:gd name="T24" fmla="*/ 6 w 481"/>
                                  <a:gd name="T25" fmla="*/ 226 h 234"/>
                                  <a:gd name="T26" fmla="*/ 4 w 481"/>
                                  <a:gd name="T27" fmla="*/ 200 h 234"/>
                                  <a:gd name="T28" fmla="*/ 50 w 481"/>
                                  <a:gd name="T29" fmla="*/ 128 h 234"/>
                                  <a:gd name="T30" fmla="*/ 103 w 481"/>
                                  <a:gd name="T31" fmla="*/ 48 h 234"/>
                                  <a:gd name="T32" fmla="*/ 194 w 481"/>
                                  <a:gd name="T33" fmla="*/ 0 h 234"/>
                                  <a:gd name="T34" fmla="*/ 268 w 481"/>
                                  <a:gd name="T35" fmla="*/ 0 h 234"/>
                                  <a:gd name="T36" fmla="*/ 268 w 481"/>
                                  <a:gd name="T37" fmla="*/ 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81" h="234">
                                    <a:moveTo>
                                      <a:pt x="268" y="1"/>
                                    </a:moveTo>
                                    <a:cubicBezTo>
                                      <a:pt x="295" y="1"/>
                                      <a:pt x="323" y="0"/>
                                      <a:pt x="350" y="1"/>
                                    </a:cubicBezTo>
                                    <a:cubicBezTo>
                                      <a:pt x="380" y="1"/>
                                      <a:pt x="406" y="13"/>
                                      <a:pt x="424" y="37"/>
                                    </a:cubicBezTo>
                                    <a:cubicBezTo>
                                      <a:pt x="440" y="58"/>
                                      <a:pt x="455" y="79"/>
                                      <a:pt x="470" y="100"/>
                                    </a:cubicBezTo>
                                    <a:cubicBezTo>
                                      <a:pt x="478" y="111"/>
                                      <a:pt x="481" y="123"/>
                                      <a:pt x="469" y="132"/>
                                    </a:cubicBezTo>
                                    <a:cubicBezTo>
                                      <a:pt x="456" y="142"/>
                                      <a:pt x="445" y="137"/>
                                      <a:pt x="436" y="125"/>
                                    </a:cubicBezTo>
                                    <a:cubicBezTo>
                                      <a:pt x="424" y="109"/>
                                      <a:pt x="412" y="92"/>
                                      <a:pt x="400" y="75"/>
                                    </a:cubicBezTo>
                                    <a:cubicBezTo>
                                      <a:pt x="385" y="54"/>
                                      <a:pt x="365" y="43"/>
                                      <a:pt x="339" y="43"/>
                                    </a:cubicBezTo>
                                    <a:cubicBezTo>
                                      <a:pt x="292" y="42"/>
                                      <a:pt x="245" y="42"/>
                                      <a:pt x="197" y="43"/>
                                    </a:cubicBezTo>
                                    <a:cubicBezTo>
                                      <a:pt x="170" y="43"/>
                                      <a:pt x="149" y="56"/>
                                      <a:pt x="134" y="78"/>
                                    </a:cubicBezTo>
                                    <a:cubicBezTo>
                                      <a:pt x="104" y="123"/>
                                      <a:pt x="75" y="168"/>
                                      <a:pt x="46" y="213"/>
                                    </a:cubicBezTo>
                                    <a:cubicBezTo>
                                      <a:pt x="41" y="220"/>
                                      <a:pt x="36" y="229"/>
                                      <a:pt x="30" y="231"/>
                                    </a:cubicBezTo>
                                    <a:cubicBezTo>
                                      <a:pt x="23" y="233"/>
                                      <a:pt x="14" y="234"/>
                                      <a:pt x="6" y="226"/>
                                    </a:cubicBezTo>
                                    <a:cubicBezTo>
                                      <a:pt x="0" y="221"/>
                                      <a:pt x="0" y="207"/>
                                      <a:pt x="4" y="200"/>
                                    </a:cubicBezTo>
                                    <a:cubicBezTo>
                                      <a:pt x="18" y="175"/>
                                      <a:pt x="34" y="152"/>
                                      <a:pt x="50" y="128"/>
                                    </a:cubicBezTo>
                                    <a:cubicBezTo>
                                      <a:pt x="68" y="101"/>
                                      <a:pt x="85" y="75"/>
                                      <a:pt x="103" y="48"/>
                                    </a:cubicBezTo>
                                    <a:cubicBezTo>
                                      <a:pt x="125" y="16"/>
                                      <a:pt x="155" y="0"/>
                                      <a:pt x="194" y="0"/>
                                    </a:cubicBezTo>
                                    <a:cubicBezTo>
                                      <a:pt x="219" y="1"/>
                                      <a:pt x="244" y="0"/>
                                      <a:pt x="268" y="0"/>
                                    </a:cubicBezTo>
                                    <a:cubicBezTo>
                                      <a:pt x="268" y="0"/>
                                      <a:pt x="268" y="0"/>
                                      <a:pt x="268" y="1"/>
                                    </a:cubicBezTo>
                                    <a:close/>
                                  </a:path>
                                </a:pathLst>
                              </a:custGeom>
                              <a:grpFill/>
                              <a:ln>
                                <a:noFill/>
                              </a:ln>
                            </wps:spPr>
                            <wps:bodyPr vert="horz" wrap="square" lIns="91440" tIns="45720" rIns="91440" bIns="45720" numCol="1" anchor="t" anchorCtr="0" compatLnSpc="1"/>
                          </wps:wsp>
                          <wps:wsp>
                            <wps:cNvPr id="76" name="Freeform 12"/>
                            <wps:cNvSpPr/>
                            <wps:spPr bwMode="auto">
                              <a:xfrm>
                                <a:off x="1900052" y="5937"/>
                                <a:ext cx="397080" cy="228940"/>
                              </a:xfrm>
                              <a:custGeom>
                                <a:avLst/>
                                <a:gdLst>
                                  <a:gd name="T0" fmla="*/ 70 w 264"/>
                                  <a:gd name="T1" fmla="*/ 45 h 152"/>
                                  <a:gd name="T2" fmla="*/ 221 w 264"/>
                                  <a:gd name="T3" fmla="*/ 45 h 152"/>
                                  <a:gd name="T4" fmla="*/ 239 w 264"/>
                                  <a:gd name="T5" fmla="*/ 45 h 152"/>
                                  <a:gd name="T6" fmla="*/ 264 w 264"/>
                                  <a:gd name="T7" fmla="*/ 67 h 152"/>
                                  <a:gd name="T8" fmla="*/ 240 w 264"/>
                                  <a:gd name="T9" fmla="*/ 88 h 152"/>
                                  <a:gd name="T10" fmla="*/ 160 w 264"/>
                                  <a:gd name="T11" fmla="*/ 88 h 152"/>
                                  <a:gd name="T12" fmla="*/ 157 w 264"/>
                                  <a:gd name="T13" fmla="*/ 88 h 152"/>
                                  <a:gd name="T14" fmla="*/ 136 w 264"/>
                                  <a:gd name="T15" fmla="*/ 109 h 152"/>
                                  <a:gd name="T16" fmla="*/ 136 w 264"/>
                                  <a:gd name="T17" fmla="*/ 119 h 152"/>
                                  <a:gd name="T18" fmla="*/ 114 w 264"/>
                                  <a:gd name="T19" fmla="*/ 151 h 152"/>
                                  <a:gd name="T20" fmla="*/ 93 w 264"/>
                                  <a:gd name="T21" fmla="*/ 120 h 152"/>
                                  <a:gd name="T22" fmla="*/ 93 w 264"/>
                                  <a:gd name="T23" fmla="*/ 112 h 152"/>
                                  <a:gd name="T24" fmla="*/ 70 w 264"/>
                                  <a:gd name="T25" fmla="*/ 88 h 152"/>
                                  <a:gd name="T26" fmla="*/ 33 w 264"/>
                                  <a:gd name="T27" fmla="*/ 88 h 152"/>
                                  <a:gd name="T28" fmla="*/ 12 w 264"/>
                                  <a:gd name="T29" fmla="*/ 51 h 152"/>
                                  <a:gd name="T30" fmla="*/ 31 w 264"/>
                                  <a:gd name="T31" fmla="*/ 19 h 152"/>
                                  <a:gd name="T32" fmla="*/ 61 w 264"/>
                                  <a:gd name="T33" fmla="*/ 6 h 152"/>
                                  <a:gd name="T34" fmla="*/ 71 w 264"/>
                                  <a:gd name="T35" fmla="*/ 36 h 152"/>
                                  <a:gd name="T36" fmla="*/ 70 w 264"/>
                                  <a:gd name="T37" fmla="*/ 45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64" h="152">
                                    <a:moveTo>
                                      <a:pt x="70" y="45"/>
                                    </a:moveTo>
                                    <a:cubicBezTo>
                                      <a:pt x="122" y="45"/>
                                      <a:pt x="171" y="45"/>
                                      <a:pt x="221" y="45"/>
                                    </a:cubicBezTo>
                                    <a:cubicBezTo>
                                      <a:pt x="227" y="45"/>
                                      <a:pt x="233" y="45"/>
                                      <a:pt x="239" y="45"/>
                                    </a:cubicBezTo>
                                    <a:cubicBezTo>
                                      <a:pt x="254" y="46"/>
                                      <a:pt x="264" y="51"/>
                                      <a:pt x="264" y="67"/>
                                    </a:cubicBezTo>
                                    <a:cubicBezTo>
                                      <a:pt x="264" y="83"/>
                                      <a:pt x="253" y="88"/>
                                      <a:pt x="240" y="88"/>
                                    </a:cubicBezTo>
                                    <a:cubicBezTo>
                                      <a:pt x="213" y="88"/>
                                      <a:pt x="187" y="88"/>
                                      <a:pt x="160" y="88"/>
                                    </a:cubicBezTo>
                                    <a:cubicBezTo>
                                      <a:pt x="157" y="88"/>
                                      <a:pt x="157" y="88"/>
                                      <a:pt x="157" y="88"/>
                                    </a:cubicBezTo>
                                    <a:cubicBezTo>
                                      <a:pt x="145" y="88"/>
                                      <a:pt x="136" y="98"/>
                                      <a:pt x="136" y="109"/>
                                    </a:cubicBezTo>
                                    <a:cubicBezTo>
                                      <a:pt x="136" y="113"/>
                                      <a:pt x="136" y="116"/>
                                      <a:pt x="136" y="119"/>
                                    </a:cubicBezTo>
                                    <a:cubicBezTo>
                                      <a:pt x="135" y="141"/>
                                      <a:pt x="128" y="152"/>
                                      <a:pt x="114" y="151"/>
                                    </a:cubicBezTo>
                                    <a:cubicBezTo>
                                      <a:pt x="96" y="149"/>
                                      <a:pt x="92" y="136"/>
                                      <a:pt x="93" y="120"/>
                                    </a:cubicBezTo>
                                    <a:cubicBezTo>
                                      <a:pt x="93" y="112"/>
                                      <a:pt x="93" y="112"/>
                                      <a:pt x="93" y="112"/>
                                    </a:cubicBezTo>
                                    <a:cubicBezTo>
                                      <a:pt x="94" y="99"/>
                                      <a:pt x="83" y="88"/>
                                      <a:pt x="70" y="88"/>
                                    </a:cubicBezTo>
                                    <a:cubicBezTo>
                                      <a:pt x="57" y="88"/>
                                      <a:pt x="45" y="88"/>
                                      <a:pt x="33" y="88"/>
                                    </a:cubicBezTo>
                                    <a:cubicBezTo>
                                      <a:pt x="8" y="87"/>
                                      <a:pt x="0" y="73"/>
                                      <a:pt x="12" y="51"/>
                                    </a:cubicBezTo>
                                    <a:cubicBezTo>
                                      <a:pt x="18" y="40"/>
                                      <a:pt x="25" y="30"/>
                                      <a:pt x="31" y="19"/>
                                    </a:cubicBezTo>
                                    <a:cubicBezTo>
                                      <a:pt x="38" y="7"/>
                                      <a:pt x="47" y="0"/>
                                      <a:pt x="61" y="6"/>
                                    </a:cubicBezTo>
                                    <a:cubicBezTo>
                                      <a:pt x="74" y="12"/>
                                      <a:pt x="77" y="23"/>
                                      <a:pt x="71" y="36"/>
                                    </a:cubicBezTo>
                                    <a:cubicBezTo>
                                      <a:pt x="71" y="38"/>
                                      <a:pt x="71" y="40"/>
                                      <a:pt x="70" y="45"/>
                                    </a:cubicBezTo>
                                    <a:close/>
                                  </a:path>
                                </a:pathLst>
                              </a:custGeom>
                              <a:grpFill/>
                              <a:ln>
                                <a:noFill/>
                              </a:ln>
                            </wps:spPr>
                            <wps:bodyPr vert="horz" wrap="square" lIns="91440" tIns="45720" rIns="91440" bIns="45720" numCol="1" anchor="t" anchorCtr="0" compatLnSpc="1"/>
                          </wps:wsp>
                          <wps:wsp>
                            <wps:cNvPr id="77" name="Freeform 13"/>
                            <wps:cNvSpPr/>
                            <wps:spPr bwMode="auto">
                              <a:xfrm>
                                <a:off x="2375065" y="0"/>
                                <a:ext cx="373063" cy="230541"/>
                              </a:xfrm>
                              <a:custGeom>
                                <a:avLst/>
                                <a:gdLst>
                                  <a:gd name="T0" fmla="*/ 67 w 248"/>
                                  <a:gd name="T1" fmla="*/ 47 h 153"/>
                                  <a:gd name="T2" fmla="*/ 212 w 248"/>
                                  <a:gd name="T3" fmla="*/ 47 h 153"/>
                                  <a:gd name="T4" fmla="*/ 230 w 248"/>
                                  <a:gd name="T5" fmla="*/ 49 h 153"/>
                                  <a:gd name="T6" fmla="*/ 246 w 248"/>
                                  <a:gd name="T7" fmla="*/ 67 h 153"/>
                                  <a:gd name="T8" fmla="*/ 227 w 248"/>
                                  <a:gd name="T9" fmla="*/ 90 h 153"/>
                                  <a:gd name="T10" fmla="*/ 147 w 248"/>
                                  <a:gd name="T11" fmla="*/ 90 h 153"/>
                                  <a:gd name="T12" fmla="*/ 127 w 248"/>
                                  <a:gd name="T13" fmla="*/ 109 h 153"/>
                                  <a:gd name="T14" fmla="*/ 127 w 248"/>
                                  <a:gd name="T15" fmla="*/ 130 h 153"/>
                                  <a:gd name="T16" fmla="*/ 106 w 248"/>
                                  <a:gd name="T17" fmla="*/ 153 h 153"/>
                                  <a:gd name="T18" fmla="*/ 85 w 248"/>
                                  <a:gd name="T19" fmla="*/ 131 h 153"/>
                                  <a:gd name="T20" fmla="*/ 85 w 248"/>
                                  <a:gd name="T21" fmla="*/ 112 h 153"/>
                                  <a:gd name="T22" fmla="*/ 63 w 248"/>
                                  <a:gd name="T23" fmla="*/ 90 h 153"/>
                                  <a:gd name="T24" fmla="*/ 32 w 248"/>
                                  <a:gd name="T25" fmla="*/ 90 h 153"/>
                                  <a:gd name="T26" fmla="*/ 11 w 248"/>
                                  <a:gd name="T27" fmla="*/ 53 h 153"/>
                                  <a:gd name="T28" fmla="*/ 28 w 248"/>
                                  <a:gd name="T29" fmla="*/ 26 h 153"/>
                                  <a:gd name="T30" fmla="*/ 60 w 248"/>
                                  <a:gd name="T31" fmla="*/ 9 h 153"/>
                                  <a:gd name="T32" fmla="*/ 67 w 248"/>
                                  <a:gd name="T33" fmla="*/ 47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48" h="153">
                                    <a:moveTo>
                                      <a:pt x="67" y="47"/>
                                    </a:moveTo>
                                    <a:cubicBezTo>
                                      <a:pt x="117" y="47"/>
                                      <a:pt x="165" y="47"/>
                                      <a:pt x="212" y="47"/>
                                    </a:cubicBezTo>
                                    <a:cubicBezTo>
                                      <a:pt x="218" y="47"/>
                                      <a:pt x="225" y="47"/>
                                      <a:pt x="230" y="49"/>
                                    </a:cubicBezTo>
                                    <a:cubicBezTo>
                                      <a:pt x="239" y="52"/>
                                      <a:pt x="245" y="58"/>
                                      <a:pt x="246" y="67"/>
                                    </a:cubicBezTo>
                                    <a:cubicBezTo>
                                      <a:pt x="248" y="80"/>
                                      <a:pt x="240" y="90"/>
                                      <a:pt x="227" y="90"/>
                                    </a:cubicBezTo>
                                    <a:cubicBezTo>
                                      <a:pt x="200" y="90"/>
                                      <a:pt x="173" y="91"/>
                                      <a:pt x="147" y="90"/>
                                    </a:cubicBezTo>
                                    <a:cubicBezTo>
                                      <a:pt x="132" y="89"/>
                                      <a:pt x="127" y="95"/>
                                      <a:pt x="127" y="109"/>
                                    </a:cubicBezTo>
                                    <a:cubicBezTo>
                                      <a:pt x="128" y="116"/>
                                      <a:pt x="127" y="123"/>
                                      <a:pt x="127" y="130"/>
                                    </a:cubicBezTo>
                                    <a:cubicBezTo>
                                      <a:pt x="127" y="144"/>
                                      <a:pt x="120" y="152"/>
                                      <a:pt x="106" y="153"/>
                                    </a:cubicBezTo>
                                    <a:cubicBezTo>
                                      <a:pt x="93" y="153"/>
                                      <a:pt x="85" y="145"/>
                                      <a:pt x="85" y="131"/>
                                    </a:cubicBezTo>
                                    <a:cubicBezTo>
                                      <a:pt x="85" y="125"/>
                                      <a:pt x="85" y="118"/>
                                      <a:pt x="85" y="112"/>
                                    </a:cubicBezTo>
                                    <a:cubicBezTo>
                                      <a:pt x="85" y="100"/>
                                      <a:pt x="75" y="90"/>
                                      <a:pt x="63" y="90"/>
                                    </a:cubicBezTo>
                                    <a:cubicBezTo>
                                      <a:pt x="52" y="90"/>
                                      <a:pt x="42" y="90"/>
                                      <a:pt x="32" y="90"/>
                                    </a:cubicBezTo>
                                    <a:cubicBezTo>
                                      <a:pt x="10" y="89"/>
                                      <a:pt x="0" y="73"/>
                                      <a:pt x="11" y="53"/>
                                    </a:cubicBezTo>
                                    <a:cubicBezTo>
                                      <a:pt x="16" y="44"/>
                                      <a:pt x="22" y="35"/>
                                      <a:pt x="28" y="26"/>
                                    </a:cubicBezTo>
                                    <a:cubicBezTo>
                                      <a:pt x="35" y="14"/>
                                      <a:pt x="43" y="0"/>
                                      <a:pt x="60" y="9"/>
                                    </a:cubicBezTo>
                                    <a:cubicBezTo>
                                      <a:pt x="77" y="16"/>
                                      <a:pt x="75" y="30"/>
                                      <a:pt x="67" y="47"/>
                                    </a:cubicBezTo>
                                    <a:close/>
                                  </a:path>
                                </a:pathLst>
                              </a:custGeom>
                              <a:grpFill/>
                              <a:ln>
                                <a:noFill/>
                              </a:ln>
                            </wps:spPr>
                            <wps:bodyPr vert="horz" wrap="square" lIns="91440" tIns="45720" rIns="91440" bIns="45720" numCol="1" anchor="t" anchorCtr="0" compatLnSpc="1"/>
                          </wps:wsp>
                          <wps:wsp>
                            <wps:cNvPr id="78" name="Freeform 14"/>
                            <wps:cNvSpPr/>
                            <wps:spPr bwMode="auto">
                              <a:xfrm>
                                <a:off x="1929740" y="385948"/>
                                <a:ext cx="64846" cy="487498"/>
                              </a:xfrm>
                              <a:custGeom>
                                <a:avLst/>
                                <a:gdLst>
                                  <a:gd name="T0" fmla="*/ 43 w 43"/>
                                  <a:gd name="T1" fmla="*/ 161 h 323"/>
                                  <a:gd name="T2" fmla="*/ 43 w 43"/>
                                  <a:gd name="T3" fmla="*/ 295 h 323"/>
                                  <a:gd name="T4" fmla="*/ 22 w 43"/>
                                  <a:gd name="T5" fmla="*/ 323 h 323"/>
                                  <a:gd name="T6" fmla="*/ 0 w 43"/>
                                  <a:gd name="T7" fmla="*/ 296 h 323"/>
                                  <a:gd name="T8" fmla="*/ 0 w 43"/>
                                  <a:gd name="T9" fmla="*/ 26 h 323"/>
                                  <a:gd name="T10" fmla="*/ 21 w 43"/>
                                  <a:gd name="T11" fmla="*/ 0 h 323"/>
                                  <a:gd name="T12" fmla="*/ 43 w 43"/>
                                  <a:gd name="T13" fmla="*/ 27 h 323"/>
                                  <a:gd name="T14" fmla="*/ 43 w 43"/>
                                  <a:gd name="T15" fmla="*/ 161 h 323"/>
                                  <a:gd name="T16" fmla="*/ 43 w 43"/>
                                  <a:gd name="T17" fmla="*/ 161 h 3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 h="323">
                                    <a:moveTo>
                                      <a:pt x="43" y="161"/>
                                    </a:moveTo>
                                    <a:cubicBezTo>
                                      <a:pt x="43" y="206"/>
                                      <a:pt x="43" y="250"/>
                                      <a:pt x="43" y="295"/>
                                    </a:cubicBezTo>
                                    <a:cubicBezTo>
                                      <a:pt x="43" y="310"/>
                                      <a:pt x="39" y="322"/>
                                      <a:pt x="22" y="323"/>
                                    </a:cubicBezTo>
                                    <a:cubicBezTo>
                                      <a:pt x="5" y="323"/>
                                      <a:pt x="0" y="311"/>
                                      <a:pt x="0" y="296"/>
                                    </a:cubicBezTo>
                                    <a:cubicBezTo>
                                      <a:pt x="0" y="206"/>
                                      <a:pt x="0" y="116"/>
                                      <a:pt x="0" y="26"/>
                                    </a:cubicBezTo>
                                    <a:cubicBezTo>
                                      <a:pt x="0" y="11"/>
                                      <a:pt x="6" y="0"/>
                                      <a:pt x="21" y="0"/>
                                    </a:cubicBezTo>
                                    <a:cubicBezTo>
                                      <a:pt x="38" y="0"/>
                                      <a:pt x="43" y="12"/>
                                      <a:pt x="43" y="27"/>
                                    </a:cubicBezTo>
                                    <a:cubicBezTo>
                                      <a:pt x="43" y="72"/>
                                      <a:pt x="43" y="116"/>
                                      <a:pt x="43" y="161"/>
                                    </a:cubicBezTo>
                                    <a:cubicBezTo>
                                      <a:pt x="43" y="161"/>
                                      <a:pt x="43" y="161"/>
                                      <a:pt x="43" y="161"/>
                                    </a:cubicBezTo>
                                    <a:close/>
                                  </a:path>
                                </a:pathLst>
                              </a:custGeom>
                              <a:grpFill/>
                              <a:ln>
                                <a:noFill/>
                              </a:ln>
                            </wps:spPr>
                            <wps:bodyPr vert="horz" wrap="square" lIns="91440" tIns="45720" rIns="91440" bIns="45720" numCol="1" anchor="t" anchorCtr="0" compatLnSpc="1"/>
                          </wps:wsp>
                          <wps:wsp>
                            <wps:cNvPr id="12" name="Freeform 15"/>
                            <wps:cNvSpPr/>
                            <wps:spPr bwMode="auto">
                              <a:xfrm>
                                <a:off x="1929740" y="261257"/>
                                <a:ext cx="66447" cy="96059"/>
                              </a:xfrm>
                              <a:custGeom>
                                <a:avLst/>
                                <a:gdLst>
                                  <a:gd name="T0" fmla="*/ 43 w 44"/>
                                  <a:gd name="T1" fmla="*/ 32 h 64"/>
                                  <a:gd name="T2" fmla="*/ 22 w 44"/>
                                  <a:gd name="T3" fmla="*/ 62 h 64"/>
                                  <a:gd name="T4" fmla="*/ 0 w 44"/>
                                  <a:gd name="T5" fmla="*/ 32 h 64"/>
                                  <a:gd name="T6" fmla="*/ 22 w 44"/>
                                  <a:gd name="T7" fmla="*/ 1 h 64"/>
                                  <a:gd name="T8" fmla="*/ 43 w 44"/>
                                  <a:gd name="T9" fmla="*/ 32 h 64"/>
                                </a:gdLst>
                                <a:ahLst/>
                                <a:cxnLst>
                                  <a:cxn ang="0">
                                    <a:pos x="T0" y="T1"/>
                                  </a:cxn>
                                  <a:cxn ang="0">
                                    <a:pos x="T2" y="T3"/>
                                  </a:cxn>
                                  <a:cxn ang="0">
                                    <a:pos x="T4" y="T5"/>
                                  </a:cxn>
                                  <a:cxn ang="0">
                                    <a:pos x="T6" y="T7"/>
                                  </a:cxn>
                                  <a:cxn ang="0">
                                    <a:pos x="T8" y="T9"/>
                                  </a:cxn>
                                </a:cxnLst>
                                <a:rect l="0" t="0" r="r" b="b"/>
                                <a:pathLst>
                                  <a:path w="44" h="64">
                                    <a:moveTo>
                                      <a:pt x="43" y="32"/>
                                    </a:moveTo>
                                    <a:cubicBezTo>
                                      <a:pt x="44" y="48"/>
                                      <a:pt x="41" y="61"/>
                                      <a:pt x="22" y="62"/>
                                    </a:cubicBezTo>
                                    <a:cubicBezTo>
                                      <a:pt x="8" y="64"/>
                                      <a:pt x="0" y="52"/>
                                      <a:pt x="0" y="32"/>
                                    </a:cubicBezTo>
                                    <a:cubicBezTo>
                                      <a:pt x="0" y="11"/>
                                      <a:pt x="8" y="0"/>
                                      <a:pt x="22" y="1"/>
                                    </a:cubicBezTo>
                                    <a:cubicBezTo>
                                      <a:pt x="42" y="2"/>
                                      <a:pt x="44" y="17"/>
                                      <a:pt x="43" y="32"/>
                                    </a:cubicBezTo>
                                    <a:close/>
                                  </a:path>
                                </a:pathLst>
                              </a:custGeom>
                              <a:grpFill/>
                              <a:ln>
                                <a:noFill/>
                              </a:ln>
                            </wps:spPr>
                            <wps:bodyPr vert="horz" wrap="square" lIns="91440" tIns="45720" rIns="91440" bIns="45720" numCol="1" anchor="t" anchorCtr="0" compatLnSpc="1"/>
                          </wps:wsp>
                        </wpg:grpSp>
                      </wpg:grpSp>
                      <wpg:grpSp>
                        <wpg:cNvPr id="79" name="组合 30"/>
                        <wpg:cNvGrpSpPr/>
                        <wpg:grpSpPr>
                          <a:xfrm>
                            <a:off x="991589" y="1098467"/>
                            <a:ext cx="2070175" cy="63239"/>
                            <a:chOff x="0" y="0"/>
                            <a:chExt cx="2070175" cy="63239"/>
                          </a:xfrm>
                          <a:grpFill/>
                        </wpg:grpSpPr>
                        <wps:wsp>
                          <wps:cNvPr id="13" name="Oval 16"/>
                          <wps:cNvSpPr>
                            <a:spLocks noChangeArrowheads="1"/>
                          </wps:cNvSpPr>
                          <wps:spPr bwMode="auto">
                            <a:xfrm>
                              <a:off x="0" y="0"/>
                              <a:ext cx="63245" cy="63239"/>
                            </a:xfrm>
                            <a:prstGeom prst="ellipse">
                              <a:avLst/>
                            </a:prstGeom>
                            <a:grpFill/>
                            <a:ln>
                              <a:noFill/>
                            </a:ln>
                          </wps:spPr>
                          <wps:bodyPr vert="horz" wrap="square" lIns="91440" tIns="45720" rIns="91440" bIns="45720" numCol="1" anchor="t" anchorCtr="0" compatLnSpc="1"/>
                        </wps:wsp>
                        <wps:wsp>
                          <wps:cNvPr id="14" name="Oval 17"/>
                          <wps:cNvSpPr>
                            <a:spLocks noChangeArrowheads="1"/>
                          </wps:cNvSpPr>
                          <wps:spPr bwMode="auto">
                            <a:xfrm>
                              <a:off x="2006930" y="0"/>
                              <a:ext cx="63245" cy="63239"/>
                            </a:xfrm>
                            <a:prstGeom prst="ellipse">
                              <a:avLst/>
                            </a:prstGeom>
                            <a:grpFill/>
                            <a:ln>
                              <a:noFill/>
                            </a:ln>
                          </wps:spPr>
                          <wps:bodyPr vert="horz" wrap="square" lIns="91440" tIns="45720" rIns="91440" bIns="45720" numCol="1" anchor="t" anchorCtr="0" compatLnSpc="1"/>
                        </wps:wsp>
                      </wpg:grpSp>
                      <wpg:grpSp>
                        <wpg:cNvPr id="1" name="组合 1"/>
                        <wpg:cNvGrpSpPr/>
                        <wpg:grpSpPr>
                          <a:xfrm>
                            <a:off x="1211283" y="1080654"/>
                            <a:ext cx="1626317" cy="99261"/>
                            <a:chOff x="0" y="0"/>
                            <a:chExt cx="1626317" cy="99261"/>
                          </a:xfrm>
                          <a:grpFill/>
                        </wpg:grpSpPr>
                        <wps:wsp>
                          <wps:cNvPr id="80" name="Freeform 18"/>
                          <wps:cNvSpPr>
                            <a:spLocks noEditPoints="1"/>
                          </wps:cNvSpPr>
                          <wps:spPr bwMode="auto">
                            <a:xfrm>
                              <a:off x="0" y="0"/>
                              <a:ext cx="55239" cy="98460"/>
                            </a:xfrm>
                            <a:custGeom>
                              <a:avLst/>
                              <a:gdLst>
                                <a:gd name="T0" fmla="*/ 37 w 37"/>
                                <a:gd name="T1" fmla="*/ 18 h 65"/>
                                <a:gd name="T2" fmla="*/ 36 w 37"/>
                                <a:gd name="T3" fmla="*/ 26 h 65"/>
                                <a:gd name="T4" fmla="*/ 31 w 37"/>
                                <a:gd name="T5" fmla="*/ 33 h 65"/>
                                <a:gd name="T6" fmla="*/ 24 w 37"/>
                                <a:gd name="T7" fmla="*/ 37 h 65"/>
                                <a:gd name="T8" fmla="*/ 14 w 37"/>
                                <a:gd name="T9" fmla="*/ 39 h 65"/>
                                <a:gd name="T10" fmla="*/ 6 w 37"/>
                                <a:gd name="T11" fmla="*/ 39 h 65"/>
                                <a:gd name="T12" fmla="*/ 6 w 37"/>
                                <a:gd name="T13" fmla="*/ 63 h 65"/>
                                <a:gd name="T14" fmla="*/ 6 w 37"/>
                                <a:gd name="T15" fmla="*/ 64 h 65"/>
                                <a:gd name="T16" fmla="*/ 5 w 37"/>
                                <a:gd name="T17" fmla="*/ 64 h 65"/>
                                <a:gd name="T18" fmla="*/ 4 w 37"/>
                                <a:gd name="T19" fmla="*/ 65 h 65"/>
                                <a:gd name="T20" fmla="*/ 3 w 37"/>
                                <a:gd name="T21" fmla="*/ 65 h 65"/>
                                <a:gd name="T22" fmla="*/ 1 w 37"/>
                                <a:gd name="T23" fmla="*/ 65 h 65"/>
                                <a:gd name="T24" fmla="*/ 1 w 37"/>
                                <a:gd name="T25" fmla="*/ 64 h 65"/>
                                <a:gd name="T26" fmla="*/ 0 w 37"/>
                                <a:gd name="T27" fmla="*/ 64 h 65"/>
                                <a:gd name="T28" fmla="*/ 0 w 37"/>
                                <a:gd name="T29" fmla="*/ 63 h 65"/>
                                <a:gd name="T30" fmla="*/ 0 w 37"/>
                                <a:gd name="T31" fmla="*/ 3 h 65"/>
                                <a:gd name="T32" fmla="*/ 1 w 37"/>
                                <a:gd name="T33" fmla="*/ 0 h 65"/>
                                <a:gd name="T34" fmla="*/ 3 w 37"/>
                                <a:gd name="T35" fmla="*/ 0 h 65"/>
                                <a:gd name="T36" fmla="*/ 16 w 37"/>
                                <a:gd name="T37" fmla="*/ 0 h 65"/>
                                <a:gd name="T38" fmla="*/ 20 w 37"/>
                                <a:gd name="T39" fmla="*/ 0 h 65"/>
                                <a:gd name="T40" fmla="*/ 24 w 37"/>
                                <a:gd name="T41" fmla="*/ 1 h 65"/>
                                <a:gd name="T42" fmla="*/ 29 w 37"/>
                                <a:gd name="T43" fmla="*/ 3 h 65"/>
                                <a:gd name="T44" fmla="*/ 33 w 37"/>
                                <a:gd name="T45" fmla="*/ 7 h 65"/>
                                <a:gd name="T46" fmla="*/ 36 w 37"/>
                                <a:gd name="T47" fmla="*/ 12 h 65"/>
                                <a:gd name="T48" fmla="*/ 37 w 37"/>
                                <a:gd name="T49" fmla="*/ 18 h 65"/>
                                <a:gd name="T50" fmla="*/ 31 w 37"/>
                                <a:gd name="T51" fmla="*/ 19 h 65"/>
                                <a:gd name="T52" fmla="*/ 29 w 37"/>
                                <a:gd name="T53" fmla="*/ 12 h 65"/>
                                <a:gd name="T54" fmla="*/ 25 w 37"/>
                                <a:gd name="T55" fmla="*/ 7 h 65"/>
                                <a:gd name="T56" fmla="*/ 20 w 37"/>
                                <a:gd name="T57" fmla="*/ 5 h 65"/>
                                <a:gd name="T58" fmla="*/ 15 w 37"/>
                                <a:gd name="T59" fmla="*/ 5 h 65"/>
                                <a:gd name="T60" fmla="*/ 6 w 37"/>
                                <a:gd name="T61" fmla="*/ 5 h 65"/>
                                <a:gd name="T62" fmla="*/ 6 w 37"/>
                                <a:gd name="T63" fmla="*/ 33 h 65"/>
                                <a:gd name="T64" fmla="*/ 15 w 37"/>
                                <a:gd name="T65" fmla="*/ 33 h 65"/>
                                <a:gd name="T66" fmla="*/ 22 w 37"/>
                                <a:gd name="T67" fmla="*/ 32 h 65"/>
                                <a:gd name="T68" fmla="*/ 27 w 37"/>
                                <a:gd name="T69" fmla="*/ 29 h 65"/>
                                <a:gd name="T70" fmla="*/ 30 w 37"/>
                                <a:gd name="T71" fmla="*/ 25 h 65"/>
                                <a:gd name="T72" fmla="*/ 31 w 37"/>
                                <a:gd name="T73" fmla="*/ 19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65">
                                  <a:moveTo>
                                    <a:pt x="37" y="18"/>
                                  </a:moveTo>
                                  <a:cubicBezTo>
                                    <a:pt x="37" y="21"/>
                                    <a:pt x="37" y="24"/>
                                    <a:pt x="36" y="26"/>
                                  </a:cubicBezTo>
                                  <a:cubicBezTo>
                                    <a:pt x="35" y="29"/>
                                    <a:pt x="33" y="31"/>
                                    <a:pt x="31" y="33"/>
                                  </a:cubicBezTo>
                                  <a:cubicBezTo>
                                    <a:pt x="29" y="35"/>
                                    <a:pt x="27" y="36"/>
                                    <a:pt x="24" y="37"/>
                                  </a:cubicBezTo>
                                  <a:cubicBezTo>
                                    <a:pt x="22" y="38"/>
                                    <a:pt x="18" y="39"/>
                                    <a:pt x="14" y="39"/>
                                  </a:cubicBezTo>
                                  <a:cubicBezTo>
                                    <a:pt x="6" y="39"/>
                                    <a:pt x="6" y="39"/>
                                    <a:pt x="6" y="39"/>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6" y="0"/>
                                    <a:pt x="16" y="0"/>
                                    <a:pt x="16" y="0"/>
                                  </a:cubicBezTo>
                                  <a:cubicBezTo>
                                    <a:pt x="17" y="0"/>
                                    <a:pt x="18" y="0"/>
                                    <a:pt x="20" y="0"/>
                                  </a:cubicBezTo>
                                  <a:cubicBezTo>
                                    <a:pt x="21" y="0"/>
                                    <a:pt x="22" y="0"/>
                                    <a:pt x="24" y="1"/>
                                  </a:cubicBezTo>
                                  <a:cubicBezTo>
                                    <a:pt x="26" y="1"/>
                                    <a:pt x="27" y="2"/>
                                    <a:pt x="29" y="3"/>
                                  </a:cubicBezTo>
                                  <a:cubicBezTo>
                                    <a:pt x="31" y="4"/>
                                    <a:pt x="32" y="5"/>
                                    <a:pt x="33" y="7"/>
                                  </a:cubicBezTo>
                                  <a:cubicBezTo>
                                    <a:pt x="35" y="8"/>
                                    <a:pt x="36" y="10"/>
                                    <a:pt x="36" y="12"/>
                                  </a:cubicBezTo>
                                  <a:cubicBezTo>
                                    <a:pt x="37" y="14"/>
                                    <a:pt x="37" y="16"/>
                                    <a:pt x="37" y="18"/>
                                  </a:cubicBezTo>
                                  <a:close/>
                                  <a:moveTo>
                                    <a:pt x="31" y="19"/>
                                  </a:moveTo>
                                  <a:cubicBezTo>
                                    <a:pt x="31" y="16"/>
                                    <a:pt x="30" y="14"/>
                                    <a:pt x="29" y="12"/>
                                  </a:cubicBezTo>
                                  <a:cubicBezTo>
                                    <a:pt x="28" y="10"/>
                                    <a:pt x="27" y="8"/>
                                    <a:pt x="25" y="7"/>
                                  </a:cubicBezTo>
                                  <a:cubicBezTo>
                                    <a:pt x="23" y="6"/>
                                    <a:pt x="22" y="6"/>
                                    <a:pt x="20" y="5"/>
                                  </a:cubicBezTo>
                                  <a:cubicBezTo>
                                    <a:pt x="18" y="5"/>
                                    <a:pt x="17" y="5"/>
                                    <a:pt x="15" y="5"/>
                                  </a:cubicBezTo>
                                  <a:cubicBezTo>
                                    <a:pt x="6" y="5"/>
                                    <a:pt x="6" y="5"/>
                                    <a:pt x="6" y="5"/>
                                  </a:cubicBezTo>
                                  <a:cubicBezTo>
                                    <a:pt x="6" y="33"/>
                                    <a:pt x="6" y="33"/>
                                    <a:pt x="6" y="33"/>
                                  </a:cubicBezTo>
                                  <a:cubicBezTo>
                                    <a:pt x="15" y="33"/>
                                    <a:pt x="15" y="33"/>
                                    <a:pt x="15" y="33"/>
                                  </a:cubicBezTo>
                                  <a:cubicBezTo>
                                    <a:pt x="18" y="33"/>
                                    <a:pt x="20" y="33"/>
                                    <a:pt x="22" y="32"/>
                                  </a:cubicBezTo>
                                  <a:cubicBezTo>
                                    <a:pt x="24" y="31"/>
                                    <a:pt x="25" y="30"/>
                                    <a:pt x="27" y="29"/>
                                  </a:cubicBezTo>
                                  <a:cubicBezTo>
                                    <a:pt x="28" y="28"/>
                                    <a:pt x="29" y="26"/>
                                    <a:pt x="30" y="25"/>
                                  </a:cubicBezTo>
                                  <a:cubicBezTo>
                                    <a:pt x="30" y="23"/>
                                    <a:pt x="31" y="21"/>
                                    <a:pt x="31" y="19"/>
                                  </a:cubicBezTo>
                                  <a:close/>
                                </a:path>
                              </a:pathLst>
                            </a:custGeom>
                            <a:grpFill/>
                            <a:ln>
                              <a:noFill/>
                            </a:ln>
                          </wps:spPr>
                          <wps:bodyPr vert="horz" wrap="square" lIns="91440" tIns="45720" rIns="91440" bIns="45720" numCol="1" anchor="t" anchorCtr="0" compatLnSpc="1"/>
                        </wps:wsp>
                        <wps:wsp>
                          <wps:cNvPr id="81" name="Freeform 19"/>
                          <wps:cNvSpPr/>
                          <wps:spPr bwMode="auto">
                            <a:xfrm>
                              <a:off x="112815" y="0"/>
                              <a:ext cx="52837" cy="96859"/>
                            </a:xfrm>
                            <a:custGeom>
                              <a:avLst/>
                              <a:gdLst>
                                <a:gd name="T0" fmla="*/ 35 w 35"/>
                                <a:gd name="T1" fmla="*/ 62 h 64"/>
                                <a:gd name="T2" fmla="*/ 35 w 35"/>
                                <a:gd name="T3" fmla="*/ 63 h 64"/>
                                <a:gd name="T4" fmla="*/ 35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4 w 35"/>
                                <a:gd name="T25" fmla="*/ 0 h 64"/>
                                <a:gd name="T26" fmla="*/ 34 w 35"/>
                                <a:gd name="T27" fmla="*/ 0 h 64"/>
                                <a:gd name="T28" fmla="*/ 34 w 35"/>
                                <a:gd name="T29" fmla="*/ 1 h 64"/>
                                <a:gd name="T30" fmla="*/ 35 w 35"/>
                                <a:gd name="T31" fmla="*/ 2 h 64"/>
                                <a:gd name="T32" fmla="*/ 34 w 35"/>
                                <a:gd name="T33" fmla="*/ 4 h 64"/>
                                <a:gd name="T34" fmla="*/ 34 w 35"/>
                                <a:gd name="T35" fmla="*/ 4 h 64"/>
                                <a:gd name="T36" fmla="*/ 34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1 w 35"/>
                                <a:gd name="T49" fmla="*/ 29 h 64"/>
                                <a:gd name="T50" fmla="*/ 31 w 35"/>
                                <a:gd name="T51" fmla="*/ 29 h 64"/>
                                <a:gd name="T52" fmla="*/ 31 w 35"/>
                                <a:gd name="T53" fmla="*/ 31 h 64"/>
                                <a:gd name="T54" fmla="*/ 31 w 35"/>
                                <a:gd name="T55" fmla="*/ 32 h 64"/>
                                <a:gd name="T56" fmla="*/ 31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5 w 35"/>
                                <a:gd name="T71" fmla="*/ 60 h 64"/>
                                <a:gd name="T72" fmla="*/ 35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5" y="63"/>
                                  </a:cubicBezTo>
                                  <a:cubicBezTo>
                                    <a:pt x="35" y="63"/>
                                    <a:pt x="35" y="63"/>
                                    <a:pt x="35" y="64"/>
                                  </a:cubicBezTo>
                                  <a:cubicBezTo>
                                    <a:pt x="35" y="64"/>
                                    <a:pt x="34" y="64"/>
                                    <a:pt x="34" y="64"/>
                                  </a:cubicBezTo>
                                  <a:cubicBezTo>
                                    <a:pt x="34" y="64"/>
                                    <a:pt x="34" y="64"/>
                                    <a:pt x="33" y="64"/>
                                  </a:cubicBezTo>
                                  <a:cubicBezTo>
                                    <a:pt x="3" y="64"/>
                                    <a:pt x="3" y="64"/>
                                    <a:pt x="3" y="64"/>
                                  </a:cubicBezTo>
                                  <a:cubicBezTo>
                                    <a:pt x="3" y="64"/>
                                    <a:pt x="2" y="64"/>
                                    <a:pt x="1" y="64"/>
                                  </a:cubicBezTo>
                                  <a:cubicBezTo>
                                    <a:pt x="1" y="63"/>
                                    <a:pt x="0" y="62"/>
                                    <a:pt x="0" y="61"/>
                                  </a:cubicBezTo>
                                  <a:cubicBezTo>
                                    <a:pt x="0" y="3"/>
                                    <a:pt x="0" y="3"/>
                                    <a:pt x="0" y="3"/>
                                  </a:cubicBezTo>
                                  <a:cubicBezTo>
                                    <a:pt x="0" y="2"/>
                                    <a:pt x="1" y="1"/>
                                    <a:pt x="1" y="0"/>
                                  </a:cubicBezTo>
                                  <a:cubicBezTo>
                                    <a:pt x="2" y="0"/>
                                    <a:pt x="3" y="0"/>
                                    <a:pt x="3" y="0"/>
                                  </a:cubicBezTo>
                                  <a:cubicBezTo>
                                    <a:pt x="33" y="0"/>
                                    <a:pt x="33" y="0"/>
                                    <a:pt x="33" y="0"/>
                                  </a:cubicBezTo>
                                  <a:cubicBezTo>
                                    <a:pt x="33" y="0"/>
                                    <a:pt x="33" y="0"/>
                                    <a:pt x="34" y="0"/>
                                  </a:cubicBezTo>
                                  <a:cubicBezTo>
                                    <a:pt x="34" y="0"/>
                                    <a:pt x="34" y="0"/>
                                    <a:pt x="34" y="0"/>
                                  </a:cubicBezTo>
                                  <a:cubicBezTo>
                                    <a:pt x="34" y="1"/>
                                    <a:pt x="34" y="1"/>
                                    <a:pt x="34" y="1"/>
                                  </a:cubicBezTo>
                                  <a:cubicBezTo>
                                    <a:pt x="35" y="2"/>
                                    <a:pt x="35" y="2"/>
                                    <a:pt x="35" y="2"/>
                                  </a:cubicBezTo>
                                  <a:cubicBezTo>
                                    <a:pt x="35" y="3"/>
                                    <a:pt x="35" y="3"/>
                                    <a:pt x="34" y="4"/>
                                  </a:cubicBezTo>
                                  <a:cubicBezTo>
                                    <a:pt x="34" y="4"/>
                                    <a:pt x="34" y="4"/>
                                    <a:pt x="34" y="4"/>
                                  </a:cubicBezTo>
                                  <a:cubicBezTo>
                                    <a:pt x="34" y="5"/>
                                    <a:pt x="34" y="5"/>
                                    <a:pt x="34" y="5"/>
                                  </a:cubicBezTo>
                                  <a:cubicBezTo>
                                    <a:pt x="33" y="5"/>
                                    <a:pt x="33" y="5"/>
                                    <a:pt x="33" y="5"/>
                                  </a:cubicBezTo>
                                  <a:cubicBezTo>
                                    <a:pt x="6" y="5"/>
                                    <a:pt x="6" y="5"/>
                                    <a:pt x="6" y="5"/>
                                  </a:cubicBezTo>
                                  <a:cubicBezTo>
                                    <a:pt x="6" y="28"/>
                                    <a:pt x="6" y="28"/>
                                    <a:pt x="6" y="28"/>
                                  </a:cubicBezTo>
                                  <a:cubicBezTo>
                                    <a:pt x="29" y="28"/>
                                    <a:pt x="29" y="28"/>
                                    <a:pt x="29" y="28"/>
                                  </a:cubicBezTo>
                                  <a:cubicBezTo>
                                    <a:pt x="30" y="28"/>
                                    <a:pt x="30" y="28"/>
                                    <a:pt x="30" y="28"/>
                                  </a:cubicBezTo>
                                  <a:cubicBezTo>
                                    <a:pt x="30" y="28"/>
                                    <a:pt x="30" y="28"/>
                                    <a:pt x="31" y="29"/>
                                  </a:cubicBezTo>
                                  <a:cubicBezTo>
                                    <a:pt x="31" y="29"/>
                                    <a:pt x="31" y="29"/>
                                    <a:pt x="31" y="29"/>
                                  </a:cubicBezTo>
                                  <a:cubicBezTo>
                                    <a:pt x="31" y="30"/>
                                    <a:pt x="31" y="30"/>
                                    <a:pt x="31" y="31"/>
                                  </a:cubicBezTo>
                                  <a:cubicBezTo>
                                    <a:pt x="31" y="31"/>
                                    <a:pt x="31" y="31"/>
                                    <a:pt x="31" y="32"/>
                                  </a:cubicBezTo>
                                  <a:cubicBezTo>
                                    <a:pt x="31" y="32"/>
                                    <a:pt x="31" y="32"/>
                                    <a:pt x="31" y="33"/>
                                  </a:cubicBezTo>
                                  <a:cubicBezTo>
                                    <a:pt x="30" y="33"/>
                                    <a:pt x="30" y="33"/>
                                    <a:pt x="30" y="33"/>
                                  </a:cubicBezTo>
                                  <a:cubicBezTo>
                                    <a:pt x="30" y="33"/>
                                    <a:pt x="30" y="33"/>
                                    <a:pt x="29" y="33"/>
                                  </a:cubicBezTo>
                                  <a:cubicBezTo>
                                    <a:pt x="6" y="33"/>
                                    <a:pt x="6" y="33"/>
                                    <a:pt x="6" y="33"/>
                                  </a:cubicBezTo>
                                  <a:cubicBezTo>
                                    <a:pt x="6" y="59"/>
                                    <a:pt x="6" y="59"/>
                                    <a:pt x="6" y="59"/>
                                  </a:cubicBezTo>
                                  <a:cubicBezTo>
                                    <a:pt x="33" y="59"/>
                                    <a:pt x="33" y="59"/>
                                    <a:pt x="33" y="59"/>
                                  </a:cubicBezTo>
                                  <a:cubicBezTo>
                                    <a:pt x="34" y="59"/>
                                    <a:pt x="34" y="59"/>
                                    <a:pt x="34" y="59"/>
                                  </a:cubicBezTo>
                                  <a:cubicBezTo>
                                    <a:pt x="34" y="59"/>
                                    <a:pt x="35" y="59"/>
                                    <a:pt x="35" y="60"/>
                                  </a:cubicBezTo>
                                  <a:cubicBezTo>
                                    <a:pt x="35" y="60"/>
                                    <a:pt x="35" y="60"/>
                                    <a:pt x="35" y="60"/>
                                  </a:cubicBezTo>
                                  <a:cubicBezTo>
                                    <a:pt x="35" y="61"/>
                                    <a:pt x="35" y="61"/>
                                    <a:pt x="35" y="62"/>
                                  </a:cubicBezTo>
                                  <a:close/>
                                </a:path>
                              </a:pathLst>
                            </a:custGeom>
                            <a:grpFill/>
                            <a:ln>
                              <a:noFill/>
                            </a:ln>
                          </wps:spPr>
                          <wps:bodyPr vert="horz" wrap="square" lIns="91440" tIns="45720" rIns="91440" bIns="45720" numCol="1" anchor="t" anchorCtr="0" compatLnSpc="1"/>
                        </wps:wsp>
                        <wps:wsp>
                          <wps:cNvPr id="17" name="Freeform 20"/>
                          <wps:cNvSpPr>
                            <a:spLocks noEditPoints="1"/>
                          </wps:cNvSpPr>
                          <wps:spPr bwMode="auto">
                            <a:xfrm>
                              <a:off x="213756" y="0"/>
                              <a:ext cx="608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2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2"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2"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2"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9"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5"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18" name="Freeform 21"/>
                          <wps:cNvSpPr/>
                          <wps:spPr bwMode="auto">
                            <a:xfrm>
                              <a:off x="320633" y="0"/>
                              <a:ext cx="57641"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20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2" y="5"/>
                                    <a:pt x="20"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2" name="Freeform 22"/>
                          <wps:cNvSpPr>
                            <a:spLocks noEditPoints="1"/>
                          </wps:cNvSpPr>
                          <wps:spPr bwMode="auto">
                            <a:xfrm>
                              <a:off x="421574" y="0"/>
                              <a:ext cx="84059" cy="99261"/>
                            </a:xfrm>
                            <a:custGeom>
                              <a:avLst/>
                              <a:gdLst>
                                <a:gd name="T0" fmla="*/ 56 w 56"/>
                                <a:gd name="T1" fmla="*/ 32 h 66"/>
                                <a:gd name="T2" fmla="*/ 55 w 56"/>
                                <a:gd name="T3" fmla="*/ 46 h 66"/>
                                <a:gd name="T4" fmla="*/ 49 w 56"/>
                                <a:gd name="T5" fmla="*/ 57 h 66"/>
                                <a:gd name="T6" fmla="*/ 40 w 56"/>
                                <a:gd name="T7" fmla="*/ 64 h 66"/>
                                <a:gd name="T8" fmla="*/ 28 w 56"/>
                                <a:gd name="T9" fmla="*/ 66 h 66"/>
                                <a:gd name="T10" fmla="*/ 15 w 56"/>
                                <a:gd name="T11" fmla="*/ 64 h 66"/>
                                <a:gd name="T12" fmla="*/ 7 w 56"/>
                                <a:gd name="T13" fmla="*/ 57 h 66"/>
                                <a:gd name="T14" fmla="*/ 2 w 56"/>
                                <a:gd name="T15" fmla="*/ 47 h 66"/>
                                <a:gd name="T16" fmla="*/ 0 w 56"/>
                                <a:gd name="T17" fmla="*/ 33 h 66"/>
                                <a:gd name="T18" fmla="*/ 2 w 56"/>
                                <a:gd name="T19" fmla="*/ 20 h 66"/>
                                <a:gd name="T20" fmla="*/ 7 w 56"/>
                                <a:gd name="T21" fmla="*/ 9 h 66"/>
                                <a:gd name="T22" fmla="*/ 16 w 56"/>
                                <a:gd name="T23" fmla="*/ 2 h 66"/>
                                <a:gd name="T24" fmla="*/ 29 w 56"/>
                                <a:gd name="T25" fmla="*/ 0 h 66"/>
                                <a:gd name="T26" fmla="*/ 41 w 56"/>
                                <a:gd name="T27" fmla="*/ 2 h 66"/>
                                <a:gd name="T28" fmla="*/ 50 w 56"/>
                                <a:gd name="T29" fmla="*/ 9 h 66"/>
                                <a:gd name="T30" fmla="*/ 55 w 56"/>
                                <a:gd name="T31" fmla="*/ 19 h 66"/>
                                <a:gd name="T32" fmla="*/ 56 w 56"/>
                                <a:gd name="T33" fmla="*/ 32 h 66"/>
                                <a:gd name="T34" fmla="*/ 50 w 56"/>
                                <a:gd name="T35" fmla="*/ 33 h 66"/>
                                <a:gd name="T36" fmla="*/ 49 w 56"/>
                                <a:gd name="T37" fmla="*/ 22 h 66"/>
                                <a:gd name="T38" fmla="*/ 45 w 56"/>
                                <a:gd name="T39" fmla="*/ 13 h 66"/>
                                <a:gd name="T40" fmla="*/ 39 w 56"/>
                                <a:gd name="T41" fmla="*/ 7 h 66"/>
                                <a:gd name="T42" fmla="*/ 28 w 56"/>
                                <a:gd name="T43" fmla="*/ 5 h 66"/>
                                <a:gd name="T44" fmla="*/ 18 w 56"/>
                                <a:gd name="T45" fmla="*/ 8 h 66"/>
                                <a:gd name="T46" fmla="*/ 12 w 56"/>
                                <a:gd name="T47" fmla="*/ 14 h 66"/>
                                <a:gd name="T48" fmla="*/ 8 w 56"/>
                                <a:gd name="T49" fmla="*/ 22 h 66"/>
                                <a:gd name="T50" fmla="*/ 7 w 56"/>
                                <a:gd name="T51" fmla="*/ 33 h 66"/>
                                <a:gd name="T52" fmla="*/ 8 w 56"/>
                                <a:gd name="T53" fmla="*/ 44 h 66"/>
                                <a:gd name="T54" fmla="*/ 11 w 56"/>
                                <a:gd name="T55" fmla="*/ 53 h 66"/>
                                <a:gd name="T56" fmla="*/ 18 w 56"/>
                                <a:gd name="T57" fmla="*/ 59 h 66"/>
                                <a:gd name="T58" fmla="*/ 28 w 56"/>
                                <a:gd name="T59" fmla="*/ 61 h 66"/>
                                <a:gd name="T60" fmla="*/ 38 w 56"/>
                                <a:gd name="T61" fmla="*/ 58 h 66"/>
                                <a:gd name="T62" fmla="*/ 45 w 56"/>
                                <a:gd name="T63" fmla="*/ 52 h 66"/>
                                <a:gd name="T64" fmla="*/ 49 w 56"/>
                                <a:gd name="T65" fmla="*/ 43 h 66"/>
                                <a:gd name="T66" fmla="*/ 50 w 56"/>
                                <a:gd name="T67" fmla="*/ 33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56" h="66">
                                  <a:moveTo>
                                    <a:pt x="56" y="32"/>
                                  </a:moveTo>
                                  <a:cubicBezTo>
                                    <a:pt x="56" y="37"/>
                                    <a:pt x="56" y="42"/>
                                    <a:pt x="55" y="46"/>
                                  </a:cubicBezTo>
                                  <a:cubicBezTo>
                                    <a:pt x="53" y="50"/>
                                    <a:pt x="52" y="54"/>
                                    <a:pt x="49" y="57"/>
                                  </a:cubicBezTo>
                                  <a:cubicBezTo>
                                    <a:pt x="47" y="60"/>
                                    <a:pt x="44" y="62"/>
                                    <a:pt x="40" y="64"/>
                                  </a:cubicBezTo>
                                  <a:cubicBezTo>
                                    <a:pt x="37" y="65"/>
                                    <a:pt x="32" y="66"/>
                                    <a:pt x="28" y="66"/>
                                  </a:cubicBezTo>
                                  <a:cubicBezTo>
                                    <a:pt x="23" y="66"/>
                                    <a:pt x="19" y="65"/>
                                    <a:pt x="15" y="64"/>
                                  </a:cubicBezTo>
                                  <a:cubicBezTo>
                                    <a:pt x="12" y="62"/>
                                    <a:pt x="9" y="60"/>
                                    <a:pt x="7" y="57"/>
                                  </a:cubicBezTo>
                                  <a:cubicBezTo>
                                    <a:pt x="5" y="55"/>
                                    <a:pt x="3" y="51"/>
                                    <a:pt x="2" y="47"/>
                                  </a:cubicBezTo>
                                  <a:cubicBezTo>
                                    <a:pt x="1" y="43"/>
                                    <a:pt x="0" y="38"/>
                                    <a:pt x="0" y="33"/>
                                  </a:cubicBezTo>
                                  <a:cubicBezTo>
                                    <a:pt x="0" y="28"/>
                                    <a:pt x="1" y="24"/>
                                    <a:pt x="2" y="20"/>
                                  </a:cubicBezTo>
                                  <a:cubicBezTo>
                                    <a:pt x="3" y="15"/>
                                    <a:pt x="5" y="12"/>
                                    <a:pt x="7" y="9"/>
                                  </a:cubicBezTo>
                                  <a:cubicBezTo>
                                    <a:pt x="10" y="6"/>
                                    <a:pt x="13" y="4"/>
                                    <a:pt x="16" y="2"/>
                                  </a:cubicBezTo>
                                  <a:cubicBezTo>
                                    <a:pt x="20" y="1"/>
                                    <a:pt x="24" y="0"/>
                                    <a:pt x="29" y="0"/>
                                  </a:cubicBezTo>
                                  <a:cubicBezTo>
                                    <a:pt x="34" y="0"/>
                                    <a:pt x="38" y="1"/>
                                    <a:pt x="41" y="2"/>
                                  </a:cubicBezTo>
                                  <a:cubicBezTo>
                                    <a:pt x="45" y="4"/>
                                    <a:pt x="47" y="6"/>
                                    <a:pt x="50" y="9"/>
                                  </a:cubicBezTo>
                                  <a:cubicBezTo>
                                    <a:pt x="52" y="11"/>
                                    <a:pt x="54" y="15"/>
                                    <a:pt x="55" y="19"/>
                                  </a:cubicBezTo>
                                  <a:cubicBezTo>
                                    <a:pt x="56" y="23"/>
                                    <a:pt x="56" y="27"/>
                                    <a:pt x="56" y="32"/>
                                  </a:cubicBezTo>
                                  <a:close/>
                                  <a:moveTo>
                                    <a:pt x="50" y="33"/>
                                  </a:moveTo>
                                  <a:cubicBezTo>
                                    <a:pt x="50" y="29"/>
                                    <a:pt x="49" y="25"/>
                                    <a:pt x="49" y="22"/>
                                  </a:cubicBezTo>
                                  <a:cubicBezTo>
                                    <a:pt x="48" y="19"/>
                                    <a:pt x="47" y="16"/>
                                    <a:pt x="45" y="13"/>
                                  </a:cubicBezTo>
                                  <a:cubicBezTo>
                                    <a:pt x="44" y="11"/>
                                    <a:pt x="41" y="9"/>
                                    <a:pt x="39" y="7"/>
                                  </a:cubicBezTo>
                                  <a:cubicBezTo>
                                    <a:pt x="36" y="6"/>
                                    <a:pt x="33" y="5"/>
                                    <a:pt x="28" y="5"/>
                                  </a:cubicBezTo>
                                  <a:cubicBezTo>
                                    <a:pt x="24" y="5"/>
                                    <a:pt x="21" y="6"/>
                                    <a:pt x="18" y="8"/>
                                  </a:cubicBezTo>
                                  <a:cubicBezTo>
                                    <a:pt x="16" y="9"/>
                                    <a:pt x="13" y="11"/>
                                    <a:pt x="12" y="14"/>
                                  </a:cubicBezTo>
                                  <a:cubicBezTo>
                                    <a:pt x="10" y="16"/>
                                    <a:pt x="9" y="19"/>
                                    <a:pt x="8" y="22"/>
                                  </a:cubicBezTo>
                                  <a:cubicBezTo>
                                    <a:pt x="7" y="26"/>
                                    <a:pt x="7" y="29"/>
                                    <a:pt x="7" y="33"/>
                                  </a:cubicBezTo>
                                  <a:cubicBezTo>
                                    <a:pt x="7" y="37"/>
                                    <a:pt x="7" y="40"/>
                                    <a:pt x="8" y="44"/>
                                  </a:cubicBezTo>
                                  <a:cubicBezTo>
                                    <a:pt x="9" y="47"/>
                                    <a:pt x="10" y="50"/>
                                    <a:pt x="11" y="53"/>
                                  </a:cubicBezTo>
                                  <a:cubicBezTo>
                                    <a:pt x="13" y="55"/>
                                    <a:pt x="15" y="57"/>
                                    <a:pt x="18" y="59"/>
                                  </a:cubicBezTo>
                                  <a:cubicBezTo>
                                    <a:pt x="21" y="60"/>
                                    <a:pt x="24" y="61"/>
                                    <a:pt x="28" y="61"/>
                                  </a:cubicBezTo>
                                  <a:cubicBezTo>
                                    <a:pt x="32" y="61"/>
                                    <a:pt x="36" y="60"/>
                                    <a:pt x="38" y="58"/>
                                  </a:cubicBezTo>
                                  <a:cubicBezTo>
                                    <a:pt x="41" y="57"/>
                                    <a:pt x="43" y="55"/>
                                    <a:pt x="45" y="52"/>
                                  </a:cubicBezTo>
                                  <a:cubicBezTo>
                                    <a:pt x="47" y="50"/>
                                    <a:pt x="48" y="47"/>
                                    <a:pt x="49" y="43"/>
                                  </a:cubicBezTo>
                                  <a:cubicBezTo>
                                    <a:pt x="49" y="40"/>
                                    <a:pt x="50" y="37"/>
                                    <a:pt x="50" y="33"/>
                                  </a:cubicBezTo>
                                  <a:close/>
                                </a:path>
                              </a:pathLst>
                            </a:custGeom>
                            <a:grpFill/>
                            <a:ln>
                              <a:noFill/>
                            </a:ln>
                          </wps:spPr>
                          <wps:bodyPr vert="horz" wrap="square" lIns="91440" tIns="45720" rIns="91440" bIns="45720" numCol="1" anchor="t" anchorCtr="0" compatLnSpc="1"/>
                        </wps:wsp>
                        <wps:wsp>
                          <wps:cNvPr id="83" name="Freeform 23"/>
                          <wps:cNvSpPr/>
                          <wps:spPr bwMode="auto">
                            <a:xfrm>
                              <a:off x="558140" y="0"/>
                              <a:ext cx="69649" cy="98460"/>
                            </a:xfrm>
                            <a:custGeom>
                              <a:avLst/>
                              <a:gdLst>
                                <a:gd name="T0" fmla="*/ 46 w 46"/>
                                <a:gd name="T1" fmla="*/ 61 h 65"/>
                                <a:gd name="T2" fmla="*/ 46 w 46"/>
                                <a:gd name="T3" fmla="*/ 63 h 65"/>
                                <a:gd name="T4" fmla="*/ 45 w 46"/>
                                <a:gd name="T5" fmla="*/ 64 h 65"/>
                                <a:gd name="T6" fmla="*/ 44 w 46"/>
                                <a:gd name="T7" fmla="*/ 64 h 65"/>
                                <a:gd name="T8" fmla="*/ 43 w 46"/>
                                <a:gd name="T9" fmla="*/ 65 h 65"/>
                                <a:gd name="T10" fmla="*/ 42 w 46"/>
                                <a:gd name="T11" fmla="*/ 65 h 65"/>
                                <a:gd name="T12" fmla="*/ 40 w 46"/>
                                <a:gd name="T13" fmla="*/ 64 h 65"/>
                                <a:gd name="T14" fmla="*/ 39 w 46"/>
                                <a:gd name="T15" fmla="*/ 63 h 65"/>
                                <a:gd name="T16" fmla="*/ 37 w 46"/>
                                <a:gd name="T17" fmla="*/ 62 h 65"/>
                                <a:gd name="T18" fmla="*/ 35 w 46"/>
                                <a:gd name="T19" fmla="*/ 59 h 65"/>
                                <a:gd name="T20" fmla="*/ 13 w 46"/>
                                <a:gd name="T21" fmla="*/ 19 h 65"/>
                                <a:gd name="T22" fmla="*/ 9 w 46"/>
                                <a:gd name="T23" fmla="*/ 13 h 65"/>
                                <a:gd name="T24" fmla="*/ 6 w 46"/>
                                <a:gd name="T25" fmla="*/ 7 h 65"/>
                                <a:gd name="T26" fmla="*/ 6 w 46"/>
                                <a:gd name="T27" fmla="*/ 7 h 65"/>
                                <a:gd name="T28" fmla="*/ 6 w 46"/>
                                <a:gd name="T29" fmla="*/ 14 h 65"/>
                                <a:gd name="T30" fmla="*/ 6 w 46"/>
                                <a:gd name="T31" fmla="*/ 21 h 65"/>
                                <a:gd name="T32" fmla="*/ 6 w 46"/>
                                <a:gd name="T33" fmla="*/ 63 h 65"/>
                                <a:gd name="T34" fmla="*/ 6 w 46"/>
                                <a:gd name="T35" fmla="*/ 64 h 65"/>
                                <a:gd name="T36" fmla="*/ 5 w 46"/>
                                <a:gd name="T37" fmla="*/ 64 h 65"/>
                                <a:gd name="T38" fmla="*/ 4 w 46"/>
                                <a:gd name="T39" fmla="*/ 65 h 65"/>
                                <a:gd name="T40" fmla="*/ 3 w 46"/>
                                <a:gd name="T41" fmla="*/ 65 h 65"/>
                                <a:gd name="T42" fmla="*/ 1 w 46"/>
                                <a:gd name="T43" fmla="*/ 65 h 65"/>
                                <a:gd name="T44" fmla="*/ 0 w 46"/>
                                <a:gd name="T45" fmla="*/ 64 h 65"/>
                                <a:gd name="T46" fmla="*/ 0 w 46"/>
                                <a:gd name="T47" fmla="*/ 64 h 65"/>
                                <a:gd name="T48" fmla="*/ 0 w 46"/>
                                <a:gd name="T49" fmla="*/ 63 h 65"/>
                                <a:gd name="T50" fmla="*/ 0 w 46"/>
                                <a:gd name="T51" fmla="*/ 3 h 65"/>
                                <a:gd name="T52" fmla="*/ 1 w 46"/>
                                <a:gd name="T53" fmla="*/ 0 h 65"/>
                                <a:gd name="T54" fmla="*/ 3 w 46"/>
                                <a:gd name="T55" fmla="*/ 0 h 65"/>
                                <a:gd name="T56" fmla="*/ 5 w 46"/>
                                <a:gd name="T57" fmla="*/ 0 h 65"/>
                                <a:gd name="T58" fmla="*/ 7 w 46"/>
                                <a:gd name="T59" fmla="*/ 0 h 65"/>
                                <a:gd name="T60" fmla="*/ 9 w 46"/>
                                <a:gd name="T61" fmla="*/ 1 h 65"/>
                                <a:gd name="T62" fmla="*/ 10 w 46"/>
                                <a:gd name="T63" fmla="*/ 2 h 65"/>
                                <a:gd name="T64" fmla="*/ 11 w 46"/>
                                <a:gd name="T65" fmla="*/ 4 h 65"/>
                                <a:gd name="T66" fmla="*/ 29 w 46"/>
                                <a:gd name="T67" fmla="*/ 35 h 65"/>
                                <a:gd name="T68" fmla="*/ 32 w 46"/>
                                <a:gd name="T69" fmla="*/ 41 h 65"/>
                                <a:gd name="T70" fmla="*/ 35 w 46"/>
                                <a:gd name="T71" fmla="*/ 46 h 65"/>
                                <a:gd name="T72" fmla="*/ 37 w 46"/>
                                <a:gd name="T73" fmla="*/ 51 h 65"/>
                                <a:gd name="T74" fmla="*/ 40 w 46"/>
                                <a:gd name="T75" fmla="*/ 56 h 65"/>
                                <a:gd name="T76" fmla="*/ 40 w 46"/>
                                <a:gd name="T77" fmla="*/ 56 h 65"/>
                                <a:gd name="T78" fmla="*/ 40 w 46"/>
                                <a:gd name="T79" fmla="*/ 47 h 65"/>
                                <a:gd name="T80" fmla="*/ 40 w 46"/>
                                <a:gd name="T81" fmla="*/ 39 h 65"/>
                                <a:gd name="T82" fmla="*/ 40 w 46"/>
                                <a:gd name="T83" fmla="*/ 1 h 65"/>
                                <a:gd name="T84" fmla="*/ 40 w 46"/>
                                <a:gd name="T85" fmla="*/ 0 h 65"/>
                                <a:gd name="T86" fmla="*/ 41 w 46"/>
                                <a:gd name="T87" fmla="*/ 0 h 65"/>
                                <a:gd name="T88" fmla="*/ 42 w 46"/>
                                <a:gd name="T89" fmla="*/ 0 h 65"/>
                                <a:gd name="T90" fmla="*/ 43 w 46"/>
                                <a:gd name="T91" fmla="*/ 0 h 65"/>
                                <a:gd name="T92" fmla="*/ 45 w 46"/>
                                <a:gd name="T93" fmla="*/ 0 h 65"/>
                                <a:gd name="T94" fmla="*/ 46 w 46"/>
                                <a:gd name="T95" fmla="*/ 0 h 65"/>
                                <a:gd name="T96" fmla="*/ 46 w 46"/>
                                <a:gd name="T97" fmla="*/ 0 h 65"/>
                                <a:gd name="T98" fmla="*/ 46 w 46"/>
                                <a:gd name="T99" fmla="*/ 1 h 65"/>
                                <a:gd name="T100" fmla="*/ 46 w 46"/>
                                <a:gd name="T101" fmla="*/ 6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6" h="65">
                                  <a:moveTo>
                                    <a:pt x="46" y="61"/>
                                  </a:moveTo>
                                  <a:cubicBezTo>
                                    <a:pt x="46" y="62"/>
                                    <a:pt x="46" y="63"/>
                                    <a:pt x="46" y="63"/>
                                  </a:cubicBezTo>
                                  <a:cubicBezTo>
                                    <a:pt x="46" y="63"/>
                                    <a:pt x="46" y="64"/>
                                    <a:pt x="45" y="64"/>
                                  </a:cubicBezTo>
                                  <a:cubicBezTo>
                                    <a:pt x="45" y="64"/>
                                    <a:pt x="45" y="64"/>
                                    <a:pt x="44" y="64"/>
                                  </a:cubicBezTo>
                                  <a:cubicBezTo>
                                    <a:pt x="44" y="65"/>
                                    <a:pt x="44" y="65"/>
                                    <a:pt x="43" y="65"/>
                                  </a:cubicBezTo>
                                  <a:cubicBezTo>
                                    <a:pt x="42" y="65"/>
                                    <a:pt x="42" y="65"/>
                                    <a:pt x="42" y="65"/>
                                  </a:cubicBezTo>
                                  <a:cubicBezTo>
                                    <a:pt x="41" y="65"/>
                                    <a:pt x="41" y="64"/>
                                    <a:pt x="40" y="64"/>
                                  </a:cubicBezTo>
                                  <a:cubicBezTo>
                                    <a:pt x="40" y="64"/>
                                    <a:pt x="39" y="64"/>
                                    <a:pt x="39" y="63"/>
                                  </a:cubicBezTo>
                                  <a:cubicBezTo>
                                    <a:pt x="38" y="63"/>
                                    <a:pt x="38" y="62"/>
                                    <a:pt x="37" y="62"/>
                                  </a:cubicBezTo>
                                  <a:cubicBezTo>
                                    <a:pt x="37" y="61"/>
                                    <a:pt x="36" y="60"/>
                                    <a:pt x="35" y="59"/>
                                  </a:cubicBezTo>
                                  <a:cubicBezTo>
                                    <a:pt x="13" y="19"/>
                                    <a:pt x="13" y="19"/>
                                    <a:pt x="13" y="19"/>
                                  </a:cubicBezTo>
                                  <a:cubicBezTo>
                                    <a:pt x="11" y="17"/>
                                    <a:pt x="10" y="15"/>
                                    <a:pt x="9" y="13"/>
                                  </a:cubicBezTo>
                                  <a:cubicBezTo>
                                    <a:pt x="8" y="11"/>
                                    <a:pt x="7" y="8"/>
                                    <a:pt x="6" y="7"/>
                                  </a:cubicBezTo>
                                  <a:cubicBezTo>
                                    <a:pt x="6" y="7"/>
                                    <a:pt x="6" y="7"/>
                                    <a:pt x="6" y="7"/>
                                  </a:cubicBezTo>
                                  <a:cubicBezTo>
                                    <a:pt x="6" y="9"/>
                                    <a:pt x="6" y="11"/>
                                    <a:pt x="6" y="14"/>
                                  </a:cubicBezTo>
                                  <a:cubicBezTo>
                                    <a:pt x="6" y="17"/>
                                    <a:pt x="6" y="19"/>
                                    <a:pt x="6" y="21"/>
                                  </a:cubicBezTo>
                                  <a:cubicBezTo>
                                    <a:pt x="6" y="63"/>
                                    <a:pt x="6" y="63"/>
                                    <a:pt x="6" y="63"/>
                                  </a:cubicBezTo>
                                  <a:cubicBezTo>
                                    <a:pt x="6" y="64"/>
                                    <a:pt x="6" y="64"/>
                                    <a:pt x="6" y="64"/>
                                  </a:cubicBezTo>
                                  <a:cubicBezTo>
                                    <a:pt x="6" y="64"/>
                                    <a:pt x="5"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5" y="0"/>
                                    <a:pt x="5" y="0"/>
                                    <a:pt x="5" y="0"/>
                                  </a:cubicBezTo>
                                  <a:cubicBezTo>
                                    <a:pt x="6" y="0"/>
                                    <a:pt x="7" y="0"/>
                                    <a:pt x="7" y="0"/>
                                  </a:cubicBezTo>
                                  <a:cubicBezTo>
                                    <a:pt x="8" y="0"/>
                                    <a:pt x="8" y="0"/>
                                    <a:pt x="9" y="1"/>
                                  </a:cubicBezTo>
                                  <a:cubicBezTo>
                                    <a:pt x="9" y="1"/>
                                    <a:pt x="9" y="1"/>
                                    <a:pt x="10" y="2"/>
                                  </a:cubicBezTo>
                                  <a:cubicBezTo>
                                    <a:pt x="10" y="2"/>
                                    <a:pt x="11" y="3"/>
                                    <a:pt x="11" y="4"/>
                                  </a:cubicBezTo>
                                  <a:cubicBezTo>
                                    <a:pt x="29" y="35"/>
                                    <a:pt x="29" y="35"/>
                                    <a:pt x="29" y="35"/>
                                  </a:cubicBezTo>
                                  <a:cubicBezTo>
                                    <a:pt x="30" y="37"/>
                                    <a:pt x="31" y="39"/>
                                    <a:pt x="32" y="41"/>
                                  </a:cubicBezTo>
                                  <a:cubicBezTo>
                                    <a:pt x="33" y="42"/>
                                    <a:pt x="34" y="44"/>
                                    <a:pt x="35" y="46"/>
                                  </a:cubicBezTo>
                                  <a:cubicBezTo>
                                    <a:pt x="36" y="48"/>
                                    <a:pt x="36" y="49"/>
                                    <a:pt x="37" y="51"/>
                                  </a:cubicBezTo>
                                  <a:cubicBezTo>
                                    <a:pt x="38" y="53"/>
                                    <a:pt x="39" y="54"/>
                                    <a:pt x="40" y="56"/>
                                  </a:cubicBezTo>
                                  <a:cubicBezTo>
                                    <a:pt x="40" y="56"/>
                                    <a:pt x="40" y="56"/>
                                    <a:pt x="40" y="56"/>
                                  </a:cubicBezTo>
                                  <a:cubicBezTo>
                                    <a:pt x="40" y="53"/>
                                    <a:pt x="40" y="50"/>
                                    <a:pt x="40" y="47"/>
                                  </a:cubicBezTo>
                                  <a:cubicBezTo>
                                    <a:pt x="40" y="44"/>
                                    <a:pt x="40" y="41"/>
                                    <a:pt x="40" y="39"/>
                                  </a:cubicBezTo>
                                  <a:cubicBezTo>
                                    <a:pt x="40" y="1"/>
                                    <a:pt x="40" y="1"/>
                                    <a:pt x="40" y="1"/>
                                  </a:cubicBezTo>
                                  <a:cubicBezTo>
                                    <a:pt x="40" y="1"/>
                                    <a:pt x="40" y="0"/>
                                    <a:pt x="40" y="0"/>
                                  </a:cubicBezTo>
                                  <a:cubicBezTo>
                                    <a:pt x="40" y="0"/>
                                    <a:pt x="41" y="0"/>
                                    <a:pt x="41" y="0"/>
                                  </a:cubicBezTo>
                                  <a:cubicBezTo>
                                    <a:pt x="41" y="0"/>
                                    <a:pt x="41" y="0"/>
                                    <a:pt x="42" y="0"/>
                                  </a:cubicBezTo>
                                  <a:cubicBezTo>
                                    <a:pt x="42" y="0"/>
                                    <a:pt x="43" y="0"/>
                                    <a:pt x="43" y="0"/>
                                  </a:cubicBezTo>
                                  <a:cubicBezTo>
                                    <a:pt x="44" y="0"/>
                                    <a:pt x="44" y="0"/>
                                    <a:pt x="45" y="0"/>
                                  </a:cubicBezTo>
                                  <a:cubicBezTo>
                                    <a:pt x="45" y="0"/>
                                    <a:pt x="45" y="0"/>
                                    <a:pt x="46" y="0"/>
                                  </a:cubicBezTo>
                                  <a:cubicBezTo>
                                    <a:pt x="46" y="0"/>
                                    <a:pt x="46" y="0"/>
                                    <a:pt x="46" y="0"/>
                                  </a:cubicBezTo>
                                  <a:cubicBezTo>
                                    <a:pt x="46" y="0"/>
                                    <a:pt x="46" y="1"/>
                                    <a:pt x="46" y="1"/>
                                  </a:cubicBezTo>
                                  <a:lnTo>
                                    <a:pt x="46" y="61"/>
                                  </a:lnTo>
                                  <a:close/>
                                </a:path>
                              </a:pathLst>
                            </a:custGeom>
                            <a:grpFill/>
                            <a:ln>
                              <a:noFill/>
                            </a:ln>
                          </wps:spPr>
                          <wps:bodyPr vert="horz" wrap="square" lIns="91440" tIns="45720" rIns="91440" bIns="45720" numCol="1" anchor="t" anchorCtr="0" compatLnSpc="1"/>
                        </wps:wsp>
                        <wps:wsp>
                          <wps:cNvPr id="21" name="Freeform 24"/>
                          <wps:cNvSpPr>
                            <a:spLocks noEditPoints="1"/>
                          </wps:cNvSpPr>
                          <wps:spPr bwMode="auto">
                            <a:xfrm>
                              <a:off x="676893" y="0"/>
                              <a:ext cx="80857" cy="99261"/>
                            </a:xfrm>
                            <a:custGeom>
                              <a:avLst/>
                              <a:gdLst>
                                <a:gd name="T0" fmla="*/ 54 w 54"/>
                                <a:gd name="T1" fmla="*/ 63 h 66"/>
                                <a:gd name="T2" fmla="*/ 54 w 54"/>
                                <a:gd name="T3" fmla="*/ 65 h 66"/>
                                <a:gd name="T4" fmla="*/ 54 w 54"/>
                                <a:gd name="T5" fmla="*/ 65 h 66"/>
                                <a:gd name="T6" fmla="*/ 53 w 54"/>
                                <a:gd name="T7" fmla="*/ 66 h 66"/>
                                <a:gd name="T8" fmla="*/ 51 w 54"/>
                                <a:gd name="T9" fmla="*/ 66 h 66"/>
                                <a:gd name="T10" fmla="*/ 49 w 54"/>
                                <a:gd name="T11" fmla="*/ 66 h 66"/>
                                <a:gd name="T12" fmla="*/ 48 w 54"/>
                                <a:gd name="T13" fmla="*/ 65 h 66"/>
                                <a:gd name="T14" fmla="*/ 48 w 54"/>
                                <a:gd name="T15" fmla="*/ 65 h 66"/>
                                <a:gd name="T16" fmla="*/ 47 w 54"/>
                                <a:gd name="T17" fmla="*/ 64 h 66"/>
                                <a:gd name="T18" fmla="*/ 41 w 54"/>
                                <a:gd name="T19" fmla="*/ 47 h 66"/>
                                <a:gd name="T20" fmla="*/ 13 w 54"/>
                                <a:gd name="T21" fmla="*/ 47 h 66"/>
                                <a:gd name="T22" fmla="*/ 7 w 54"/>
                                <a:gd name="T23" fmla="*/ 64 h 66"/>
                                <a:gd name="T24" fmla="*/ 6 w 54"/>
                                <a:gd name="T25" fmla="*/ 65 h 66"/>
                                <a:gd name="T26" fmla="*/ 6 w 54"/>
                                <a:gd name="T27" fmla="*/ 65 h 66"/>
                                <a:gd name="T28" fmla="*/ 5 w 54"/>
                                <a:gd name="T29" fmla="*/ 66 h 66"/>
                                <a:gd name="T30" fmla="*/ 3 w 54"/>
                                <a:gd name="T31" fmla="*/ 66 h 66"/>
                                <a:gd name="T32" fmla="*/ 2 w 54"/>
                                <a:gd name="T33" fmla="*/ 66 h 66"/>
                                <a:gd name="T34" fmla="*/ 1 w 54"/>
                                <a:gd name="T35" fmla="*/ 65 h 66"/>
                                <a:gd name="T36" fmla="*/ 0 w 54"/>
                                <a:gd name="T37" fmla="*/ 65 h 66"/>
                                <a:gd name="T38" fmla="*/ 0 w 54"/>
                                <a:gd name="T39" fmla="*/ 63 h 66"/>
                                <a:gd name="T40" fmla="*/ 23 w 54"/>
                                <a:gd name="T41" fmla="*/ 2 h 66"/>
                                <a:gd name="T42" fmla="*/ 24 w 54"/>
                                <a:gd name="T43" fmla="*/ 1 h 66"/>
                                <a:gd name="T44" fmla="*/ 24 w 54"/>
                                <a:gd name="T45" fmla="*/ 1 h 66"/>
                                <a:gd name="T46" fmla="*/ 25 w 54"/>
                                <a:gd name="T47" fmla="*/ 0 h 66"/>
                                <a:gd name="T48" fmla="*/ 27 w 54"/>
                                <a:gd name="T49" fmla="*/ 0 h 66"/>
                                <a:gd name="T50" fmla="*/ 29 w 54"/>
                                <a:gd name="T51" fmla="*/ 0 h 66"/>
                                <a:gd name="T52" fmla="*/ 30 w 54"/>
                                <a:gd name="T53" fmla="*/ 1 h 66"/>
                                <a:gd name="T54" fmla="*/ 30 w 54"/>
                                <a:gd name="T55" fmla="*/ 1 h 66"/>
                                <a:gd name="T56" fmla="*/ 31 w 54"/>
                                <a:gd name="T57" fmla="*/ 2 h 66"/>
                                <a:gd name="T58" fmla="*/ 54 w 54"/>
                                <a:gd name="T59" fmla="*/ 63 h 66"/>
                                <a:gd name="T60" fmla="*/ 27 w 54"/>
                                <a:gd name="T61" fmla="*/ 7 h 66"/>
                                <a:gd name="T62" fmla="*/ 27 w 54"/>
                                <a:gd name="T63" fmla="*/ 7 h 66"/>
                                <a:gd name="T64" fmla="*/ 14 w 54"/>
                                <a:gd name="T65" fmla="*/ 42 h 66"/>
                                <a:gd name="T66" fmla="*/ 39 w 54"/>
                                <a:gd name="T67" fmla="*/ 42 h 66"/>
                                <a:gd name="T68" fmla="*/ 27 w 54"/>
                                <a:gd name="T6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4" h="66">
                                  <a:moveTo>
                                    <a:pt x="54" y="63"/>
                                  </a:moveTo>
                                  <a:cubicBezTo>
                                    <a:pt x="54" y="64"/>
                                    <a:pt x="54" y="64"/>
                                    <a:pt x="54" y="65"/>
                                  </a:cubicBezTo>
                                  <a:cubicBezTo>
                                    <a:pt x="54" y="65"/>
                                    <a:pt x="54" y="65"/>
                                    <a:pt x="54" y="65"/>
                                  </a:cubicBezTo>
                                  <a:cubicBezTo>
                                    <a:pt x="53" y="65"/>
                                    <a:pt x="53" y="66"/>
                                    <a:pt x="53" y="66"/>
                                  </a:cubicBezTo>
                                  <a:cubicBezTo>
                                    <a:pt x="52" y="66"/>
                                    <a:pt x="51" y="66"/>
                                    <a:pt x="51" y="66"/>
                                  </a:cubicBezTo>
                                  <a:cubicBezTo>
                                    <a:pt x="50" y="66"/>
                                    <a:pt x="50" y="66"/>
                                    <a:pt x="49" y="66"/>
                                  </a:cubicBezTo>
                                  <a:cubicBezTo>
                                    <a:pt x="49" y="66"/>
                                    <a:pt x="48" y="65"/>
                                    <a:pt x="48" y="65"/>
                                  </a:cubicBezTo>
                                  <a:cubicBezTo>
                                    <a:pt x="48" y="65"/>
                                    <a:pt x="48" y="65"/>
                                    <a:pt x="48" y="65"/>
                                  </a:cubicBezTo>
                                  <a:cubicBezTo>
                                    <a:pt x="47" y="65"/>
                                    <a:pt x="47" y="65"/>
                                    <a:pt x="47" y="64"/>
                                  </a:cubicBezTo>
                                  <a:cubicBezTo>
                                    <a:pt x="41" y="47"/>
                                    <a:pt x="41" y="47"/>
                                    <a:pt x="41" y="47"/>
                                  </a:cubicBezTo>
                                  <a:cubicBezTo>
                                    <a:pt x="13" y="47"/>
                                    <a:pt x="13" y="47"/>
                                    <a:pt x="13" y="47"/>
                                  </a:cubicBezTo>
                                  <a:cubicBezTo>
                                    <a:pt x="7" y="64"/>
                                    <a:pt x="7" y="64"/>
                                    <a:pt x="7" y="64"/>
                                  </a:cubicBezTo>
                                  <a:cubicBezTo>
                                    <a:pt x="7" y="65"/>
                                    <a:pt x="7" y="65"/>
                                    <a:pt x="6" y="65"/>
                                  </a:cubicBezTo>
                                  <a:cubicBezTo>
                                    <a:pt x="6" y="65"/>
                                    <a:pt x="6" y="65"/>
                                    <a:pt x="6" y="65"/>
                                  </a:cubicBezTo>
                                  <a:cubicBezTo>
                                    <a:pt x="6" y="65"/>
                                    <a:pt x="5" y="66"/>
                                    <a:pt x="5" y="66"/>
                                  </a:cubicBezTo>
                                  <a:cubicBezTo>
                                    <a:pt x="4" y="66"/>
                                    <a:pt x="4" y="66"/>
                                    <a:pt x="3" y="66"/>
                                  </a:cubicBezTo>
                                  <a:cubicBezTo>
                                    <a:pt x="3" y="66"/>
                                    <a:pt x="2" y="66"/>
                                    <a:pt x="2" y="66"/>
                                  </a:cubicBezTo>
                                  <a:cubicBezTo>
                                    <a:pt x="1" y="66"/>
                                    <a:pt x="1" y="65"/>
                                    <a:pt x="1" y="65"/>
                                  </a:cubicBezTo>
                                  <a:cubicBezTo>
                                    <a:pt x="0" y="65"/>
                                    <a:pt x="0" y="65"/>
                                    <a:pt x="0" y="65"/>
                                  </a:cubicBezTo>
                                  <a:cubicBezTo>
                                    <a:pt x="0" y="64"/>
                                    <a:pt x="0" y="64"/>
                                    <a:pt x="0" y="63"/>
                                  </a:cubicBezTo>
                                  <a:cubicBezTo>
                                    <a:pt x="23" y="2"/>
                                    <a:pt x="23" y="2"/>
                                    <a:pt x="23" y="2"/>
                                  </a:cubicBezTo>
                                  <a:cubicBezTo>
                                    <a:pt x="23" y="1"/>
                                    <a:pt x="23" y="1"/>
                                    <a:pt x="24" y="1"/>
                                  </a:cubicBezTo>
                                  <a:cubicBezTo>
                                    <a:pt x="24" y="1"/>
                                    <a:pt x="24" y="1"/>
                                    <a:pt x="24" y="1"/>
                                  </a:cubicBezTo>
                                  <a:cubicBezTo>
                                    <a:pt x="25" y="1"/>
                                    <a:pt x="25" y="0"/>
                                    <a:pt x="25" y="0"/>
                                  </a:cubicBezTo>
                                  <a:cubicBezTo>
                                    <a:pt x="26" y="0"/>
                                    <a:pt x="26" y="0"/>
                                    <a:pt x="27" y="0"/>
                                  </a:cubicBezTo>
                                  <a:cubicBezTo>
                                    <a:pt x="28" y="0"/>
                                    <a:pt x="28" y="0"/>
                                    <a:pt x="29" y="0"/>
                                  </a:cubicBezTo>
                                  <a:cubicBezTo>
                                    <a:pt x="29" y="0"/>
                                    <a:pt x="29" y="1"/>
                                    <a:pt x="30" y="1"/>
                                  </a:cubicBezTo>
                                  <a:cubicBezTo>
                                    <a:pt x="30" y="1"/>
                                    <a:pt x="30" y="1"/>
                                    <a:pt x="30" y="1"/>
                                  </a:cubicBezTo>
                                  <a:cubicBezTo>
                                    <a:pt x="31" y="1"/>
                                    <a:pt x="31" y="1"/>
                                    <a:pt x="31" y="2"/>
                                  </a:cubicBezTo>
                                  <a:lnTo>
                                    <a:pt x="54" y="63"/>
                                  </a:lnTo>
                                  <a:close/>
                                  <a:moveTo>
                                    <a:pt x="27" y="7"/>
                                  </a:moveTo>
                                  <a:cubicBezTo>
                                    <a:pt x="27" y="7"/>
                                    <a:pt x="27" y="7"/>
                                    <a:pt x="27" y="7"/>
                                  </a:cubicBezTo>
                                  <a:cubicBezTo>
                                    <a:pt x="14" y="42"/>
                                    <a:pt x="14" y="42"/>
                                    <a:pt x="14" y="42"/>
                                  </a:cubicBezTo>
                                  <a:cubicBezTo>
                                    <a:pt x="39" y="42"/>
                                    <a:pt x="39" y="42"/>
                                    <a:pt x="39" y="42"/>
                                  </a:cubicBezTo>
                                  <a:lnTo>
                                    <a:pt x="27" y="7"/>
                                  </a:lnTo>
                                  <a:close/>
                                </a:path>
                              </a:pathLst>
                            </a:custGeom>
                            <a:grpFill/>
                            <a:ln>
                              <a:noFill/>
                            </a:ln>
                          </wps:spPr>
                          <wps:bodyPr vert="horz" wrap="square" lIns="91440" tIns="45720" rIns="91440" bIns="45720" numCol="1" anchor="t" anchorCtr="0" compatLnSpc="1"/>
                        </wps:wsp>
                        <wps:wsp>
                          <wps:cNvPr id="22" name="Freeform 25"/>
                          <wps:cNvSpPr/>
                          <wps:spPr bwMode="auto">
                            <a:xfrm>
                              <a:off x="807522" y="0"/>
                              <a:ext cx="48835" cy="97660"/>
                            </a:xfrm>
                            <a:custGeom>
                              <a:avLst/>
                              <a:gdLst>
                                <a:gd name="T0" fmla="*/ 32 w 32"/>
                                <a:gd name="T1" fmla="*/ 63 h 65"/>
                                <a:gd name="T2" fmla="*/ 32 w 32"/>
                                <a:gd name="T3" fmla="*/ 64 h 65"/>
                                <a:gd name="T4" fmla="*/ 32 w 32"/>
                                <a:gd name="T5" fmla="*/ 65 h 65"/>
                                <a:gd name="T6" fmla="*/ 31 w 32"/>
                                <a:gd name="T7" fmla="*/ 65 h 65"/>
                                <a:gd name="T8" fmla="*/ 31 w 32"/>
                                <a:gd name="T9" fmla="*/ 65 h 65"/>
                                <a:gd name="T10" fmla="*/ 3 w 32"/>
                                <a:gd name="T11" fmla="*/ 65 h 65"/>
                                <a:gd name="T12" fmla="*/ 1 w 32"/>
                                <a:gd name="T13" fmla="*/ 65 h 65"/>
                                <a:gd name="T14" fmla="*/ 0 w 32"/>
                                <a:gd name="T15" fmla="*/ 62 h 65"/>
                                <a:gd name="T16" fmla="*/ 0 w 32"/>
                                <a:gd name="T17" fmla="*/ 2 h 65"/>
                                <a:gd name="T18" fmla="*/ 0 w 32"/>
                                <a:gd name="T19" fmla="*/ 1 h 65"/>
                                <a:gd name="T20" fmla="*/ 0 w 32"/>
                                <a:gd name="T21" fmla="*/ 1 h 65"/>
                                <a:gd name="T22" fmla="*/ 1 w 32"/>
                                <a:gd name="T23" fmla="*/ 0 h 65"/>
                                <a:gd name="T24" fmla="*/ 3 w 32"/>
                                <a:gd name="T25" fmla="*/ 0 h 65"/>
                                <a:gd name="T26" fmla="*/ 4 w 32"/>
                                <a:gd name="T27" fmla="*/ 0 h 65"/>
                                <a:gd name="T28" fmla="*/ 5 w 32"/>
                                <a:gd name="T29" fmla="*/ 1 h 65"/>
                                <a:gd name="T30" fmla="*/ 6 w 32"/>
                                <a:gd name="T31" fmla="*/ 1 h 65"/>
                                <a:gd name="T32" fmla="*/ 6 w 32"/>
                                <a:gd name="T33" fmla="*/ 2 h 65"/>
                                <a:gd name="T34" fmla="*/ 6 w 32"/>
                                <a:gd name="T35" fmla="*/ 60 h 65"/>
                                <a:gd name="T36" fmla="*/ 31 w 32"/>
                                <a:gd name="T37" fmla="*/ 60 h 65"/>
                                <a:gd name="T38" fmla="*/ 31 w 32"/>
                                <a:gd name="T39" fmla="*/ 60 h 65"/>
                                <a:gd name="T40" fmla="*/ 32 w 32"/>
                                <a:gd name="T41" fmla="*/ 61 h 65"/>
                                <a:gd name="T42" fmla="*/ 32 w 32"/>
                                <a:gd name="T43" fmla="*/ 61 h 65"/>
                                <a:gd name="T44" fmla="*/ 32 w 32"/>
                                <a:gd name="T45"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2" h="65">
                                  <a:moveTo>
                                    <a:pt x="32" y="63"/>
                                  </a:moveTo>
                                  <a:cubicBezTo>
                                    <a:pt x="32" y="63"/>
                                    <a:pt x="32" y="63"/>
                                    <a:pt x="32" y="64"/>
                                  </a:cubicBezTo>
                                  <a:cubicBezTo>
                                    <a:pt x="32" y="64"/>
                                    <a:pt x="32" y="64"/>
                                    <a:pt x="32" y="65"/>
                                  </a:cubicBezTo>
                                  <a:cubicBezTo>
                                    <a:pt x="32" y="65"/>
                                    <a:pt x="32" y="65"/>
                                    <a:pt x="31" y="65"/>
                                  </a:cubicBezTo>
                                  <a:cubicBezTo>
                                    <a:pt x="31" y="65"/>
                                    <a:pt x="31" y="65"/>
                                    <a:pt x="31" y="65"/>
                                  </a:cubicBezTo>
                                  <a:cubicBezTo>
                                    <a:pt x="3" y="65"/>
                                    <a:pt x="3" y="65"/>
                                    <a:pt x="3" y="65"/>
                                  </a:cubicBezTo>
                                  <a:cubicBezTo>
                                    <a:pt x="2" y="65"/>
                                    <a:pt x="1" y="65"/>
                                    <a:pt x="1" y="65"/>
                                  </a:cubicBezTo>
                                  <a:cubicBezTo>
                                    <a:pt x="0" y="64"/>
                                    <a:pt x="0" y="63"/>
                                    <a:pt x="0" y="62"/>
                                  </a:cubicBezTo>
                                  <a:cubicBezTo>
                                    <a:pt x="0" y="2"/>
                                    <a:pt x="0" y="2"/>
                                    <a:pt x="0" y="2"/>
                                  </a:cubicBezTo>
                                  <a:cubicBezTo>
                                    <a:pt x="0" y="1"/>
                                    <a:pt x="0" y="1"/>
                                    <a:pt x="0" y="1"/>
                                  </a:cubicBezTo>
                                  <a:cubicBezTo>
                                    <a:pt x="0" y="1"/>
                                    <a:pt x="0" y="1"/>
                                    <a:pt x="0" y="1"/>
                                  </a:cubicBezTo>
                                  <a:cubicBezTo>
                                    <a:pt x="1" y="1"/>
                                    <a:pt x="1" y="1"/>
                                    <a:pt x="1" y="0"/>
                                  </a:cubicBezTo>
                                  <a:cubicBezTo>
                                    <a:pt x="2" y="0"/>
                                    <a:pt x="2" y="0"/>
                                    <a:pt x="3" y="0"/>
                                  </a:cubicBezTo>
                                  <a:cubicBezTo>
                                    <a:pt x="3" y="0"/>
                                    <a:pt x="4" y="0"/>
                                    <a:pt x="4" y="0"/>
                                  </a:cubicBezTo>
                                  <a:cubicBezTo>
                                    <a:pt x="5" y="1"/>
                                    <a:pt x="5" y="1"/>
                                    <a:pt x="5" y="1"/>
                                  </a:cubicBezTo>
                                  <a:cubicBezTo>
                                    <a:pt x="5" y="1"/>
                                    <a:pt x="6" y="1"/>
                                    <a:pt x="6" y="1"/>
                                  </a:cubicBezTo>
                                  <a:cubicBezTo>
                                    <a:pt x="6" y="1"/>
                                    <a:pt x="6" y="1"/>
                                    <a:pt x="6" y="2"/>
                                  </a:cubicBezTo>
                                  <a:cubicBezTo>
                                    <a:pt x="6" y="60"/>
                                    <a:pt x="6" y="60"/>
                                    <a:pt x="6" y="60"/>
                                  </a:cubicBezTo>
                                  <a:cubicBezTo>
                                    <a:pt x="31" y="60"/>
                                    <a:pt x="31" y="60"/>
                                    <a:pt x="31" y="60"/>
                                  </a:cubicBezTo>
                                  <a:cubicBezTo>
                                    <a:pt x="31" y="60"/>
                                    <a:pt x="31" y="60"/>
                                    <a:pt x="31" y="60"/>
                                  </a:cubicBezTo>
                                  <a:cubicBezTo>
                                    <a:pt x="32" y="60"/>
                                    <a:pt x="32" y="60"/>
                                    <a:pt x="32" y="61"/>
                                  </a:cubicBezTo>
                                  <a:cubicBezTo>
                                    <a:pt x="32" y="61"/>
                                    <a:pt x="32" y="61"/>
                                    <a:pt x="32" y="61"/>
                                  </a:cubicBezTo>
                                  <a:cubicBezTo>
                                    <a:pt x="32" y="62"/>
                                    <a:pt x="32" y="62"/>
                                    <a:pt x="32" y="63"/>
                                  </a:cubicBezTo>
                                  <a:close/>
                                </a:path>
                              </a:pathLst>
                            </a:custGeom>
                            <a:grpFill/>
                            <a:ln>
                              <a:noFill/>
                            </a:ln>
                          </wps:spPr>
                          <wps:bodyPr vert="horz" wrap="square" lIns="91440" tIns="45720" rIns="91440" bIns="45720" numCol="1" anchor="t" anchorCtr="0" compatLnSpc="1"/>
                        </wps:wsp>
                        <wps:wsp>
                          <wps:cNvPr id="23" name="Freeform 26"/>
                          <wps:cNvSpPr>
                            <a:spLocks noEditPoints="1"/>
                          </wps:cNvSpPr>
                          <wps:spPr bwMode="auto">
                            <a:xfrm>
                              <a:off x="967839" y="0"/>
                              <a:ext cx="60043" cy="98460"/>
                            </a:xfrm>
                            <a:custGeom>
                              <a:avLst/>
                              <a:gdLst>
                                <a:gd name="T0" fmla="*/ 40 w 40"/>
                                <a:gd name="T1" fmla="*/ 63 h 65"/>
                                <a:gd name="T2" fmla="*/ 40 w 40"/>
                                <a:gd name="T3" fmla="*/ 64 h 65"/>
                                <a:gd name="T4" fmla="*/ 40 w 40"/>
                                <a:gd name="T5" fmla="*/ 64 h 65"/>
                                <a:gd name="T6" fmla="*/ 39 w 40"/>
                                <a:gd name="T7" fmla="*/ 65 h 65"/>
                                <a:gd name="T8" fmla="*/ 37 w 40"/>
                                <a:gd name="T9" fmla="*/ 65 h 65"/>
                                <a:gd name="T10" fmla="*/ 36 w 40"/>
                                <a:gd name="T11" fmla="*/ 65 h 65"/>
                                <a:gd name="T12" fmla="*/ 35 w 40"/>
                                <a:gd name="T13" fmla="*/ 64 h 65"/>
                                <a:gd name="T14" fmla="*/ 34 w 40"/>
                                <a:gd name="T15" fmla="*/ 64 h 65"/>
                                <a:gd name="T16" fmla="*/ 34 w 40"/>
                                <a:gd name="T17" fmla="*/ 63 h 65"/>
                                <a:gd name="T18" fmla="*/ 28 w 40"/>
                                <a:gd name="T19" fmla="*/ 47 h 65"/>
                                <a:gd name="T20" fmla="*/ 25 w 40"/>
                                <a:gd name="T21" fmla="*/ 42 h 65"/>
                                <a:gd name="T22" fmla="*/ 23 w 40"/>
                                <a:gd name="T23" fmla="*/ 38 h 65"/>
                                <a:gd name="T24" fmla="*/ 18 w 40"/>
                                <a:gd name="T25" fmla="*/ 35 h 65"/>
                                <a:gd name="T26" fmla="*/ 13 w 40"/>
                                <a:gd name="T27" fmla="*/ 34 h 65"/>
                                <a:gd name="T28" fmla="*/ 6 w 40"/>
                                <a:gd name="T29" fmla="*/ 34 h 65"/>
                                <a:gd name="T30" fmla="*/ 6 w 40"/>
                                <a:gd name="T31" fmla="*/ 63 h 65"/>
                                <a:gd name="T32" fmla="*/ 6 w 40"/>
                                <a:gd name="T33" fmla="*/ 64 h 65"/>
                                <a:gd name="T34" fmla="*/ 5 w 40"/>
                                <a:gd name="T35" fmla="*/ 64 h 65"/>
                                <a:gd name="T36" fmla="*/ 4 w 40"/>
                                <a:gd name="T37" fmla="*/ 65 h 65"/>
                                <a:gd name="T38" fmla="*/ 3 w 40"/>
                                <a:gd name="T39" fmla="*/ 65 h 65"/>
                                <a:gd name="T40" fmla="*/ 1 w 40"/>
                                <a:gd name="T41" fmla="*/ 65 h 65"/>
                                <a:gd name="T42" fmla="*/ 1 w 40"/>
                                <a:gd name="T43" fmla="*/ 64 h 65"/>
                                <a:gd name="T44" fmla="*/ 0 w 40"/>
                                <a:gd name="T45" fmla="*/ 64 h 65"/>
                                <a:gd name="T46" fmla="*/ 0 w 40"/>
                                <a:gd name="T47" fmla="*/ 63 h 65"/>
                                <a:gd name="T48" fmla="*/ 0 w 40"/>
                                <a:gd name="T49" fmla="*/ 3 h 65"/>
                                <a:gd name="T50" fmla="*/ 1 w 40"/>
                                <a:gd name="T51" fmla="*/ 0 h 65"/>
                                <a:gd name="T52" fmla="*/ 3 w 40"/>
                                <a:gd name="T53" fmla="*/ 0 h 65"/>
                                <a:gd name="T54" fmla="*/ 15 w 40"/>
                                <a:gd name="T55" fmla="*/ 0 h 65"/>
                                <a:gd name="T56" fmla="*/ 19 w 40"/>
                                <a:gd name="T57" fmla="*/ 0 h 65"/>
                                <a:gd name="T58" fmla="*/ 22 w 40"/>
                                <a:gd name="T59" fmla="*/ 0 h 65"/>
                                <a:gd name="T60" fmla="*/ 28 w 40"/>
                                <a:gd name="T61" fmla="*/ 2 h 65"/>
                                <a:gd name="T62" fmla="*/ 33 w 40"/>
                                <a:gd name="T63" fmla="*/ 6 h 65"/>
                                <a:gd name="T64" fmla="*/ 35 w 40"/>
                                <a:gd name="T65" fmla="*/ 11 h 65"/>
                                <a:gd name="T66" fmla="*/ 36 w 40"/>
                                <a:gd name="T67" fmla="*/ 16 h 65"/>
                                <a:gd name="T68" fmla="*/ 35 w 40"/>
                                <a:gd name="T69" fmla="*/ 22 h 65"/>
                                <a:gd name="T70" fmla="*/ 33 w 40"/>
                                <a:gd name="T71" fmla="*/ 27 h 65"/>
                                <a:gd name="T72" fmla="*/ 29 w 40"/>
                                <a:gd name="T73" fmla="*/ 30 h 65"/>
                                <a:gd name="T74" fmla="*/ 24 w 40"/>
                                <a:gd name="T75" fmla="*/ 32 h 65"/>
                                <a:gd name="T76" fmla="*/ 27 w 40"/>
                                <a:gd name="T77" fmla="*/ 34 h 65"/>
                                <a:gd name="T78" fmla="*/ 29 w 40"/>
                                <a:gd name="T79" fmla="*/ 37 h 65"/>
                                <a:gd name="T80" fmla="*/ 31 w 40"/>
                                <a:gd name="T81" fmla="*/ 40 h 65"/>
                                <a:gd name="T82" fmla="*/ 33 w 40"/>
                                <a:gd name="T83" fmla="*/ 45 h 65"/>
                                <a:gd name="T84" fmla="*/ 39 w 40"/>
                                <a:gd name="T85" fmla="*/ 60 h 65"/>
                                <a:gd name="T86" fmla="*/ 40 w 40"/>
                                <a:gd name="T87" fmla="*/ 62 h 65"/>
                                <a:gd name="T88" fmla="*/ 40 w 40"/>
                                <a:gd name="T89" fmla="*/ 63 h 65"/>
                                <a:gd name="T90" fmla="*/ 30 w 40"/>
                                <a:gd name="T91" fmla="*/ 17 h 65"/>
                                <a:gd name="T92" fmla="*/ 28 w 40"/>
                                <a:gd name="T93" fmla="*/ 10 h 65"/>
                                <a:gd name="T94" fmla="*/ 22 w 40"/>
                                <a:gd name="T95" fmla="*/ 6 h 65"/>
                                <a:gd name="T96" fmla="*/ 18 w 40"/>
                                <a:gd name="T97" fmla="*/ 5 h 65"/>
                                <a:gd name="T98" fmla="*/ 14 w 40"/>
                                <a:gd name="T99" fmla="*/ 5 h 65"/>
                                <a:gd name="T100" fmla="*/ 6 w 40"/>
                                <a:gd name="T101" fmla="*/ 5 h 65"/>
                                <a:gd name="T102" fmla="*/ 6 w 40"/>
                                <a:gd name="T103" fmla="*/ 29 h 65"/>
                                <a:gd name="T104" fmla="*/ 15 w 40"/>
                                <a:gd name="T105" fmla="*/ 29 h 65"/>
                                <a:gd name="T106" fmla="*/ 22 w 40"/>
                                <a:gd name="T107" fmla="*/ 28 h 65"/>
                                <a:gd name="T108" fmla="*/ 26 w 40"/>
                                <a:gd name="T109" fmla="*/ 25 h 65"/>
                                <a:gd name="T110" fmla="*/ 29 w 40"/>
                                <a:gd name="T111" fmla="*/ 22 h 65"/>
                                <a:gd name="T112" fmla="*/ 30 w 40"/>
                                <a:gd name="T113" fmla="*/ 17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0" h="65">
                                  <a:moveTo>
                                    <a:pt x="40" y="63"/>
                                  </a:moveTo>
                                  <a:cubicBezTo>
                                    <a:pt x="40" y="64"/>
                                    <a:pt x="40" y="64"/>
                                    <a:pt x="40" y="64"/>
                                  </a:cubicBezTo>
                                  <a:cubicBezTo>
                                    <a:pt x="40" y="64"/>
                                    <a:pt x="40" y="64"/>
                                    <a:pt x="40" y="64"/>
                                  </a:cubicBezTo>
                                  <a:cubicBezTo>
                                    <a:pt x="40" y="64"/>
                                    <a:pt x="39" y="65"/>
                                    <a:pt x="39" y="65"/>
                                  </a:cubicBezTo>
                                  <a:cubicBezTo>
                                    <a:pt x="38" y="65"/>
                                    <a:pt x="38" y="65"/>
                                    <a:pt x="37" y="65"/>
                                  </a:cubicBezTo>
                                  <a:cubicBezTo>
                                    <a:pt x="37" y="65"/>
                                    <a:pt x="36" y="65"/>
                                    <a:pt x="36" y="65"/>
                                  </a:cubicBezTo>
                                  <a:cubicBezTo>
                                    <a:pt x="35" y="65"/>
                                    <a:pt x="35" y="64"/>
                                    <a:pt x="35" y="64"/>
                                  </a:cubicBezTo>
                                  <a:cubicBezTo>
                                    <a:pt x="35" y="64"/>
                                    <a:pt x="34" y="64"/>
                                    <a:pt x="34" y="64"/>
                                  </a:cubicBezTo>
                                  <a:cubicBezTo>
                                    <a:pt x="34" y="63"/>
                                    <a:pt x="34" y="63"/>
                                    <a:pt x="34" y="63"/>
                                  </a:cubicBezTo>
                                  <a:cubicBezTo>
                                    <a:pt x="28" y="47"/>
                                    <a:pt x="28" y="47"/>
                                    <a:pt x="28" y="47"/>
                                  </a:cubicBezTo>
                                  <a:cubicBezTo>
                                    <a:pt x="27" y="45"/>
                                    <a:pt x="26" y="44"/>
                                    <a:pt x="25" y="42"/>
                                  </a:cubicBezTo>
                                  <a:cubicBezTo>
                                    <a:pt x="25" y="40"/>
                                    <a:pt x="24" y="39"/>
                                    <a:pt x="23" y="38"/>
                                  </a:cubicBezTo>
                                  <a:cubicBezTo>
                                    <a:pt x="21" y="37"/>
                                    <a:pt x="20" y="36"/>
                                    <a:pt x="18" y="35"/>
                                  </a:cubicBezTo>
                                  <a:cubicBezTo>
                                    <a:pt x="17" y="35"/>
                                    <a:pt x="15" y="34"/>
                                    <a:pt x="13" y="34"/>
                                  </a:cubicBezTo>
                                  <a:cubicBezTo>
                                    <a:pt x="6" y="34"/>
                                    <a:pt x="6" y="34"/>
                                    <a:pt x="6" y="34"/>
                                  </a:cubicBezTo>
                                  <a:cubicBezTo>
                                    <a:pt x="6" y="63"/>
                                    <a:pt x="6" y="63"/>
                                    <a:pt x="6" y="63"/>
                                  </a:cubicBezTo>
                                  <a:cubicBezTo>
                                    <a:pt x="6" y="64"/>
                                    <a:pt x="6" y="64"/>
                                    <a:pt x="6" y="64"/>
                                  </a:cubicBezTo>
                                  <a:cubicBezTo>
                                    <a:pt x="6" y="64"/>
                                    <a:pt x="6" y="64"/>
                                    <a:pt x="5" y="64"/>
                                  </a:cubicBezTo>
                                  <a:cubicBezTo>
                                    <a:pt x="5" y="64"/>
                                    <a:pt x="5" y="65"/>
                                    <a:pt x="4" y="65"/>
                                  </a:cubicBezTo>
                                  <a:cubicBezTo>
                                    <a:pt x="4" y="65"/>
                                    <a:pt x="4" y="65"/>
                                    <a:pt x="3" y="65"/>
                                  </a:cubicBezTo>
                                  <a:cubicBezTo>
                                    <a:pt x="2" y="65"/>
                                    <a:pt x="2" y="65"/>
                                    <a:pt x="1" y="65"/>
                                  </a:cubicBezTo>
                                  <a:cubicBezTo>
                                    <a:pt x="1" y="65"/>
                                    <a:pt x="1" y="64"/>
                                    <a:pt x="1"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15" y="0"/>
                                    <a:pt x="15" y="0"/>
                                    <a:pt x="15" y="0"/>
                                  </a:cubicBezTo>
                                  <a:cubicBezTo>
                                    <a:pt x="16" y="0"/>
                                    <a:pt x="18" y="0"/>
                                    <a:pt x="19" y="0"/>
                                  </a:cubicBezTo>
                                  <a:cubicBezTo>
                                    <a:pt x="20" y="0"/>
                                    <a:pt x="21" y="0"/>
                                    <a:pt x="22" y="0"/>
                                  </a:cubicBezTo>
                                  <a:cubicBezTo>
                                    <a:pt x="24" y="1"/>
                                    <a:pt x="26" y="1"/>
                                    <a:pt x="28" y="2"/>
                                  </a:cubicBezTo>
                                  <a:cubicBezTo>
                                    <a:pt x="30" y="3"/>
                                    <a:pt x="31" y="4"/>
                                    <a:pt x="33" y="6"/>
                                  </a:cubicBezTo>
                                  <a:cubicBezTo>
                                    <a:pt x="34" y="7"/>
                                    <a:pt x="35" y="9"/>
                                    <a:pt x="35" y="11"/>
                                  </a:cubicBezTo>
                                  <a:cubicBezTo>
                                    <a:pt x="36" y="12"/>
                                    <a:pt x="36" y="14"/>
                                    <a:pt x="36" y="16"/>
                                  </a:cubicBezTo>
                                  <a:cubicBezTo>
                                    <a:pt x="36" y="19"/>
                                    <a:pt x="36" y="20"/>
                                    <a:pt x="35" y="22"/>
                                  </a:cubicBezTo>
                                  <a:cubicBezTo>
                                    <a:pt x="35" y="24"/>
                                    <a:pt x="34" y="25"/>
                                    <a:pt x="33" y="27"/>
                                  </a:cubicBezTo>
                                  <a:cubicBezTo>
                                    <a:pt x="32" y="28"/>
                                    <a:pt x="30" y="29"/>
                                    <a:pt x="29" y="30"/>
                                  </a:cubicBezTo>
                                  <a:cubicBezTo>
                                    <a:pt x="27" y="31"/>
                                    <a:pt x="26" y="32"/>
                                    <a:pt x="24" y="32"/>
                                  </a:cubicBezTo>
                                  <a:cubicBezTo>
                                    <a:pt x="25" y="33"/>
                                    <a:pt x="26" y="33"/>
                                    <a:pt x="27" y="34"/>
                                  </a:cubicBezTo>
                                  <a:cubicBezTo>
                                    <a:pt x="28" y="35"/>
                                    <a:pt x="28" y="36"/>
                                    <a:pt x="29" y="37"/>
                                  </a:cubicBezTo>
                                  <a:cubicBezTo>
                                    <a:pt x="30" y="38"/>
                                    <a:pt x="31" y="39"/>
                                    <a:pt x="31" y="40"/>
                                  </a:cubicBezTo>
                                  <a:cubicBezTo>
                                    <a:pt x="32" y="42"/>
                                    <a:pt x="33" y="43"/>
                                    <a:pt x="33" y="45"/>
                                  </a:cubicBezTo>
                                  <a:cubicBezTo>
                                    <a:pt x="39" y="60"/>
                                    <a:pt x="39" y="60"/>
                                    <a:pt x="39" y="60"/>
                                  </a:cubicBezTo>
                                  <a:cubicBezTo>
                                    <a:pt x="40" y="61"/>
                                    <a:pt x="40" y="62"/>
                                    <a:pt x="40" y="62"/>
                                  </a:cubicBezTo>
                                  <a:cubicBezTo>
                                    <a:pt x="40" y="63"/>
                                    <a:pt x="40" y="63"/>
                                    <a:pt x="40" y="63"/>
                                  </a:cubicBezTo>
                                  <a:close/>
                                  <a:moveTo>
                                    <a:pt x="30" y="17"/>
                                  </a:moveTo>
                                  <a:cubicBezTo>
                                    <a:pt x="30" y="14"/>
                                    <a:pt x="29" y="12"/>
                                    <a:pt x="28" y="10"/>
                                  </a:cubicBezTo>
                                  <a:cubicBezTo>
                                    <a:pt x="27" y="8"/>
                                    <a:pt x="24" y="7"/>
                                    <a:pt x="22" y="6"/>
                                  </a:cubicBezTo>
                                  <a:cubicBezTo>
                                    <a:pt x="21" y="6"/>
                                    <a:pt x="20" y="5"/>
                                    <a:pt x="18" y="5"/>
                                  </a:cubicBezTo>
                                  <a:cubicBezTo>
                                    <a:pt x="17" y="5"/>
                                    <a:pt x="16" y="5"/>
                                    <a:pt x="14" y="5"/>
                                  </a:cubicBezTo>
                                  <a:cubicBezTo>
                                    <a:pt x="6" y="5"/>
                                    <a:pt x="6" y="5"/>
                                    <a:pt x="6" y="5"/>
                                  </a:cubicBezTo>
                                  <a:cubicBezTo>
                                    <a:pt x="6" y="29"/>
                                    <a:pt x="6" y="29"/>
                                    <a:pt x="6" y="29"/>
                                  </a:cubicBezTo>
                                  <a:cubicBezTo>
                                    <a:pt x="15" y="29"/>
                                    <a:pt x="15" y="29"/>
                                    <a:pt x="15" y="29"/>
                                  </a:cubicBezTo>
                                  <a:cubicBezTo>
                                    <a:pt x="18" y="29"/>
                                    <a:pt x="20" y="29"/>
                                    <a:pt x="22" y="28"/>
                                  </a:cubicBezTo>
                                  <a:cubicBezTo>
                                    <a:pt x="24" y="27"/>
                                    <a:pt x="25" y="26"/>
                                    <a:pt x="26" y="25"/>
                                  </a:cubicBezTo>
                                  <a:cubicBezTo>
                                    <a:pt x="27" y="24"/>
                                    <a:pt x="28" y="23"/>
                                    <a:pt x="29" y="22"/>
                                  </a:cubicBezTo>
                                  <a:cubicBezTo>
                                    <a:pt x="29" y="20"/>
                                    <a:pt x="30" y="19"/>
                                    <a:pt x="30" y="17"/>
                                  </a:cubicBezTo>
                                  <a:close/>
                                </a:path>
                              </a:pathLst>
                            </a:custGeom>
                            <a:grpFill/>
                            <a:ln>
                              <a:noFill/>
                            </a:ln>
                          </wps:spPr>
                          <wps:bodyPr vert="horz" wrap="square" lIns="91440" tIns="45720" rIns="91440" bIns="45720" numCol="1" anchor="t" anchorCtr="0" compatLnSpc="1"/>
                        </wps:wsp>
                        <wps:wsp>
                          <wps:cNvPr id="84" name="Freeform 27"/>
                          <wps:cNvSpPr/>
                          <wps:spPr bwMode="auto">
                            <a:xfrm>
                              <a:off x="1080654" y="0"/>
                              <a:ext cx="520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s:wsp>
                          <wps:cNvPr id="85" name="Freeform 28"/>
                          <wps:cNvSpPr/>
                          <wps:spPr bwMode="auto">
                            <a:xfrm>
                              <a:off x="1175657" y="0"/>
                              <a:ext cx="56840" cy="99261"/>
                            </a:xfrm>
                            <a:custGeom>
                              <a:avLst/>
                              <a:gdLst>
                                <a:gd name="T0" fmla="*/ 38 w 38"/>
                                <a:gd name="T1" fmla="*/ 48 h 66"/>
                                <a:gd name="T2" fmla="*/ 37 w 38"/>
                                <a:gd name="T3" fmla="*/ 56 h 66"/>
                                <a:gd name="T4" fmla="*/ 32 w 38"/>
                                <a:gd name="T5" fmla="*/ 61 h 66"/>
                                <a:gd name="T6" fmla="*/ 26 w 38"/>
                                <a:gd name="T7" fmla="*/ 65 h 66"/>
                                <a:gd name="T8" fmla="*/ 17 w 38"/>
                                <a:gd name="T9" fmla="*/ 66 h 66"/>
                                <a:gd name="T10" fmla="*/ 11 w 38"/>
                                <a:gd name="T11" fmla="*/ 66 h 66"/>
                                <a:gd name="T12" fmla="*/ 6 w 38"/>
                                <a:gd name="T13" fmla="*/ 64 h 66"/>
                                <a:gd name="T14" fmla="*/ 3 w 38"/>
                                <a:gd name="T15" fmla="*/ 63 h 66"/>
                                <a:gd name="T16" fmla="*/ 1 w 38"/>
                                <a:gd name="T17" fmla="*/ 61 h 66"/>
                                <a:gd name="T18" fmla="*/ 0 w 38"/>
                                <a:gd name="T19" fmla="*/ 60 h 66"/>
                                <a:gd name="T20" fmla="*/ 0 w 38"/>
                                <a:gd name="T21" fmla="*/ 58 h 66"/>
                                <a:gd name="T22" fmla="*/ 0 w 38"/>
                                <a:gd name="T23" fmla="*/ 57 h 66"/>
                                <a:gd name="T24" fmla="*/ 0 w 38"/>
                                <a:gd name="T25" fmla="*/ 56 h 66"/>
                                <a:gd name="T26" fmla="*/ 1 w 38"/>
                                <a:gd name="T27" fmla="*/ 55 h 66"/>
                                <a:gd name="T28" fmla="*/ 1 w 38"/>
                                <a:gd name="T29" fmla="*/ 55 h 66"/>
                                <a:gd name="T30" fmla="*/ 3 w 38"/>
                                <a:gd name="T31" fmla="*/ 56 h 66"/>
                                <a:gd name="T32" fmla="*/ 6 w 38"/>
                                <a:gd name="T33" fmla="*/ 58 h 66"/>
                                <a:gd name="T34" fmla="*/ 11 w 38"/>
                                <a:gd name="T35" fmla="*/ 60 h 66"/>
                                <a:gd name="T36" fmla="*/ 18 w 38"/>
                                <a:gd name="T37" fmla="*/ 61 h 66"/>
                                <a:gd name="T38" fmla="*/ 23 w 38"/>
                                <a:gd name="T39" fmla="*/ 60 h 66"/>
                                <a:gd name="T40" fmla="*/ 28 w 38"/>
                                <a:gd name="T41" fmla="*/ 57 h 66"/>
                                <a:gd name="T42" fmla="*/ 31 w 38"/>
                                <a:gd name="T43" fmla="*/ 54 h 66"/>
                                <a:gd name="T44" fmla="*/ 32 w 38"/>
                                <a:gd name="T45" fmla="*/ 48 h 66"/>
                                <a:gd name="T46" fmla="*/ 30 w 38"/>
                                <a:gd name="T47" fmla="*/ 43 h 66"/>
                                <a:gd name="T48" fmla="*/ 27 w 38"/>
                                <a:gd name="T49" fmla="*/ 39 h 66"/>
                                <a:gd name="T50" fmla="*/ 22 w 38"/>
                                <a:gd name="T51" fmla="*/ 37 h 66"/>
                                <a:gd name="T52" fmla="*/ 17 w 38"/>
                                <a:gd name="T53" fmla="*/ 34 h 66"/>
                                <a:gd name="T54" fmla="*/ 11 w 38"/>
                                <a:gd name="T55" fmla="*/ 31 h 66"/>
                                <a:gd name="T56" fmla="*/ 6 w 38"/>
                                <a:gd name="T57" fmla="*/ 27 h 66"/>
                                <a:gd name="T58" fmla="*/ 3 w 38"/>
                                <a:gd name="T59" fmla="*/ 23 h 66"/>
                                <a:gd name="T60" fmla="*/ 2 w 38"/>
                                <a:gd name="T61" fmla="*/ 16 h 66"/>
                                <a:gd name="T62" fmla="*/ 3 w 38"/>
                                <a:gd name="T63" fmla="*/ 9 h 66"/>
                                <a:gd name="T64" fmla="*/ 7 w 38"/>
                                <a:gd name="T65" fmla="*/ 4 h 66"/>
                                <a:gd name="T66" fmla="*/ 13 w 38"/>
                                <a:gd name="T67" fmla="*/ 1 h 66"/>
                                <a:gd name="T68" fmla="*/ 20 w 38"/>
                                <a:gd name="T69" fmla="*/ 0 h 66"/>
                                <a:gd name="T70" fmla="*/ 24 w 38"/>
                                <a:gd name="T71" fmla="*/ 0 h 66"/>
                                <a:gd name="T72" fmla="*/ 28 w 38"/>
                                <a:gd name="T73" fmla="*/ 1 h 66"/>
                                <a:gd name="T74" fmla="*/ 32 w 38"/>
                                <a:gd name="T75" fmla="*/ 3 h 66"/>
                                <a:gd name="T76" fmla="*/ 34 w 38"/>
                                <a:gd name="T77" fmla="*/ 4 h 66"/>
                                <a:gd name="T78" fmla="*/ 34 w 38"/>
                                <a:gd name="T79" fmla="*/ 5 h 66"/>
                                <a:gd name="T80" fmla="*/ 34 w 38"/>
                                <a:gd name="T81" fmla="*/ 5 h 66"/>
                                <a:gd name="T82" fmla="*/ 35 w 38"/>
                                <a:gd name="T83" fmla="*/ 6 h 66"/>
                                <a:gd name="T84" fmla="*/ 35 w 38"/>
                                <a:gd name="T85" fmla="*/ 7 h 66"/>
                                <a:gd name="T86" fmla="*/ 35 w 38"/>
                                <a:gd name="T87" fmla="*/ 8 h 66"/>
                                <a:gd name="T88" fmla="*/ 34 w 38"/>
                                <a:gd name="T89" fmla="*/ 9 h 66"/>
                                <a:gd name="T90" fmla="*/ 34 w 38"/>
                                <a:gd name="T91" fmla="*/ 10 h 66"/>
                                <a:gd name="T92" fmla="*/ 33 w 38"/>
                                <a:gd name="T93" fmla="*/ 10 h 66"/>
                                <a:gd name="T94" fmla="*/ 32 w 38"/>
                                <a:gd name="T95" fmla="*/ 9 h 66"/>
                                <a:gd name="T96" fmla="*/ 29 w 38"/>
                                <a:gd name="T97" fmla="*/ 8 h 66"/>
                                <a:gd name="T98" fmla="*/ 25 w 38"/>
                                <a:gd name="T99" fmla="*/ 6 h 66"/>
                                <a:gd name="T100" fmla="*/ 19 w 38"/>
                                <a:gd name="T101" fmla="*/ 5 h 66"/>
                                <a:gd name="T102" fmla="*/ 14 w 38"/>
                                <a:gd name="T103" fmla="*/ 6 h 66"/>
                                <a:gd name="T104" fmla="*/ 11 w 38"/>
                                <a:gd name="T105" fmla="*/ 8 h 66"/>
                                <a:gd name="T106" fmla="*/ 9 w 38"/>
                                <a:gd name="T107" fmla="*/ 12 h 66"/>
                                <a:gd name="T108" fmla="*/ 8 w 38"/>
                                <a:gd name="T109" fmla="*/ 15 h 66"/>
                                <a:gd name="T110" fmla="*/ 9 w 38"/>
                                <a:gd name="T111" fmla="*/ 21 h 66"/>
                                <a:gd name="T112" fmla="*/ 13 w 38"/>
                                <a:gd name="T113" fmla="*/ 24 h 66"/>
                                <a:gd name="T114" fmla="*/ 17 w 38"/>
                                <a:gd name="T115" fmla="*/ 27 h 66"/>
                                <a:gd name="T116" fmla="*/ 23 w 38"/>
                                <a:gd name="T117" fmla="*/ 30 h 66"/>
                                <a:gd name="T118" fmla="*/ 29 w 38"/>
                                <a:gd name="T119" fmla="*/ 33 h 66"/>
                                <a:gd name="T120" fmla="*/ 33 w 38"/>
                                <a:gd name="T121" fmla="*/ 36 h 66"/>
                                <a:gd name="T122" fmla="*/ 37 w 38"/>
                                <a:gd name="T123" fmla="*/ 41 h 66"/>
                                <a:gd name="T124" fmla="*/ 38 w 38"/>
                                <a:gd name="T125" fmla="*/ 48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8" h="66">
                                  <a:moveTo>
                                    <a:pt x="38" y="48"/>
                                  </a:moveTo>
                                  <a:cubicBezTo>
                                    <a:pt x="38" y="51"/>
                                    <a:pt x="38" y="53"/>
                                    <a:pt x="37" y="56"/>
                                  </a:cubicBezTo>
                                  <a:cubicBezTo>
                                    <a:pt x="36" y="58"/>
                                    <a:pt x="34" y="60"/>
                                    <a:pt x="32" y="61"/>
                                  </a:cubicBezTo>
                                  <a:cubicBezTo>
                                    <a:pt x="30" y="63"/>
                                    <a:pt x="28" y="64"/>
                                    <a:pt x="26" y="65"/>
                                  </a:cubicBezTo>
                                  <a:cubicBezTo>
                                    <a:pt x="23" y="66"/>
                                    <a:pt x="20" y="66"/>
                                    <a:pt x="17" y="66"/>
                                  </a:cubicBezTo>
                                  <a:cubicBezTo>
                                    <a:pt x="15" y="66"/>
                                    <a:pt x="13" y="66"/>
                                    <a:pt x="11" y="66"/>
                                  </a:cubicBezTo>
                                  <a:cubicBezTo>
                                    <a:pt x="10" y="65"/>
                                    <a:pt x="8" y="65"/>
                                    <a:pt x="6" y="64"/>
                                  </a:cubicBezTo>
                                  <a:cubicBezTo>
                                    <a:pt x="5" y="64"/>
                                    <a:pt x="4" y="63"/>
                                    <a:pt x="3" y="63"/>
                                  </a:cubicBezTo>
                                  <a:cubicBezTo>
                                    <a:pt x="2" y="62"/>
                                    <a:pt x="1" y="62"/>
                                    <a:pt x="1" y="61"/>
                                  </a:cubicBezTo>
                                  <a:cubicBezTo>
                                    <a:pt x="0" y="61"/>
                                    <a:pt x="0" y="60"/>
                                    <a:pt x="0" y="60"/>
                                  </a:cubicBezTo>
                                  <a:cubicBezTo>
                                    <a:pt x="0" y="59"/>
                                    <a:pt x="0" y="59"/>
                                    <a:pt x="0" y="58"/>
                                  </a:cubicBezTo>
                                  <a:cubicBezTo>
                                    <a:pt x="0" y="57"/>
                                    <a:pt x="0" y="57"/>
                                    <a:pt x="0" y="57"/>
                                  </a:cubicBezTo>
                                  <a:cubicBezTo>
                                    <a:pt x="0" y="56"/>
                                    <a:pt x="0" y="56"/>
                                    <a:pt x="0" y="56"/>
                                  </a:cubicBezTo>
                                  <a:cubicBezTo>
                                    <a:pt x="0" y="55"/>
                                    <a:pt x="0" y="55"/>
                                    <a:pt x="1" y="55"/>
                                  </a:cubicBezTo>
                                  <a:cubicBezTo>
                                    <a:pt x="1" y="55"/>
                                    <a:pt x="1" y="55"/>
                                    <a:pt x="1" y="55"/>
                                  </a:cubicBezTo>
                                  <a:cubicBezTo>
                                    <a:pt x="2" y="55"/>
                                    <a:pt x="2" y="55"/>
                                    <a:pt x="3" y="56"/>
                                  </a:cubicBezTo>
                                  <a:cubicBezTo>
                                    <a:pt x="4" y="57"/>
                                    <a:pt x="5" y="57"/>
                                    <a:pt x="6" y="58"/>
                                  </a:cubicBezTo>
                                  <a:cubicBezTo>
                                    <a:pt x="8" y="59"/>
                                    <a:pt x="9" y="59"/>
                                    <a:pt x="11" y="60"/>
                                  </a:cubicBezTo>
                                  <a:cubicBezTo>
                                    <a:pt x="13" y="60"/>
                                    <a:pt x="15" y="61"/>
                                    <a:pt x="18" y="61"/>
                                  </a:cubicBezTo>
                                  <a:cubicBezTo>
                                    <a:pt x="20" y="61"/>
                                    <a:pt x="22" y="60"/>
                                    <a:pt x="23" y="60"/>
                                  </a:cubicBezTo>
                                  <a:cubicBezTo>
                                    <a:pt x="25" y="59"/>
                                    <a:pt x="27" y="58"/>
                                    <a:pt x="28" y="57"/>
                                  </a:cubicBezTo>
                                  <a:cubicBezTo>
                                    <a:pt x="29" y="56"/>
                                    <a:pt x="30" y="55"/>
                                    <a:pt x="31" y="54"/>
                                  </a:cubicBezTo>
                                  <a:cubicBezTo>
                                    <a:pt x="31" y="52"/>
                                    <a:pt x="32" y="50"/>
                                    <a:pt x="32" y="48"/>
                                  </a:cubicBezTo>
                                  <a:cubicBezTo>
                                    <a:pt x="32" y="46"/>
                                    <a:pt x="31" y="45"/>
                                    <a:pt x="30" y="43"/>
                                  </a:cubicBezTo>
                                  <a:cubicBezTo>
                                    <a:pt x="30" y="42"/>
                                    <a:pt x="28" y="41"/>
                                    <a:pt x="27" y="39"/>
                                  </a:cubicBezTo>
                                  <a:cubicBezTo>
                                    <a:pt x="26" y="38"/>
                                    <a:pt x="24" y="37"/>
                                    <a:pt x="22" y="37"/>
                                  </a:cubicBezTo>
                                  <a:cubicBezTo>
                                    <a:pt x="20" y="36"/>
                                    <a:pt x="19" y="35"/>
                                    <a:pt x="17" y="34"/>
                                  </a:cubicBezTo>
                                  <a:cubicBezTo>
                                    <a:pt x="15" y="33"/>
                                    <a:pt x="13" y="32"/>
                                    <a:pt x="11" y="31"/>
                                  </a:cubicBezTo>
                                  <a:cubicBezTo>
                                    <a:pt x="9" y="30"/>
                                    <a:pt x="8" y="29"/>
                                    <a:pt x="6" y="27"/>
                                  </a:cubicBezTo>
                                  <a:cubicBezTo>
                                    <a:pt x="5" y="26"/>
                                    <a:pt x="4" y="24"/>
                                    <a:pt x="3" y="23"/>
                                  </a:cubicBezTo>
                                  <a:cubicBezTo>
                                    <a:pt x="2" y="21"/>
                                    <a:pt x="2" y="18"/>
                                    <a:pt x="2" y="16"/>
                                  </a:cubicBezTo>
                                  <a:cubicBezTo>
                                    <a:pt x="2" y="13"/>
                                    <a:pt x="2" y="11"/>
                                    <a:pt x="3" y="9"/>
                                  </a:cubicBezTo>
                                  <a:cubicBezTo>
                                    <a:pt x="4" y="7"/>
                                    <a:pt x="5" y="5"/>
                                    <a:pt x="7" y="4"/>
                                  </a:cubicBezTo>
                                  <a:cubicBezTo>
                                    <a:pt x="8" y="3"/>
                                    <a:pt x="10" y="2"/>
                                    <a:pt x="13" y="1"/>
                                  </a:cubicBezTo>
                                  <a:cubicBezTo>
                                    <a:pt x="15" y="0"/>
                                    <a:pt x="17" y="0"/>
                                    <a:pt x="20" y="0"/>
                                  </a:cubicBezTo>
                                  <a:cubicBezTo>
                                    <a:pt x="22" y="0"/>
                                    <a:pt x="23" y="0"/>
                                    <a:pt x="24" y="0"/>
                                  </a:cubicBezTo>
                                  <a:cubicBezTo>
                                    <a:pt x="26" y="0"/>
                                    <a:pt x="27" y="1"/>
                                    <a:pt x="28" y="1"/>
                                  </a:cubicBezTo>
                                  <a:cubicBezTo>
                                    <a:pt x="30" y="2"/>
                                    <a:pt x="31" y="2"/>
                                    <a:pt x="32" y="3"/>
                                  </a:cubicBezTo>
                                  <a:cubicBezTo>
                                    <a:pt x="33" y="3"/>
                                    <a:pt x="33" y="4"/>
                                    <a:pt x="34" y="4"/>
                                  </a:cubicBezTo>
                                  <a:cubicBezTo>
                                    <a:pt x="34" y="4"/>
                                    <a:pt x="34" y="4"/>
                                    <a:pt x="34" y="5"/>
                                  </a:cubicBezTo>
                                  <a:cubicBezTo>
                                    <a:pt x="34" y="5"/>
                                    <a:pt x="34" y="5"/>
                                    <a:pt x="34" y="5"/>
                                  </a:cubicBezTo>
                                  <a:cubicBezTo>
                                    <a:pt x="34" y="5"/>
                                    <a:pt x="35" y="6"/>
                                    <a:pt x="35" y="6"/>
                                  </a:cubicBezTo>
                                  <a:cubicBezTo>
                                    <a:pt x="35" y="6"/>
                                    <a:pt x="35" y="7"/>
                                    <a:pt x="35" y="7"/>
                                  </a:cubicBezTo>
                                  <a:cubicBezTo>
                                    <a:pt x="35" y="8"/>
                                    <a:pt x="35" y="8"/>
                                    <a:pt x="35" y="8"/>
                                  </a:cubicBezTo>
                                  <a:cubicBezTo>
                                    <a:pt x="34" y="9"/>
                                    <a:pt x="34" y="9"/>
                                    <a:pt x="34" y="9"/>
                                  </a:cubicBezTo>
                                  <a:cubicBezTo>
                                    <a:pt x="34" y="9"/>
                                    <a:pt x="34" y="10"/>
                                    <a:pt x="34" y="10"/>
                                  </a:cubicBezTo>
                                  <a:cubicBezTo>
                                    <a:pt x="34" y="10"/>
                                    <a:pt x="34" y="10"/>
                                    <a:pt x="33" y="10"/>
                                  </a:cubicBezTo>
                                  <a:cubicBezTo>
                                    <a:pt x="33" y="10"/>
                                    <a:pt x="32" y="10"/>
                                    <a:pt x="32" y="9"/>
                                  </a:cubicBezTo>
                                  <a:cubicBezTo>
                                    <a:pt x="31" y="9"/>
                                    <a:pt x="30" y="8"/>
                                    <a:pt x="29" y="8"/>
                                  </a:cubicBezTo>
                                  <a:cubicBezTo>
                                    <a:pt x="28" y="7"/>
                                    <a:pt x="26" y="7"/>
                                    <a:pt x="25" y="6"/>
                                  </a:cubicBezTo>
                                  <a:cubicBezTo>
                                    <a:pt x="23" y="6"/>
                                    <a:pt x="21" y="5"/>
                                    <a:pt x="19" y="5"/>
                                  </a:cubicBezTo>
                                  <a:cubicBezTo>
                                    <a:pt x="18" y="5"/>
                                    <a:pt x="16" y="6"/>
                                    <a:pt x="14" y="6"/>
                                  </a:cubicBezTo>
                                  <a:cubicBezTo>
                                    <a:pt x="13" y="7"/>
                                    <a:pt x="12" y="7"/>
                                    <a:pt x="11" y="8"/>
                                  </a:cubicBezTo>
                                  <a:cubicBezTo>
                                    <a:pt x="10" y="9"/>
                                    <a:pt x="9" y="10"/>
                                    <a:pt x="9" y="12"/>
                                  </a:cubicBezTo>
                                  <a:cubicBezTo>
                                    <a:pt x="8" y="13"/>
                                    <a:pt x="8" y="14"/>
                                    <a:pt x="8" y="15"/>
                                  </a:cubicBezTo>
                                  <a:cubicBezTo>
                                    <a:pt x="8" y="17"/>
                                    <a:pt x="8" y="19"/>
                                    <a:pt x="9" y="21"/>
                                  </a:cubicBezTo>
                                  <a:cubicBezTo>
                                    <a:pt x="10" y="22"/>
                                    <a:pt x="11" y="23"/>
                                    <a:pt x="13" y="24"/>
                                  </a:cubicBezTo>
                                  <a:cubicBezTo>
                                    <a:pt x="14" y="25"/>
                                    <a:pt x="16" y="26"/>
                                    <a:pt x="17" y="27"/>
                                  </a:cubicBezTo>
                                  <a:cubicBezTo>
                                    <a:pt x="19" y="28"/>
                                    <a:pt x="21" y="29"/>
                                    <a:pt x="23" y="30"/>
                                  </a:cubicBezTo>
                                  <a:cubicBezTo>
                                    <a:pt x="25" y="31"/>
                                    <a:pt x="27" y="32"/>
                                    <a:pt x="29" y="33"/>
                                  </a:cubicBezTo>
                                  <a:cubicBezTo>
                                    <a:pt x="30" y="34"/>
                                    <a:pt x="32" y="35"/>
                                    <a:pt x="33" y="36"/>
                                  </a:cubicBezTo>
                                  <a:cubicBezTo>
                                    <a:pt x="35" y="38"/>
                                    <a:pt x="36" y="39"/>
                                    <a:pt x="37" y="41"/>
                                  </a:cubicBezTo>
                                  <a:cubicBezTo>
                                    <a:pt x="38" y="43"/>
                                    <a:pt x="38" y="45"/>
                                    <a:pt x="38" y="48"/>
                                  </a:cubicBezTo>
                                  <a:close/>
                                </a:path>
                              </a:pathLst>
                            </a:custGeom>
                            <a:grpFill/>
                            <a:ln>
                              <a:noFill/>
                            </a:ln>
                          </wps:spPr>
                          <wps:bodyPr vert="horz" wrap="square" lIns="91440" tIns="45720" rIns="91440" bIns="45720" numCol="1" anchor="t" anchorCtr="0" compatLnSpc="1"/>
                        </wps:wsp>
                        <wps:wsp>
                          <wps:cNvPr id="86" name="Freeform 29"/>
                          <wps:cNvSpPr/>
                          <wps:spPr bwMode="auto">
                            <a:xfrm>
                              <a:off x="1282535" y="0"/>
                              <a:ext cx="71250" cy="99261"/>
                            </a:xfrm>
                            <a:custGeom>
                              <a:avLst/>
                              <a:gdLst>
                                <a:gd name="T0" fmla="*/ 47 w 47"/>
                                <a:gd name="T1" fmla="*/ 42 h 66"/>
                                <a:gd name="T2" fmla="*/ 45 w 47"/>
                                <a:gd name="T3" fmla="*/ 52 h 66"/>
                                <a:gd name="T4" fmla="*/ 40 w 47"/>
                                <a:gd name="T5" fmla="*/ 60 h 66"/>
                                <a:gd name="T6" fmla="*/ 33 w 47"/>
                                <a:gd name="T7" fmla="*/ 65 h 66"/>
                                <a:gd name="T8" fmla="*/ 23 w 47"/>
                                <a:gd name="T9" fmla="*/ 66 h 66"/>
                                <a:gd name="T10" fmla="*/ 14 w 47"/>
                                <a:gd name="T11" fmla="*/ 65 h 66"/>
                                <a:gd name="T12" fmla="*/ 6 w 47"/>
                                <a:gd name="T13" fmla="*/ 60 h 66"/>
                                <a:gd name="T14" fmla="*/ 2 w 47"/>
                                <a:gd name="T15" fmla="*/ 53 h 66"/>
                                <a:gd name="T16" fmla="*/ 0 w 47"/>
                                <a:gd name="T17" fmla="*/ 42 h 66"/>
                                <a:gd name="T18" fmla="*/ 0 w 47"/>
                                <a:gd name="T19" fmla="*/ 2 h 66"/>
                                <a:gd name="T20" fmla="*/ 0 w 47"/>
                                <a:gd name="T21" fmla="*/ 1 h 66"/>
                                <a:gd name="T22" fmla="*/ 1 w 47"/>
                                <a:gd name="T23" fmla="*/ 1 h 66"/>
                                <a:gd name="T24" fmla="*/ 2 w 47"/>
                                <a:gd name="T25" fmla="*/ 0 h 66"/>
                                <a:gd name="T26" fmla="*/ 3 w 47"/>
                                <a:gd name="T27" fmla="*/ 0 h 66"/>
                                <a:gd name="T28" fmla="*/ 5 w 47"/>
                                <a:gd name="T29" fmla="*/ 0 h 66"/>
                                <a:gd name="T30" fmla="*/ 6 w 47"/>
                                <a:gd name="T31" fmla="*/ 1 h 66"/>
                                <a:gd name="T32" fmla="*/ 6 w 47"/>
                                <a:gd name="T33" fmla="*/ 1 h 66"/>
                                <a:gd name="T34" fmla="*/ 6 w 47"/>
                                <a:gd name="T35" fmla="*/ 2 h 66"/>
                                <a:gd name="T36" fmla="*/ 6 w 47"/>
                                <a:gd name="T37" fmla="*/ 41 h 66"/>
                                <a:gd name="T38" fmla="*/ 7 w 47"/>
                                <a:gd name="T39" fmla="*/ 50 h 66"/>
                                <a:gd name="T40" fmla="*/ 11 w 47"/>
                                <a:gd name="T41" fmla="*/ 56 h 66"/>
                                <a:gd name="T42" fmla="*/ 16 w 47"/>
                                <a:gd name="T43" fmla="*/ 60 h 66"/>
                                <a:gd name="T44" fmla="*/ 23 w 47"/>
                                <a:gd name="T45" fmla="*/ 61 h 66"/>
                                <a:gd name="T46" fmla="*/ 31 w 47"/>
                                <a:gd name="T47" fmla="*/ 60 h 66"/>
                                <a:gd name="T48" fmla="*/ 36 w 47"/>
                                <a:gd name="T49" fmla="*/ 56 h 66"/>
                                <a:gd name="T50" fmla="*/ 39 w 47"/>
                                <a:gd name="T51" fmla="*/ 50 h 66"/>
                                <a:gd name="T52" fmla="*/ 41 w 47"/>
                                <a:gd name="T53" fmla="*/ 42 h 66"/>
                                <a:gd name="T54" fmla="*/ 41 w 47"/>
                                <a:gd name="T55" fmla="*/ 2 h 66"/>
                                <a:gd name="T56" fmla="*/ 41 w 47"/>
                                <a:gd name="T57" fmla="*/ 1 h 66"/>
                                <a:gd name="T58" fmla="*/ 41 w 47"/>
                                <a:gd name="T59" fmla="*/ 1 h 66"/>
                                <a:gd name="T60" fmla="*/ 42 w 47"/>
                                <a:gd name="T61" fmla="*/ 0 h 66"/>
                                <a:gd name="T62" fmla="*/ 44 w 47"/>
                                <a:gd name="T63" fmla="*/ 0 h 66"/>
                                <a:gd name="T64" fmla="*/ 45 w 47"/>
                                <a:gd name="T65" fmla="*/ 0 h 66"/>
                                <a:gd name="T66" fmla="*/ 46 w 47"/>
                                <a:gd name="T67" fmla="*/ 1 h 66"/>
                                <a:gd name="T68" fmla="*/ 46 w 47"/>
                                <a:gd name="T69" fmla="*/ 1 h 66"/>
                                <a:gd name="T70" fmla="*/ 47 w 47"/>
                                <a:gd name="T71" fmla="*/ 2 h 66"/>
                                <a:gd name="T72" fmla="*/ 47 w 47"/>
                                <a:gd name="T73" fmla="*/ 42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7" h="66">
                                  <a:moveTo>
                                    <a:pt x="47" y="42"/>
                                  </a:moveTo>
                                  <a:cubicBezTo>
                                    <a:pt x="47" y="46"/>
                                    <a:pt x="46" y="49"/>
                                    <a:pt x="45" y="52"/>
                                  </a:cubicBezTo>
                                  <a:cubicBezTo>
                                    <a:pt x="44" y="55"/>
                                    <a:pt x="42" y="58"/>
                                    <a:pt x="40" y="60"/>
                                  </a:cubicBezTo>
                                  <a:cubicBezTo>
                                    <a:pt x="38" y="62"/>
                                    <a:pt x="36" y="64"/>
                                    <a:pt x="33" y="65"/>
                                  </a:cubicBezTo>
                                  <a:cubicBezTo>
                                    <a:pt x="30" y="66"/>
                                    <a:pt x="26" y="66"/>
                                    <a:pt x="23" y="66"/>
                                  </a:cubicBezTo>
                                  <a:cubicBezTo>
                                    <a:pt x="19" y="66"/>
                                    <a:pt x="16" y="66"/>
                                    <a:pt x="14" y="65"/>
                                  </a:cubicBezTo>
                                  <a:cubicBezTo>
                                    <a:pt x="11" y="64"/>
                                    <a:pt x="8" y="62"/>
                                    <a:pt x="6" y="60"/>
                                  </a:cubicBezTo>
                                  <a:cubicBezTo>
                                    <a:pt x="4" y="58"/>
                                    <a:pt x="3" y="56"/>
                                    <a:pt x="2" y="53"/>
                                  </a:cubicBezTo>
                                  <a:cubicBezTo>
                                    <a:pt x="1" y="50"/>
                                    <a:pt x="0" y="46"/>
                                    <a:pt x="0" y="42"/>
                                  </a:cubicBezTo>
                                  <a:cubicBezTo>
                                    <a:pt x="0" y="2"/>
                                    <a:pt x="0" y="2"/>
                                    <a:pt x="0" y="2"/>
                                  </a:cubicBezTo>
                                  <a:cubicBezTo>
                                    <a:pt x="0" y="1"/>
                                    <a:pt x="0" y="1"/>
                                    <a:pt x="0" y="1"/>
                                  </a:cubicBezTo>
                                  <a:cubicBezTo>
                                    <a:pt x="0" y="1"/>
                                    <a:pt x="1" y="1"/>
                                    <a:pt x="1" y="1"/>
                                  </a:cubicBezTo>
                                  <a:cubicBezTo>
                                    <a:pt x="1" y="1"/>
                                    <a:pt x="1" y="1"/>
                                    <a:pt x="2" y="0"/>
                                  </a:cubicBezTo>
                                  <a:cubicBezTo>
                                    <a:pt x="2" y="0"/>
                                    <a:pt x="3" y="0"/>
                                    <a:pt x="3" y="0"/>
                                  </a:cubicBezTo>
                                  <a:cubicBezTo>
                                    <a:pt x="4" y="0"/>
                                    <a:pt x="4" y="0"/>
                                    <a:pt x="5" y="0"/>
                                  </a:cubicBezTo>
                                  <a:cubicBezTo>
                                    <a:pt x="5" y="1"/>
                                    <a:pt x="5" y="1"/>
                                    <a:pt x="6" y="1"/>
                                  </a:cubicBezTo>
                                  <a:cubicBezTo>
                                    <a:pt x="6" y="1"/>
                                    <a:pt x="6" y="1"/>
                                    <a:pt x="6" y="1"/>
                                  </a:cubicBezTo>
                                  <a:cubicBezTo>
                                    <a:pt x="6" y="1"/>
                                    <a:pt x="6" y="1"/>
                                    <a:pt x="6" y="2"/>
                                  </a:cubicBezTo>
                                  <a:cubicBezTo>
                                    <a:pt x="6" y="41"/>
                                    <a:pt x="6" y="41"/>
                                    <a:pt x="6" y="41"/>
                                  </a:cubicBezTo>
                                  <a:cubicBezTo>
                                    <a:pt x="6" y="45"/>
                                    <a:pt x="7" y="47"/>
                                    <a:pt x="7" y="50"/>
                                  </a:cubicBezTo>
                                  <a:cubicBezTo>
                                    <a:pt x="8" y="52"/>
                                    <a:pt x="9" y="54"/>
                                    <a:pt x="11" y="56"/>
                                  </a:cubicBezTo>
                                  <a:cubicBezTo>
                                    <a:pt x="12" y="57"/>
                                    <a:pt x="14" y="59"/>
                                    <a:pt x="16" y="60"/>
                                  </a:cubicBezTo>
                                  <a:cubicBezTo>
                                    <a:pt x="18" y="60"/>
                                    <a:pt x="21" y="61"/>
                                    <a:pt x="23" y="61"/>
                                  </a:cubicBezTo>
                                  <a:cubicBezTo>
                                    <a:pt x="26" y="61"/>
                                    <a:pt x="28" y="60"/>
                                    <a:pt x="31" y="60"/>
                                  </a:cubicBezTo>
                                  <a:cubicBezTo>
                                    <a:pt x="33" y="59"/>
                                    <a:pt x="34" y="58"/>
                                    <a:pt x="36" y="56"/>
                                  </a:cubicBezTo>
                                  <a:cubicBezTo>
                                    <a:pt x="37" y="54"/>
                                    <a:pt x="39" y="52"/>
                                    <a:pt x="39" y="50"/>
                                  </a:cubicBezTo>
                                  <a:cubicBezTo>
                                    <a:pt x="40" y="48"/>
                                    <a:pt x="41" y="45"/>
                                    <a:pt x="41" y="42"/>
                                  </a:cubicBezTo>
                                  <a:cubicBezTo>
                                    <a:pt x="41" y="2"/>
                                    <a:pt x="41" y="2"/>
                                    <a:pt x="41" y="2"/>
                                  </a:cubicBezTo>
                                  <a:cubicBezTo>
                                    <a:pt x="41" y="1"/>
                                    <a:pt x="41" y="1"/>
                                    <a:pt x="41" y="1"/>
                                  </a:cubicBezTo>
                                  <a:cubicBezTo>
                                    <a:pt x="41" y="1"/>
                                    <a:pt x="41" y="1"/>
                                    <a:pt x="41" y="1"/>
                                  </a:cubicBezTo>
                                  <a:cubicBezTo>
                                    <a:pt x="41" y="1"/>
                                    <a:pt x="42" y="1"/>
                                    <a:pt x="42" y="0"/>
                                  </a:cubicBezTo>
                                  <a:cubicBezTo>
                                    <a:pt x="43" y="0"/>
                                    <a:pt x="43" y="0"/>
                                    <a:pt x="44" y="0"/>
                                  </a:cubicBezTo>
                                  <a:cubicBezTo>
                                    <a:pt x="44" y="0"/>
                                    <a:pt x="45" y="0"/>
                                    <a:pt x="45" y="0"/>
                                  </a:cubicBezTo>
                                  <a:cubicBezTo>
                                    <a:pt x="45" y="1"/>
                                    <a:pt x="46" y="1"/>
                                    <a:pt x="46" y="1"/>
                                  </a:cubicBezTo>
                                  <a:cubicBezTo>
                                    <a:pt x="46" y="1"/>
                                    <a:pt x="46" y="1"/>
                                    <a:pt x="46" y="1"/>
                                  </a:cubicBezTo>
                                  <a:cubicBezTo>
                                    <a:pt x="47" y="1"/>
                                    <a:pt x="47" y="1"/>
                                    <a:pt x="47" y="2"/>
                                  </a:cubicBezTo>
                                  <a:lnTo>
                                    <a:pt x="47" y="42"/>
                                  </a:lnTo>
                                  <a:close/>
                                </a:path>
                              </a:pathLst>
                            </a:custGeom>
                            <a:grpFill/>
                            <a:ln>
                              <a:noFill/>
                            </a:ln>
                          </wps:spPr>
                          <wps:bodyPr vert="horz" wrap="square" lIns="91440" tIns="45720" rIns="91440" bIns="45720" numCol="1" anchor="t" anchorCtr="0" compatLnSpc="1"/>
                        </wps:wsp>
                        <wps:wsp>
                          <wps:cNvPr id="87" name="Freeform 30"/>
                          <wps:cNvSpPr/>
                          <wps:spPr bwMode="auto">
                            <a:xfrm>
                              <a:off x="1413163" y="0"/>
                              <a:ext cx="100871" cy="98460"/>
                            </a:xfrm>
                            <a:custGeom>
                              <a:avLst/>
                              <a:gdLst>
                                <a:gd name="T0" fmla="*/ 67 w 67"/>
                                <a:gd name="T1" fmla="*/ 63 h 65"/>
                                <a:gd name="T2" fmla="*/ 67 w 67"/>
                                <a:gd name="T3" fmla="*/ 64 h 65"/>
                                <a:gd name="T4" fmla="*/ 67 w 67"/>
                                <a:gd name="T5" fmla="*/ 64 h 65"/>
                                <a:gd name="T6" fmla="*/ 66 w 67"/>
                                <a:gd name="T7" fmla="*/ 65 h 65"/>
                                <a:gd name="T8" fmla="*/ 64 w 67"/>
                                <a:gd name="T9" fmla="*/ 65 h 65"/>
                                <a:gd name="T10" fmla="*/ 63 w 67"/>
                                <a:gd name="T11" fmla="*/ 65 h 65"/>
                                <a:gd name="T12" fmla="*/ 62 w 67"/>
                                <a:gd name="T13" fmla="*/ 64 h 65"/>
                                <a:gd name="T14" fmla="*/ 62 w 67"/>
                                <a:gd name="T15" fmla="*/ 64 h 65"/>
                                <a:gd name="T16" fmla="*/ 61 w 67"/>
                                <a:gd name="T17" fmla="*/ 63 h 65"/>
                                <a:gd name="T18" fmla="*/ 61 w 67"/>
                                <a:gd name="T19" fmla="*/ 5 h 65"/>
                                <a:gd name="T20" fmla="*/ 61 w 67"/>
                                <a:gd name="T21" fmla="*/ 5 h 65"/>
                                <a:gd name="T22" fmla="*/ 36 w 67"/>
                                <a:gd name="T23" fmla="*/ 64 h 65"/>
                                <a:gd name="T24" fmla="*/ 35 w 67"/>
                                <a:gd name="T25" fmla="*/ 64 h 65"/>
                                <a:gd name="T26" fmla="*/ 35 w 67"/>
                                <a:gd name="T27" fmla="*/ 64 h 65"/>
                                <a:gd name="T28" fmla="*/ 34 w 67"/>
                                <a:gd name="T29" fmla="*/ 65 h 65"/>
                                <a:gd name="T30" fmla="*/ 33 w 67"/>
                                <a:gd name="T31" fmla="*/ 65 h 65"/>
                                <a:gd name="T32" fmla="*/ 32 w 67"/>
                                <a:gd name="T33" fmla="*/ 65 h 65"/>
                                <a:gd name="T34" fmla="*/ 31 w 67"/>
                                <a:gd name="T35" fmla="*/ 64 h 65"/>
                                <a:gd name="T36" fmla="*/ 30 w 67"/>
                                <a:gd name="T37" fmla="*/ 64 h 65"/>
                                <a:gd name="T38" fmla="*/ 30 w 67"/>
                                <a:gd name="T39" fmla="*/ 64 h 65"/>
                                <a:gd name="T40" fmla="*/ 6 w 67"/>
                                <a:gd name="T41" fmla="*/ 5 h 65"/>
                                <a:gd name="T42" fmla="*/ 6 w 67"/>
                                <a:gd name="T43" fmla="*/ 5 h 65"/>
                                <a:gd name="T44" fmla="*/ 6 w 67"/>
                                <a:gd name="T45" fmla="*/ 63 h 65"/>
                                <a:gd name="T46" fmla="*/ 6 w 67"/>
                                <a:gd name="T47" fmla="*/ 64 h 65"/>
                                <a:gd name="T48" fmla="*/ 5 w 67"/>
                                <a:gd name="T49" fmla="*/ 64 h 65"/>
                                <a:gd name="T50" fmla="*/ 4 w 67"/>
                                <a:gd name="T51" fmla="*/ 65 h 65"/>
                                <a:gd name="T52" fmla="*/ 3 w 67"/>
                                <a:gd name="T53" fmla="*/ 65 h 65"/>
                                <a:gd name="T54" fmla="*/ 1 w 67"/>
                                <a:gd name="T55" fmla="*/ 65 h 65"/>
                                <a:gd name="T56" fmla="*/ 0 w 67"/>
                                <a:gd name="T57" fmla="*/ 64 h 65"/>
                                <a:gd name="T58" fmla="*/ 0 w 67"/>
                                <a:gd name="T59" fmla="*/ 64 h 65"/>
                                <a:gd name="T60" fmla="*/ 0 w 67"/>
                                <a:gd name="T61" fmla="*/ 63 h 65"/>
                                <a:gd name="T62" fmla="*/ 0 w 67"/>
                                <a:gd name="T63" fmla="*/ 3 h 65"/>
                                <a:gd name="T64" fmla="*/ 1 w 67"/>
                                <a:gd name="T65" fmla="*/ 0 h 65"/>
                                <a:gd name="T66" fmla="*/ 3 w 67"/>
                                <a:gd name="T67" fmla="*/ 0 h 65"/>
                                <a:gd name="T68" fmla="*/ 6 w 67"/>
                                <a:gd name="T69" fmla="*/ 0 h 65"/>
                                <a:gd name="T70" fmla="*/ 8 w 67"/>
                                <a:gd name="T71" fmla="*/ 0 h 65"/>
                                <a:gd name="T72" fmla="*/ 10 w 67"/>
                                <a:gd name="T73" fmla="*/ 1 h 65"/>
                                <a:gd name="T74" fmla="*/ 11 w 67"/>
                                <a:gd name="T75" fmla="*/ 2 h 65"/>
                                <a:gd name="T76" fmla="*/ 12 w 67"/>
                                <a:gd name="T77" fmla="*/ 4 h 65"/>
                                <a:gd name="T78" fmla="*/ 33 w 67"/>
                                <a:gd name="T79" fmla="*/ 55 h 65"/>
                                <a:gd name="T80" fmla="*/ 34 w 67"/>
                                <a:gd name="T81" fmla="*/ 55 h 65"/>
                                <a:gd name="T82" fmla="*/ 56 w 67"/>
                                <a:gd name="T83" fmla="*/ 4 h 65"/>
                                <a:gd name="T84" fmla="*/ 57 w 67"/>
                                <a:gd name="T85" fmla="*/ 2 h 65"/>
                                <a:gd name="T86" fmla="*/ 58 w 67"/>
                                <a:gd name="T87" fmla="*/ 1 h 65"/>
                                <a:gd name="T88" fmla="*/ 59 w 67"/>
                                <a:gd name="T89" fmla="*/ 0 h 65"/>
                                <a:gd name="T90" fmla="*/ 61 w 67"/>
                                <a:gd name="T91" fmla="*/ 0 h 65"/>
                                <a:gd name="T92" fmla="*/ 65 w 67"/>
                                <a:gd name="T93" fmla="*/ 0 h 65"/>
                                <a:gd name="T94" fmla="*/ 66 w 67"/>
                                <a:gd name="T95" fmla="*/ 0 h 65"/>
                                <a:gd name="T96" fmla="*/ 67 w 67"/>
                                <a:gd name="T97" fmla="*/ 0 h 65"/>
                                <a:gd name="T98" fmla="*/ 67 w 67"/>
                                <a:gd name="T99" fmla="*/ 1 h 65"/>
                                <a:gd name="T100" fmla="*/ 67 w 67"/>
                                <a:gd name="T101" fmla="*/ 3 h 65"/>
                                <a:gd name="T102" fmla="*/ 67 w 67"/>
                                <a:gd name="T103" fmla="*/ 6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7" h="65">
                                  <a:moveTo>
                                    <a:pt x="67" y="63"/>
                                  </a:moveTo>
                                  <a:cubicBezTo>
                                    <a:pt x="67" y="64"/>
                                    <a:pt x="67" y="64"/>
                                    <a:pt x="67" y="64"/>
                                  </a:cubicBezTo>
                                  <a:cubicBezTo>
                                    <a:pt x="67" y="64"/>
                                    <a:pt x="67" y="64"/>
                                    <a:pt x="67" y="64"/>
                                  </a:cubicBezTo>
                                  <a:cubicBezTo>
                                    <a:pt x="67" y="64"/>
                                    <a:pt x="66" y="65"/>
                                    <a:pt x="66" y="65"/>
                                  </a:cubicBezTo>
                                  <a:cubicBezTo>
                                    <a:pt x="65" y="65"/>
                                    <a:pt x="65" y="65"/>
                                    <a:pt x="64" y="65"/>
                                  </a:cubicBezTo>
                                  <a:cubicBezTo>
                                    <a:pt x="64" y="65"/>
                                    <a:pt x="63" y="65"/>
                                    <a:pt x="63" y="65"/>
                                  </a:cubicBezTo>
                                  <a:cubicBezTo>
                                    <a:pt x="63" y="65"/>
                                    <a:pt x="62" y="64"/>
                                    <a:pt x="62" y="64"/>
                                  </a:cubicBezTo>
                                  <a:cubicBezTo>
                                    <a:pt x="62" y="64"/>
                                    <a:pt x="62" y="64"/>
                                    <a:pt x="62" y="64"/>
                                  </a:cubicBezTo>
                                  <a:cubicBezTo>
                                    <a:pt x="61" y="64"/>
                                    <a:pt x="61" y="64"/>
                                    <a:pt x="61" y="63"/>
                                  </a:cubicBezTo>
                                  <a:cubicBezTo>
                                    <a:pt x="61" y="5"/>
                                    <a:pt x="61" y="5"/>
                                    <a:pt x="61" y="5"/>
                                  </a:cubicBezTo>
                                  <a:cubicBezTo>
                                    <a:pt x="61" y="5"/>
                                    <a:pt x="61" y="5"/>
                                    <a:pt x="61" y="5"/>
                                  </a:cubicBezTo>
                                  <a:cubicBezTo>
                                    <a:pt x="36" y="64"/>
                                    <a:pt x="36" y="64"/>
                                    <a:pt x="36" y="64"/>
                                  </a:cubicBezTo>
                                  <a:cubicBezTo>
                                    <a:pt x="36" y="64"/>
                                    <a:pt x="36" y="64"/>
                                    <a:pt x="35" y="64"/>
                                  </a:cubicBezTo>
                                  <a:cubicBezTo>
                                    <a:pt x="35" y="64"/>
                                    <a:pt x="35" y="64"/>
                                    <a:pt x="35" y="64"/>
                                  </a:cubicBezTo>
                                  <a:cubicBezTo>
                                    <a:pt x="35" y="64"/>
                                    <a:pt x="34" y="65"/>
                                    <a:pt x="34" y="65"/>
                                  </a:cubicBezTo>
                                  <a:cubicBezTo>
                                    <a:pt x="34" y="65"/>
                                    <a:pt x="33" y="65"/>
                                    <a:pt x="33" y="65"/>
                                  </a:cubicBezTo>
                                  <a:cubicBezTo>
                                    <a:pt x="33" y="65"/>
                                    <a:pt x="32" y="65"/>
                                    <a:pt x="32" y="65"/>
                                  </a:cubicBezTo>
                                  <a:cubicBezTo>
                                    <a:pt x="31" y="65"/>
                                    <a:pt x="31" y="64"/>
                                    <a:pt x="31" y="64"/>
                                  </a:cubicBezTo>
                                  <a:cubicBezTo>
                                    <a:pt x="31" y="64"/>
                                    <a:pt x="31" y="64"/>
                                    <a:pt x="30" y="64"/>
                                  </a:cubicBezTo>
                                  <a:cubicBezTo>
                                    <a:pt x="30" y="64"/>
                                    <a:pt x="30" y="64"/>
                                    <a:pt x="30" y="64"/>
                                  </a:cubicBezTo>
                                  <a:cubicBezTo>
                                    <a:pt x="6" y="5"/>
                                    <a:pt x="6" y="5"/>
                                    <a:pt x="6" y="5"/>
                                  </a:cubicBezTo>
                                  <a:cubicBezTo>
                                    <a:pt x="6" y="5"/>
                                    <a:pt x="6" y="5"/>
                                    <a:pt x="6" y="5"/>
                                  </a:cubicBezTo>
                                  <a:cubicBezTo>
                                    <a:pt x="6" y="63"/>
                                    <a:pt x="6" y="63"/>
                                    <a:pt x="6" y="63"/>
                                  </a:cubicBezTo>
                                  <a:cubicBezTo>
                                    <a:pt x="6" y="64"/>
                                    <a:pt x="6" y="64"/>
                                    <a:pt x="6" y="64"/>
                                  </a:cubicBezTo>
                                  <a:cubicBezTo>
                                    <a:pt x="6" y="64"/>
                                    <a:pt x="6" y="64"/>
                                    <a:pt x="5" y="64"/>
                                  </a:cubicBezTo>
                                  <a:cubicBezTo>
                                    <a:pt x="5" y="64"/>
                                    <a:pt x="5" y="65"/>
                                    <a:pt x="4" y="65"/>
                                  </a:cubicBezTo>
                                  <a:cubicBezTo>
                                    <a:pt x="4" y="65"/>
                                    <a:pt x="3" y="65"/>
                                    <a:pt x="3" y="65"/>
                                  </a:cubicBezTo>
                                  <a:cubicBezTo>
                                    <a:pt x="2" y="65"/>
                                    <a:pt x="2" y="65"/>
                                    <a:pt x="1" y="65"/>
                                  </a:cubicBezTo>
                                  <a:cubicBezTo>
                                    <a:pt x="1" y="65"/>
                                    <a:pt x="1" y="64"/>
                                    <a:pt x="0" y="64"/>
                                  </a:cubicBezTo>
                                  <a:cubicBezTo>
                                    <a:pt x="0" y="64"/>
                                    <a:pt x="0" y="64"/>
                                    <a:pt x="0" y="64"/>
                                  </a:cubicBezTo>
                                  <a:cubicBezTo>
                                    <a:pt x="0" y="64"/>
                                    <a:pt x="0" y="64"/>
                                    <a:pt x="0" y="63"/>
                                  </a:cubicBezTo>
                                  <a:cubicBezTo>
                                    <a:pt x="0" y="3"/>
                                    <a:pt x="0" y="3"/>
                                    <a:pt x="0" y="3"/>
                                  </a:cubicBezTo>
                                  <a:cubicBezTo>
                                    <a:pt x="0" y="2"/>
                                    <a:pt x="0" y="1"/>
                                    <a:pt x="1" y="0"/>
                                  </a:cubicBezTo>
                                  <a:cubicBezTo>
                                    <a:pt x="1" y="0"/>
                                    <a:pt x="2" y="0"/>
                                    <a:pt x="3" y="0"/>
                                  </a:cubicBezTo>
                                  <a:cubicBezTo>
                                    <a:pt x="6" y="0"/>
                                    <a:pt x="6" y="0"/>
                                    <a:pt x="6" y="0"/>
                                  </a:cubicBezTo>
                                  <a:cubicBezTo>
                                    <a:pt x="7" y="0"/>
                                    <a:pt x="8" y="0"/>
                                    <a:pt x="8" y="0"/>
                                  </a:cubicBezTo>
                                  <a:cubicBezTo>
                                    <a:pt x="9" y="0"/>
                                    <a:pt x="9" y="0"/>
                                    <a:pt x="10" y="1"/>
                                  </a:cubicBezTo>
                                  <a:cubicBezTo>
                                    <a:pt x="10" y="1"/>
                                    <a:pt x="11" y="2"/>
                                    <a:pt x="11" y="2"/>
                                  </a:cubicBezTo>
                                  <a:cubicBezTo>
                                    <a:pt x="11" y="3"/>
                                    <a:pt x="12" y="3"/>
                                    <a:pt x="12" y="4"/>
                                  </a:cubicBezTo>
                                  <a:cubicBezTo>
                                    <a:pt x="33" y="55"/>
                                    <a:pt x="33" y="55"/>
                                    <a:pt x="33" y="55"/>
                                  </a:cubicBezTo>
                                  <a:cubicBezTo>
                                    <a:pt x="34" y="55"/>
                                    <a:pt x="34" y="55"/>
                                    <a:pt x="34" y="55"/>
                                  </a:cubicBezTo>
                                  <a:cubicBezTo>
                                    <a:pt x="56" y="4"/>
                                    <a:pt x="56" y="4"/>
                                    <a:pt x="56" y="4"/>
                                  </a:cubicBezTo>
                                  <a:cubicBezTo>
                                    <a:pt x="56" y="3"/>
                                    <a:pt x="56" y="2"/>
                                    <a:pt x="57" y="2"/>
                                  </a:cubicBezTo>
                                  <a:cubicBezTo>
                                    <a:pt x="57" y="1"/>
                                    <a:pt x="58" y="1"/>
                                    <a:pt x="58" y="1"/>
                                  </a:cubicBezTo>
                                  <a:cubicBezTo>
                                    <a:pt x="58" y="0"/>
                                    <a:pt x="59" y="0"/>
                                    <a:pt x="59" y="0"/>
                                  </a:cubicBezTo>
                                  <a:cubicBezTo>
                                    <a:pt x="60" y="0"/>
                                    <a:pt x="60" y="0"/>
                                    <a:pt x="61" y="0"/>
                                  </a:cubicBezTo>
                                  <a:cubicBezTo>
                                    <a:pt x="65" y="0"/>
                                    <a:pt x="65" y="0"/>
                                    <a:pt x="65" y="0"/>
                                  </a:cubicBezTo>
                                  <a:cubicBezTo>
                                    <a:pt x="65" y="0"/>
                                    <a:pt x="65" y="0"/>
                                    <a:pt x="66" y="0"/>
                                  </a:cubicBezTo>
                                  <a:cubicBezTo>
                                    <a:pt x="66" y="0"/>
                                    <a:pt x="66" y="0"/>
                                    <a:pt x="67" y="0"/>
                                  </a:cubicBezTo>
                                  <a:cubicBezTo>
                                    <a:pt x="67" y="1"/>
                                    <a:pt x="67" y="1"/>
                                    <a:pt x="67" y="1"/>
                                  </a:cubicBezTo>
                                  <a:cubicBezTo>
                                    <a:pt x="67" y="2"/>
                                    <a:pt x="67" y="2"/>
                                    <a:pt x="67" y="3"/>
                                  </a:cubicBezTo>
                                  <a:lnTo>
                                    <a:pt x="67" y="63"/>
                                  </a:lnTo>
                                  <a:close/>
                                </a:path>
                              </a:pathLst>
                            </a:custGeom>
                            <a:grpFill/>
                            <a:ln>
                              <a:noFill/>
                            </a:ln>
                          </wps:spPr>
                          <wps:bodyPr vert="horz" wrap="square" lIns="91440" tIns="45720" rIns="91440" bIns="45720" numCol="1" anchor="t" anchorCtr="0" compatLnSpc="1"/>
                        </wps:wsp>
                        <wps:wsp>
                          <wps:cNvPr id="28" name="Freeform 31"/>
                          <wps:cNvSpPr/>
                          <wps:spPr bwMode="auto">
                            <a:xfrm>
                              <a:off x="1573480" y="0"/>
                              <a:ext cx="52837" cy="96859"/>
                            </a:xfrm>
                            <a:custGeom>
                              <a:avLst/>
                              <a:gdLst>
                                <a:gd name="T0" fmla="*/ 35 w 35"/>
                                <a:gd name="T1" fmla="*/ 62 h 64"/>
                                <a:gd name="T2" fmla="*/ 34 w 35"/>
                                <a:gd name="T3" fmla="*/ 63 h 64"/>
                                <a:gd name="T4" fmla="*/ 34 w 35"/>
                                <a:gd name="T5" fmla="*/ 64 h 64"/>
                                <a:gd name="T6" fmla="*/ 34 w 35"/>
                                <a:gd name="T7" fmla="*/ 64 h 64"/>
                                <a:gd name="T8" fmla="*/ 33 w 35"/>
                                <a:gd name="T9" fmla="*/ 64 h 64"/>
                                <a:gd name="T10" fmla="*/ 3 w 35"/>
                                <a:gd name="T11" fmla="*/ 64 h 64"/>
                                <a:gd name="T12" fmla="*/ 1 w 35"/>
                                <a:gd name="T13" fmla="*/ 64 h 64"/>
                                <a:gd name="T14" fmla="*/ 0 w 35"/>
                                <a:gd name="T15" fmla="*/ 61 h 64"/>
                                <a:gd name="T16" fmla="*/ 0 w 35"/>
                                <a:gd name="T17" fmla="*/ 3 h 64"/>
                                <a:gd name="T18" fmla="*/ 1 w 35"/>
                                <a:gd name="T19" fmla="*/ 0 h 64"/>
                                <a:gd name="T20" fmla="*/ 3 w 35"/>
                                <a:gd name="T21" fmla="*/ 0 h 64"/>
                                <a:gd name="T22" fmla="*/ 33 w 35"/>
                                <a:gd name="T23" fmla="*/ 0 h 64"/>
                                <a:gd name="T24" fmla="*/ 33 w 35"/>
                                <a:gd name="T25" fmla="*/ 0 h 64"/>
                                <a:gd name="T26" fmla="*/ 34 w 35"/>
                                <a:gd name="T27" fmla="*/ 0 h 64"/>
                                <a:gd name="T28" fmla="*/ 34 w 35"/>
                                <a:gd name="T29" fmla="*/ 1 h 64"/>
                                <a:gd name="T30" fmla="*/ 34 w 35"/>
                                <a:gd name="T31" fmla="*/ 2 h 64"/>
                                <a:gd name="T32" fmla="*/ 34 w 35"/>
                                <a:gd name="T33" fmla="*/ 4 h 64"/>
                                <a:gd name="T34" fmla="*/ 34 w 35"/>
                                <a:gd name="T35" fmla="*/ 4 h 64"/>
                                <a:gd name="T36" fmla="*/ 33 w 35"/>
                                <a:gd name="T37" fmla="*/ 5 h 64"/>
                                <a:gd name="T38" fmla="*/ 33 w 35"/>
                                <a:gd name="T39" fmla="*/ 5 h 64"/>
                                <a:gd name="T40" fmla="*/ 6 w 35"/>
                                <a:gd name="T41" fmla="*/ 5 h 64"/>
                                <a:gd name="T42" fmla="*/ 6 w 35"/>
                                <a:gd name="T43" fmla="*/ 28 h 64"/>
                                <a:gd name="T44" fmla="*/ 29 w 35"/>
                                <a:gd name="T45" fmla="*/ 28 h 64"/>
                                <a:gd name="T46" fmla="*/ 30 w 35"/>
                                <a:gd name="T47" fmla="*/ 28 h 64"/>
                                <a:gd name="T48" fmla="*/ 30 w 35"/>
                                <a:gd name="T49" fmla="*/ 29 h 64"/>
                                <a:gd name="T50" fmla="*/ 30 w 35"/>
                                <a:gd name="T51" fmla="*/ 29 h 64"/>
                                <a:gd name="T52" fmla="*/ 30 w 35"/>
                                <a:gd name="T53" fmla="*/ 31 h 64"/>
                                <a:gd name="T54" fmla="*/ 30 w 35"/>
                                <a:gd name="T55" fmla="*/ 32 h 64"/>
                                <a:gd name="T56" fmla="*/ 30 w 35"/>
                                <a:gd name="T57" fmla="*/ 33 h 64"/>
                                <a:gd name="T58" fmla="*/ 30 w 35"/>
                                <a:gd name="T59" fmla="*/ 33 h 64"/>
                                <a:gd name="T60" fmla="*/ 29 w 35"/>
                                <a:gd name="T61" fmla="*/ 33 h 64"/>
                                <a:gd name="T62" fmla="*/ 6 w 35"/>
                                <a:gd name="T63" fmla="*/ 33 h 64"/>
                                <a:gd name="T64" fmla="*/ 6 w 35"/>
                                <a:gd name="T65" fmla="*/ 59 h 64"/>
                                <a:gd name="T66" fmla="*/ 33 w 35"/>
                                <a:gd name="T67" fmla="*/ 59 h 64"/>
                                <a:gd name="T68" fmla="*/ 34 w 35"/>
                                <a:gd name="T69" fmla="*/ 59 h 64"/>
                                <a:gd name="T70" fmla="*/ 34 w 35"/>
                                <a:gd name="T71" fmla="*/ 60 h 64"/>
                                <a:gd name="T72" fmla="*/ 34 w 35"/>
                                <a:gd name="T73" fmla="*/ 60 h 64"/>
                                <a:gd name="T74" fmla="*/ 35 w 35"/>
                                <a:gd name="T75" fmla="*/ 6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5" h="64">
                                  <a:moveTo>
                                    <a:pt x="35" y="62"/>
                                  </a:moveTo>
                                  <a:cubicBezTo>
                                    <a:pt x="35" y="62"/>
                                    <a:pt x="35" y="62"/>
                                    <a:pt x="34" y="63"/>
                                  </a:cubicBezTo>
                                  <a:cubicBezTo>
                                    <a:pt x="34" y="63"/>
                                    <a:pt x="34" y="63"/>
                                    <a:pt x="34" y="64"/>
                                  </a:cubicBezTo>
                                  <a:cubicBezTo>
                                    <a:pt x="34" y="64"/>
                                    <a:pt x="34" y="64"/>
                                    <a:pt x="34" y="64"/>
                                  </a:cubicBezTo>
                                  <a:cubicBezTo>
                                    <a:pt x="33" y="64"/>
                                    <a:pt x="33" y="64"/>
                                    <a:pt x="33" y="64"/>
                                  </a:cubicBezTo>
                                  <a:cubicBezTo>
                                    <a:pt x="3" y="64"/>
                                    <a:pt x="3" y="64"/>
                                    <a:pt x="3" y="64"/>
                                  </a:cubicBezTo>
                                  <a:cubicBezTo>
                                    <a:pt x="2" y="64"/>
                                    <a:pt x="1" y="64"/>
                                    <a:pt x="1" y="64"/>
                                  </a:cubicBezTo>
                                  <a:cubicBezTo>
                                    <a:pt x="0" y="63"/>
                                    <a:pt x="0" y="62"/>
                                    <a:pt x="0" y="61"/>
                                  </a:cubicBezTo>
                                  <a:cubicBezTo>
                                    <a:pt x="0" y="3"/>
                                    <a:pt x="0" y="3"/>
                                    <a:pt x="0" y="3"/>
                                  </a:cubicBezTo>
                                  <a:cubicBezTo>
                                    <a:pt x="0" y="2"/>
                                    <a:pt x="0" y="1"/>
                                    <a:pt x="1" y="0"/>
                                  </a:cubicBezTo>
                                  <a:cubicBezTo>
                                    <a:pt x="1" y="0"/>
                                    <a:pt x="2" y="0"/>
                                    <a:pt x="3" y="0"/>
                                  </a:cubicBezTo>
                                  <a:cubicBezTo>
                                    <a:pt x="33" y="0"/>
                                    <a:pt x="33" y="0"/>
                                    <a:pt x="33" y="0"/>
                                  </a:cubicBezTo>
                                  <a:cubicBezTo>
                                    <a:pt x="33" y="0"/>
                                    <a:pt x="33" y="0"/>
                                    <a:pt x="33" y="0"/>
                                  </a:cubicBezTo>
                                  <a:cubicBezTo>
                                    <a:pt x="33" y="0"/>
                                    <a:pt x="34" y="0"/>
                                    <a:pt x="34" y="0"/>
                                  </a:cubicBezTo>
                                  <a:cubicBezTo>
                                    <a:pt x="34" y="1"/>
                                    <a:pt x="34" y="1"/>
                                    <a:pt x="34" y="1"/>
                                  </a:cubicBezTo>
                                  <a:cubicBezTo>
                                    <a:pt x="34" y="2"/>
                                    <a:pt x="34" y="2"/>
                                    <a:pt x="34" y="2"/>
                                  </a:cubicBezTo>
                                  <a:cubicBezTo>
                                    <a:pt x="34" y="3"/>
                                    <a:pt x="34" y="3"/>
                                    <a:pt x="34" y="4"/>
                                  </a:cubicBezTo>
                                  <a:cubicBezTo>
                                    <a:pt x="34" y="4"/>
                                    <a:pt x="34" y="4"/>
                                    <a:pt x="34" y="4"/>
                                  </a:cubicBezTo>
                                  <a:cubicBezTo>
                                    <a:pt x="34" y="5"/>
                                    <a:pt x="33" y="5"/>
                                    <a:pt x="33" y="5"/>
                                  </a:cubicBezTo>
                                  <a:cubicBezTo>
                                    <a:pt x="33" y="5"/>
                                    <a:pt x="33" y="5"/>
                                    <a:pt x="33" y="5"/>
                                  </a:cubicBezTo>
                                  <a:cubicBezTo>
                                    <a:pt x="6" y="5"/>
                                    <a:pt x="6" y="5"/>
                                    <a:pt x="6" y="5"/>
                                  </a:cubicBezTo>
                                  <a:cubicBezTo>
                                    <a:pt x="6" y="28"/>
                                    <a:pt x="6" y="28"/>
                                    <a:pt x="6" y="28"/>
                                  </a:cubicBezTo>
                                  <a:cubicBezTo>
                                    <a:pt x="29" y="28"/>
                                    <a:pt x="29" y="28"/>
                                    <a:pt x="29" y="28"/>
                                  </a:cubicBezTo>
                                  <a:cubicBezTo>
                                    <a:pt x="29" y="28"/>
                                    <a:pt x="29" y="28"/>
                                    <a:pt x="30" y="28"/>
                                  </a:cubicBezTo>
                                  <a:cubicBezTo>
                                    <a:pt x="30" y="28"/>
                                    <a:pt x="30" y="28"/>
                                    <a:pt x="30" y="29"/>
                                  </a:cubicBezTo>
                                  <a:cubicBezTo>
                                    <a:pt x="30" y="29"/>
                                    <a:pt x="30" y="29"/>
                                    <a:pt x="30" y="29"/>
                                  </a:cubicBezTo>
                                  <a:cubicBezTo>
                                    <a:pt x="30" y="30"/>
                                    <a:pt x="30" y="30"/>
                                    <a:pt x="30" y="31"/>
                                  </a:cubicBezTo>
                                  <a:cubicBezTo>
                                    <a:pt x="30" y="31"/>
                                    <a:pt x="30" y="31"/>
                                    <a:pt x="30" y="32"/>
                                  </a:cubicBezTo>
                                  <a:cubicBezTo>
                                    <a:pt x="30" y="32"/>
                                    <a:pt x="30" y="32"/>
                                    <a:pt x="30" y="33"/>
                                  </a:cubicBezTo>
                                  <a:cubicBezTo>
                                    <a:pt x="30" y="33"/>
                                    <a:pt x="30" y="33"/>
                                    <a:pt x="30" y="33"/>
                                  </a:cubicBezTo>
                                  <a:cubicBezTo>
                                    <a:pt x="29" y="33"/>
                                    <a:pt x="29" y="33"/>
                                    <a:pt x="29" y="33"/>
                                  </a:cubicBezTo>
                                  <a:cubicBezTo>
                                    <a:pt x="6" y="33"/>
                                    <a:pt x="6" y="33"/>
                                    <a:pt x="6" y="33"/>
                                  </a:cubicBezTo>
                                  <a:cubicBezTo>
                                    <a:pt x="6" y="59"/>
                                    <a:pt x="6" y="59"/>
                                    <a:pt x="6" y="59"/>
                                  </a:cubicBezTo>
                                  <a:cubicBezTo>
                                    <a:pt x="33" y="59"/>
                                    <a:pt x="33" y="59"/>
                                    <a:pt x="33" y="59"/>
                                  </a:cubicBezTo>
                                  <a:cubicBezTo>
                                    <a:pt x="33" y="59"/>
                                    <a:pt x="33" y="59"/>
                                    <a:pt x="34" y="59"/>
                                  </a:cubicBezTo>
                                  <a:cubicBezTo>
                                    <a:pt x="34" y="59"/>
                                    <a:pt x="34" y="59"/>
                                    <a:pt x="34" y="60"/>
                                  </a:cubicBezTo>
                                  <a:cubicBezTo>
                                    <a:pt x="34" y="60"/>
                                    <a:pt x="34" y="60"/>
                                    <a:pt x="34" y="60"/>
                                  </a:cubicBezTo>
                                  <a:cubicBezTo>
                                    <a:pt x="35" y="61"/>
                                    <a:pt x="35" y="61"/>
                                    <a:pt x="35" y="62"/>
                                  </a:cubicBezTo>
                                  <a:close/>
                                </a:path>
                              </a:pathLst>
                            </a:custGeom>
                            <a:grp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154.8pt;margin-top:-29.8pt;height:42.75pt;width:134.25pt;z-index:251668480;mso-width-relative:page;mso-height-relative:page;" coordsize="3707127,1179915" o:gfxdata="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">
                <o:lock v:ext="edit" aspectratio="f"/>
                <v:group id="组合 32" o:spid="_x0000_s1026" o:spt="203" style="position:absolute;left:0;top:0;height:1159539;width:3707127;" coordsize="3707127,1159539"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6" o:spid="_x0000_s1026" o:spt="100" style="position:absolute;left:2078181;top:385948;height:408250;width:499552;" filled="t" stroked="f" coordsize="332,271" o:gfxdata="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yF3r4A&#10;AADbAAAADwAAAAAAAAABACAAAAAiAAAAZHJzL2Rvd25yZXYueG1sUEsBAhQAFAAAAAgAh07iQDMv&#10;BZ47AAAAOQAAABAAAAAAAAAAAQAgAAAADQEAAGRycy9zaGFwZXhtbC54bWxQSwUGAAAAAAYABgBb&#10;AQAAtwMAAAAA&#10;" path="m167,1c198,1,230,1,261,1c304,2,331,30,332,73c332,115,332,157,331,199c331,240,304,269,263,270c198,271,132,271,67,270c28,269,2,240,1,201c0,158,0,115,1,71c1,29,29,2,71,1c103,0,135,1,167,1c167,1,167,1,167,1xm44,89c73,89,106,90,136,89c152,89,165,93,164,112c164,129,151,132,136,132c111,132,85,132,60,132c47,131,43,136,44,148c44,162,44,177,44,192c44,220,51,227,80,227c137,227,194,227,252,227c257,227,262,227,267,226c286,222,288,208,288,192c288,180,276,181,267,181c259,181,249,181,241,180c229,179,221,172,221,159c221,151,226,145,233,141c241,137,263,138,274,139c284,139,288,135,288,125c287,109,288,93,288,77c288,50,281,44,255,44c196,44,137,44,79,44c48,44,42,52,44,89xe">
                    <v:path o:connectlocs="251280,1506;392720,1506;499552,109971;498047,299785;395729,406743;100813,406743;1504,302797;1504,106958;106831,1506;251280,1506;251280,1506;66205,134074;204635,134074;246766,168723;204635,198852;90280,198852;66205,222955;66205,289239;120373,341965;379178,341965;401748,340459;433346,289239;401748,272668;362626,271162;332533,239526;350589,212410;412280,209397;433346,188307;433346,115997;383692,66284;118869,66284;66205,134074" o:connectangles="0,0,0,0,0,0,0,0,0,0,0,0,0,0,0,0,0,0,0,0,0,0,0,0,0,0,0,0,0,0,0,0"/>
                    <v:fill on="t" focussize="0,0"/>
                    <v:stroke on="f"/>
                    <v:imagedata o:title=""/>
                    <o:lock v:ext="edit" aspectratio="f"/>
                  </v:shape>
                  <v:group id="_x0000_s1026" o:spid="_x0000_s1026" o:spt="203" style="position:absolute;left:0;top:0;height:1159539;width:3707127;" coordsize="3707127,115953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2060368;top:5937;height:865329;width:1646759;" filled="t" stroked="f" coordsize="1094,574" o:gfxdata="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ar4A&#10;AADbAAAADwAAAAAAAAABACAAAAAiAAAAZHJzL2Rvd25yZXYueG1sUEsBAhQAFAAAAAgAh07iQDMv&#10;BZ47AAAAOQAAABAAAAAAAAAAAQAgAAAADQEAAGRycy9zaGFwZXhtbC54bWxQSwUGAAAAAAYABgBb&#10;AQAAtwMAAAAA&#10;" path="m850,44c783,44,715,44,648,44c619,44,602,60,600,88c593,222,585,356,578,489c574,545,541,574,479,573c431,573,398,539,398,488c397,413,398,339,398,264c398,226,387,215,349,215c248,215,147,215,45,215c35,215,24,216,16,212c9,209,0,198,0,191c1,184,11,177,18,172c22,169,30,171,36,171c142,171,248,171,354,171c408,171,440,204,440,258c441,334,440,409,440,484c441,517,453,531,483,532c519,533,532,522,534,486c542,354,550,222,557,89c560,42,583,12,623,3c628,1,634,0,640,0c779,0,918,0,1056,1c1065,1,1077,5,1082,11c1094,27,1081,44,1058,44c989,44,919,44,850,44c850,44,850,44,850,44xe">
                      <v:path o:connectlocs="1279474,66331;975411,66331;903158,132663;870042,737187;721021,863821;599095,735680;599095,397991;525337,324121;67736,324121;24084,319598;0,287940;27094,259297;54189,257789;532863,257789;662316,388945;662316,729650;727042,802012;803811,732665;838432,134171;937779,4522;963369,0;1589558,1507;1628695,16582;1592569,66331;1279474,66331;1279474,66331" o:connectangles="0,0,0,0,0,0,0,0,0,0,0,0,0,0,0,0,0,0,0,0,0,0,0,0,0,0"/>
                      <v:fill on="t" focussize="0,0"/>
                      <v:stroke on="f"/>
                      <v:imagedata o:title=""/>
                      <o:lock v:ext="edit" aspectratio="f"/>
                    </v:shape>
                    <v:shape id="Freeform 7" o:spid="_x0000_s1026" o:spt="100" style="position:absolute;left:944088;top:11875;height:838113;width:847797;" filled="t" stroked="f" coordsize="563,556" o:gfxdata="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Ot8vQAA&#10;ANoAAAAPAAAAAAAAAAEAIAAAACIAAABkcnMvZG93bnJldi54bWxQSwECFAAUAAAACACHTuJAMy8F&#10;njsAAAA5AAAAEAAAAAAAAAABACAAAAAMAQAAZHJzL3NoYXBleG1sLnhtbFBLBQYAAAAABgAGAFsB&#10;AAC2AwAAAAA=&#10;" path="m259,186c218,320,147,431,56,530c51,536,45,541,40,546c30,555,20,556,10,546c0,537,2,526,10,516c30,493,49,471,69,448c169,328,224,187,252,35c253,31,254,27,254,23c256,9,263,0,278,3c294,5,299,17,296,32c290,60,284,88,279,116c278,125,279,136,284,143c357,244,430,345,503,446c519,468,535,490,551,512c558,523,563,535,551,545c537,556,525,551,515,537c474,480,433,424,392,367c352,312,312,256,271,201c268,196,265,193,259,186xe">
                      <v:path o:connectlocs="390016,280375;84327,798920;60234,823039;15058,823039;15058,777817;103904,675314;379475,52758;382487,34670;418628,4522;445733,48236;420133,174858;427663,215557;757445,672299;829726,771787;829726,821531;775515,809472;590295,553214;408087,302986;390016,280375" o:connectangles="0,0,0,0,0,0,0,0,0,0,0,0,0,0,0,0,0,0,0"/>
                      <v:fill on="t" focussize="0,0"/>
                      <v:stroke on="f"/>
                      <v:imagedata o:title=""/>
                      <o:lock v:ext="edit" aspectratio="f"/>
                    </v:shape>
                    <v:shape id="Freeform 8" o:spid="_x0000_s1026" o:spt="100" style="position:absolute;left:3212275;top:249382;height:910157;width:466729;" filled="t" stroked="f" coordsize="310,604" o:gfxdata="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fdAorgAAADaAAAA&#10;DwAAAAAAAAABACAAAAAiAAAAZHJzL2Rvd25yZXYueG1sUEsBAhQAFAAAAAgAh07iQDMvBZ47AAAA&#10;OQAAABAAAAAAAAAAAQAgAAAABwEAAGRycy9zaGFwZXhtbC54bWxQSwUGAAAAAAYABgBbAQAAsQMA&#10;AAAA&#10;" path="m310,303c310,374,310,446,310,517c309,570,276,603,224,604c159,604,94,604,30,604c14,604,0,601,0,583c0,564,14,561,30,561c93,561,156,561,220,561c254,561,267,548,267,514c267,373,267,233,267,92c267,57,254,44,219,44c202,44,185,44,169,44c154,44,143,39,143,22c143,7,154,2,167,2c190,1,213,0,235,2c280,6,309,38,309,85c310,158,309,230,309,303c309,303,309,303,310,303xe">
                      <v:path o:connectlocs="466729,456585;466729,779058;337249,910157;45167,910157;0,878512;45167,845361;331227,845361;401989,774537;401989,138633;329721,66302;254442,66302;215297,33151;251431,3013;353810,3013;465223,128085;465223,456585;466729,456585" o:connectangles="0,0,0,0,0,0,0,0,0,0,0,0,0,0,0,0,0"/>
                      <v:fill on="t" focussize="0,0"/>
                      <v:stroke on="f"/>
                      <v:imagedata o:title=""/>
                      <o:lock v:ext="edit" aspectratio="f"/>
                    </v:shape>
                    <v:shape id="Freeform 9" o:spid="_x0000_s1026" o:spt="100" style="position:absolute;left:368135;top:290945;height:868531;width:465128;" filled="t" stroked="f" coordsize="309,576" o:gfxdata="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F+nbsAAADa&#10;AAAADwAAAAAAAAABACAAAAAiAAAAZHJzL2Rvd25yZXYueG1sUEsBAhQAFAAAAAgAh07iQDMvBZ47&#10;AAAAOQAAABAAAAAAAAAAAQAgAAAACgEAAGRycy9zaGFwZXhtbC54bWxQSwUGAAAAAAYABgBbAQAA&#10;tAMAAAAA&#10;" path="m1,260c1,185,1,109,1,34c1,29,0,20,1,16c5,5,15,1,22,0c32,0,40,10,42,18c46,30,44,44,44,57c44,199,44,340,44,481c44,521,54,532,94,532c154,532,214,532,274,532c281,532,289,531,294,533c302,536,309,544,309,554c309,561,302,573,293,575c289,576,282,575,278,575c214,575,151,575,88,575c33,575,1,542,1,488c0,412,0,336,1,260xe">
                      <v:path o:connectlocs="1505,392045;1505,51267;1505,24125;33115,0;63221,27141;66231,85948;66231,725283;141495,802184;412443,802184;442548,803692;465128,835357;441043,867023;418464,867023;132463,867023;1505,735838;1505,392045" o:connectangles="0,0,0,0,0,0,0,0,0,0,0,0,0,0,0,0"/>
                      <v:fill on="t" focussize="0,0"/>
                      <v:stroke on="f"/>
                      <v:imagedata o:title=""/>
                      <o:lock v:ext="edit" aspectratio="f"/>
                    </v:shape>
                    <v:shape id="Freeform 10" o:spid="_x0000_s1026" o:spt="100" style="position:absolute;left:3028207;top:124691;height:742054;width:350647;" filled="t" stroked="f" coordsize="233,492" o:gfxdata="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y987twAAANoAAAAP&#10;AAAAAAAAAAEAIAAAACIAAABkcnMvZG93bnJldi54bWxQSwECFAAUAAAACACHTuJAMy8FnjsAAAA5&#10;AAAAEAAAAAAAAAABACAAAAAGAQAAZHJzL3NoYXBleG1sLnhtbFBLBQYAAAAABgAGAFsBAACwAwAA&#10;AAA=&#10;" path="m114,125c87,125,61,125,35,124c27,124,17,121,12,115c0,102,10,84,31,83c57,82,83,82,109,83c122,83,127,78,128,66c130,52,133,37,135,23c138,9,145,0,160,3c175,5,179,16,177,29c175,46,172,62,168,83c182,83,194,82,207,83c220,83,233,87,232,104c232,120,221,124,206,125c161,127,161,127,151,171c130,267,106,363,70,455c67,461,65,467,62,473c56,485,48,492,33,486c19,480,17,468,22,455c32,430,44,406,51,380c73,298,96,220,114,133c115,132,117,125,114,125xe">
                      <v:path o:connectlocs="171561,188529;52672,187021;18059,173447;46652,125183;164036,125183;192630,99543;203164,34689;240787,4524;266371,43738;252827,125183;311519,125183;349142,156856;310014,188529;227243,257909;105344,686249;93305,713397;49662,733004;33108,686249;76751,573131;171561,200595;171561,188529" o:connectangles="0,0,0,0,0,0,0,0,0,0,0,0,0,0,0,0,0,0,0,0,0"/>
                      <v:fill on="t" focussize="0,0"/>
                      <v:stroke on="f"/>
                      <v:imagedata o:title=""/>
                      <o:lock v:ext="edit" aspectratio="f"/>
                    </v:shape>
                    <v:shape id="Freeform 11" o:spid="_x0000_s1026" o:spt="100" style="position:absolute;left:0;top:23750;height:353016;width:724510;" filled="t" stroked="f" coordsize="481,234" o:gfxdata="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yFk74A&#10;AADbAAAADwAAAAAAAAABACAAAAAiAAAAZHJzL2Rvd25yZXYueG1sUEsBAhQAFAAAAAgAh07iQDMv&#10;BZ47AAAAOQAAABAAAAAAAAAAAQAgAAAADQEAAGRycy9zaGFwZXhtbC54bWxQSwUGAAAAAAYABgBb&#10;AQAAtwMAAAAA&#10;" path="m268,1c295,1,323,0,350,1c380,1,406,13,424,37c440,58,455,79,470,100c478,111,481,123,469,132c456,142,445,137,436,125c424,109,412,92,400,75c385,54,365,43,339,43c292,42,245,42,197,43c170,43,149,56,134,78c104,123,75,168,46,213c41,220,36,229,30,231c23,233,14,234,6,226c0,221,0,207,4,200c18,175,34,152,50,128c68,101,85,75,103,48c125,16,155,0,194,0c219,1,244,0,268,0c268,0,268,0,268,1xe">
                      <v:path o:connectlocs="403677,1508;527190,1508;638653,55818;707941,150861;706434,199137;656728,188576;602503,113146;510621,64870;296732,64870;201838,117672;69287,321335;45187,348490;9037,340947;6025,301723;75312,193102;155144,72413;292214,0;403677,0;403677,1508" o:connectangles="0,0,0,0,0,0,0,0,0,0,0,0,0,0,0,0,0,0,0"/>
                      <v:fill on="t" focussize="0,0"/>
                      <v:stroke on="f"/>
                      <v:imagedata o:title=""/>
                      <o:lock v:ext="edit" aspectratio="f"/>
                    </v:shape>
                    <v:shape id="Freeform 12" o:spid="_x0000_s1026" o:spt="100" style="position:absolute;left:1900052;top:5937;height:228940;width:397080;" filled="t" stroked="f" coordsize="264,152" o:gfxdata="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61p7sAAADb&#10;AAAADwAAAAAAAAABACAAAAAiAAAAZHJzL2Rvd25yZXYueG1sUEsBAhQAFAAAAAgAh07iQDMvBZ47&#10;AAAAOQAAABAAAAAAAAAAAQAgAAAACgEAAGRycy9zaGFwZXhtbC54bWxQSwUGAAAAAAYABgBbAQAA&#10;tAMAAAAA&#10;" path="m70,45c122,45,171,45,221,45c227,45,233,45,239,45c254,46,264,51,264,67c264,83,253,88,240,88c213,88,187,88,160,88c157,88,157,88,157,88c145,88,136,98,136,109c136,113,136,116,136,119c135,141,128,152,114,151c96,149,92,136,93,120c93,112,93,112,93,112c94,99,83,88,70,88c57,88,45,88,33,88c8,87,0,73,12,51c18,40,25,30,31,19c38,7,47,0,61,6c74,12,77,23,71,36c71,38,71,40,70,45xe">
                      <v:path o:connectlocs="105286,67778;332404,67778;359477,67778;397080,100914;360981,132544;240654,132544;236142,132544;204556,164174;204556,179235;171466,227433;139880,180742;139880,168692;105286,132544;49635,132544;18049,76815;46626,28617;91749,9037;106790,54222;105286,67778" o:connectangles="0,0,0,0,0,0,0,0,0,0,0,0,0,0,0,0,0,0,0"/>
                      <v:fill on="t" focussize="0,0"/>
                      <v:stroke on="f"/>
                      <v:imagedata o:title=""/>
                      <o:lock v:ext="edit" aspectratio="f"/>
                    </v:shape>
                    <v:shape id="Freeform 13" o:spid="_x0000_s1026" o:spt="100" style="position:absolute;left:2375065;top:0;height:230541;width:373063;" filled="t" stroked="f" coordsize="248,153" o:gfxdata="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uawIvQAA&#10;ANsAAAAPAAAAAAAAAAEAIAAAACIAAABkcnMvZG93bnJldi54bWxQSwECFAAUAAAACACHTuJAMy8F&#10;njsAAAA5AAAAEAAAAAAAAAABACAAAAAMAQAAZHJzL3NoYXBleG1sLnhtbFBLBQYAAAAABgAGAFsB&#10;AAC2AwAAAAA=&#10;" path="m67,47c117,47,165,47,212,47c218,47,225,47,230,49c239,52,245,58,246,67c248,80,240,90,227,90c200,90,173,91,147,90c132,89,127,95,127,109c128,116,127,123,127,130c127,144,120,152,106,153c93,153,85,145,85,131c85,125,85,118,85,112c85,100,75,90,63,90c52,90,42,90,32,90c10,89,0,73,11,53c16,44,22,35,28,26c35,14,43,0,60,9c77,16,75,30,67,47xe">
                      <v:path o:connectlocs="100787,70819;318908,70819;345985,73833;370054,100955;341472,135612;221130,135612;191044,164241;191044,195884;159454,230541;127864,197391;127864,168762;94770,135612;48137,135612;16547,79860;42120,39176;90257,13561;100787,70819" o:connectangles="0,0,0,0,0,0,0,0,0,0,0,0,0,0,0,0,0"/>
                      <v:fill on="t" focussize="0,0"/>
                      <v:stroke on="f"/>
                      <v:imagedata o:title=""/>
                      <o:lock v:ext="edit" aspectratio="f"/>
                    </v:shape>
                    <v:shape id="Freeform 14" o:spid="_x0000_s1026" o:spt="100" style="position:absolute;left:1929740;top:385948;height:487498;width:64846;" filled="t" stroked="f" coordsize="43,323" o:gfxdata="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isKbgAAADbAAAA&#10;DwAAAAAAAAABACAAAAAiAAAAZHJzL2Rvd25yZXYueG1sUEsBAhQAFAAAAAgAh07iQDMvBZ47AAAA&#10;OQAAABAAAAAAAAAAAQAgAAAABwEAAGRycy9zaGFwZXhtbC54bWxQSwUGAAAAAAYABgBbAQAAsQMA&#10;AAAA&#10;" path="m43,161c43,206,43,250,43,295c43,310,39,322,22,323c5,323,0,311,0,296c0,206,0,116,0,26c0,11,6,0,21,0c38,0,43,12,43,27c43,72,43,116,43,161c43,161,43,161,43,161xe">
                      <v:path o:connectlocs="64846,242994;64846,445238;33177,487498;0,446747;0,39241;31668,0;64846,40750;64846,242994;64846,242994" o:connectangles="0,0,0,0,0,0,0,0,0"/>
                      <v:fill on="t" focussize="0,0"/>
                      <v:stroke on="f"/>
                      <v:imagedata o:title=""/>
                      <o:lock v:ext="edit" aspectratio="f"/>
                    </v:shape>
                    <v:shape id="Freeform 15" o:spid="_x0000_s1026" o:spt="100" style="position:absolute;left:1929740;top:261257;height:96059;width:66447;" filled="t" stroked="f" coordsize="44,64" o:gfxdata="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vOMO8AAAA&#10;2wAAAA8AAAAAAAAAAQAgAAAAIgAAAGRycy9kb3ducmV2LnhtbFBLAQIUABQAAAAIAIdO4kAzLwWe&#10;OwAAADkAAAAQAAAAAAAAAAEAIAAAAAsBAABkcnMvc2hhcGV4bWwueG1sUEsFBgAAAAAGAAYAWwEA&#10;ALUDAAAAAA==&#10;" path="m43,32c44,48,41,61,22,62c8,64,0,52,0,32c0,11,8,0,22,1c42,2,44,17,43,32xe">
                      <v:path o:connectlocs="64936,48029;33223,93057;0,48029;33223,1500;64936,48029" o:connectangles="0,0,0,0,0"/>
                      <v:fill on="t" focussize="0,0"/>
                      <v:stroke on="f"/>
                      <v:imagedata o:title=""/>
                      <o:lock v:ext="edit" aspectratio="f"/>
                    </v:shape>
                  </v:group>
                </v:group>
                <v:group id="组合 30" o:spid="_x0000_s1026" o:spt="203" style="position:absolute;left:991589;top:1098467;height:63239;width:2070175;" coordsize="2070175,6323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Oval 16" o:spid="_x0000_s1026" o:spt="3" type="#_x0000_t3" style="position:absolute;left:0;top:0;height:63239;width:63245;" filled="t" stroked="f" coordsize="21600,21600" o:gfxdata="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dugy5AAAA2wAA&#10;AA8AAAAAAAAAAQAgAAAAIgAAAGRycy9kb3ducmV2LnhtbFBLAQIUABQAAAAIAIdO4kAzLwWeOwAA&#10;ADkAAAAQAAAAAAAAAAEAIAAAAAgBAABkcnMvc2hhcGV4bWwueG1sUEsFBgAAAAAGAAYAWwEAALID&#10;AAAAAA==&#10;">
                    <v:fill on="t" focussize="0,0"/>
                    <v:stroke on="f"/>
                    <v:imagedata o:title=""/>
                    <o:lock v:ext="edit" aspectratio="f"/>
                  </v:shape>
                  <v:shape id="Oval 17" o:spid="_x0000_s1026" o:spt="3" type="#_x0000_t3" style="position:absolute;left:2006930;top:0;height:63239;width:63245;" filled="t" stroked="f" coordsize="21600,21600" o:gfxdata="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0Ini5AAAA2wAA&#10;AA8AAAAAAAAAAQAgAAAAIgAAAGRycy9kb3ducmV2LnhtbFBLAQIUABQAAAAIAIdO4kAzLwWeOwAA&#10;ADkAAAAQAAAAAAAAAAEAIAAAAAgBAABkcnMvc2hhcGV4bWwueG1sUEsFBgAAAAAGAAYAWwEAALID&#10;AAAAAA==&#10;">
                    <v:fill on="t" focussize="0,0"/>
                    <v:stroke on="f"/>
                    <v:imagedata o:title=""/>
                    <o:lock v:ext="edit" aspectratio="f"/>
                  </v:shape>
                </v:group>
                <v:group id="_x0000_s1026" o:spid="_x0000_s1026" o:spt="203" style="position:absolute;left:1211283;top:1080654;height:99261;width:1626317;" coordsize="1626317,99261"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Freeform 18" o:spid="_x0000_s1026" o:spt="100" style="position:absolute;left:0;top:0;height:98460;width:55239;" filled="t" stroked="f" coordsize="37,65" o:gfxdata="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n3U7gAAADbAAAA&#10;DwAAAAAAAAABACAAAAAiAAAAZHJzL2Rvd25yZXYueG1sUEsBAhQAFAAAAAgAh07iQDMvBZ47AAAA&#10;OQAAABAAAAAAAAAAAQAgAAAABwEAAGRycy9zaGFwZXhtbC54bWxQSwUGAAAAAAYABgBbAQAAsQMA&#10;AAAA&#10;" path="m37,18c37,21,37,24,36,26c35,29,33,31,31,33c29,35,27,36,24,37c22,38,18,39,14,39c6,39,6,39,6,39c6,63,6,63,6,63c6,64,6,64,6,64c6,64,6,64,5,64c5,64,5,65,4,65c4,65,4,65,3,65c2,65,2,65,1,65c1,65,1,64,1,64c0,64,0,64,0,64c0,64,0,64,0,63c0,3,0,3,0,3c0,2,0,1,1,0c1,0,2,0,3,0c16,0,16,0,16,0c17,0,18,0,20,0c21,0,22,0,24,1c26,1,27,2,29,3c31,4,32,5,33,7c35,8,36,10,36,12c37,14,37,16,37,18xm31,19c31,16,30,14,29,12c28,10,27,8,25,7c23,6,22,6,20,5c18,5,17,5,15,5c6,5,6,5,6,5c6,33,6,33,6,33c15,33,15,33,15,33c18,33,20,33,22,32c24,31,25,30,27,29c28,28,29,26,30,25c30,23,31,21,31,19xe">
                    <v:path o:connectlocs="55239,27265;53746,39384;46281,49987;35830,56046;20901,59076;8957,59076;8957,95430;8957,96945;7464,96945;5971,98460;4478,98460;1492,98460;1492,96945;0,96945;0,95430;0,4544;1492,0;4478,0;23887,0;29858,0;35830,1514;43295,4544;49267,10603;53746,18177;55239,27265;46281,28780;43295,18177;37323,10603;29858,7573;22394,7573;8957,7573;8957,49987;22394,49987;32844,48472;40309,43928;44788,37869;46281,28780" o:connectangles="0,0,0,0,0,0,0,0,0,0,0,0,0,0,0,0,0,0,0,0,0,0,0,0,0,0,0,0,0,0,0,0,0,0,0,0,0"/>
                    <v:fill on="t" focussize="0,0"/>
                    <v:stroke on="f"/>
                    <v:imagedata o:title=""/>
                    <o:lock v:ext="edit" aspectratio="f"/>
                  </v:shape>
                  <v:shape id="Freeform 19" o:spid="_x0000_s1026" o:spt="100" style="position:absolute;left:112815;top:0;height:96859;width:52837;" filled="t" stroked="f" coordsize="35,64" o:gfxdata="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r1uugAAANsA&#10;AAAPAAAAAAAAAAEAIAAAACIAAABkcnMvZG93bnJldi54bWxQSwECFAAUAAAACACHTuJAMy8FnjsA&#10;AAA5AAAAEAAAAAAAAAABACAAAAAJAQAAZHJzL3NoYXBleG1sLnhtbFBLBQYAAAAABgAGAFsBAACz&#10;AwAAAAA=&#10;" path="m35,62c35,62,35,62,35,63c35,63,35,63,35,64c35,64,34,64,34,64c34,64,34,64,33,64c3,64,3,64,3,64c3,64,2,64,1,64c1,63,0,62,0,61c0,3,0,3,0,3c0,2,1,1,1,0c2,0,3,0,3,0c33,0,33,0,33,0c33,0,33,0,34,0c34,0,34,0,34,0c34,1,34,1,34,1c35,2,35,2,35,2c35,3,35,3,34,4c34,4,34,4,34,4c34,5,34,5,34,5c33,5,33,5,33,5c6,5,6,5,6,5c6,28,6,28,6,28c29,28,29,28,29,28c30,28,30,28,30,28c30,28,30,28,31,29c31,29,31,29,31,29c31,30,31,30,31,31c31,31,31,31,31,32c31,32,31,32,31,33c30,33,30,33,30,33c30,33,30,33,29,33c6,33,6,33,6,33c6,59,6,59,6,59c33,59,33,59,33,59c34,59,34,59,34,59c34,59,35,59,35,60c35,60,35,60,35,60c35,61,35,61,35,62xe">
                    <v:path o:connectlocs="52837,93832;52837,95345;52837,96859;51327,96859;49817,96859;4528,96859;1509,96859;0,92318;0,4540;1509,0;4528,0;49817,0;51327,0;51327,0;51327,1513;52837,3026;51327,6053;51327,6053;51327,7567;49817,7567;9057,7567;9057,42375;43779,42375;45288,42375;46798,43889;46798,43889;46798,46916;46798,48429;46798,49942;45288,49942;43779,49942;9057,49942;9057,89291;49817,89291;51327,89291;52837,90805;52837,90805;52837,93832" o:connectangles="0,0,0,0,0,0,0,0,0,0,0,0,0,0,0,0,0,0,0,0,0,0,0,0,0,0,0,0,0,0,0,0,0,0,0,0,0,0"/>
                    <v:fill on="t" focussize="0,0"/>
                    <v:stroke on="f"/>
                    <v:imagedata o:title=""/>
                    <o:lock v:ext="edit" aspectratio="f"/>
                  </v:shape>
                  <v:shape id="Freeform 20" o:spid="_x0000_s1026" o:spt="100" style="position:absolute;left:213756;top:0;height:98460;width:60843;" filled="t" stroked="f" coordsize="40,65" o:gfxdata="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7KETrsAAADb&#10;AAAADwAAAAAAAAABACAAAAAiAAAAZHJzL2Rvd25yZXYueG1sUEsBAhQAFAAAAAgAh07iQDMvBZ47&#10;AAAAOQAAABAAAAAAAAAAAQAgAAAACgEAAGRycy9zaGFwZXhtbC54bWxQSwUGAAAAAAYABgBbAQAA&#10;tAMAAAAA&#10;" path="m40,63c40,64,40,64,40,64c40,64,40,64,40,64c40,64,39,65,39,65c38,65,38,65,37,65c37,65,36,65,36,65c35,65,35,64,35,64c35,64,34,64,34,64c34,63,34,63,34,63c28,47,28,47,28,47c27,45,26,44,25,42c25,40,24,39,23,38c21,37,20,36,18,35c17,35,15,34,13,34c6,34,6,34,6,34c6,63,6,63,6,63c6,64,6,64,6,64c6,64,6,64,5,64c5,64,5,65,4,65c4,65,4,65,3,65c2,65,2,65,2,65c1,65,1,64,1,64c0,64,0,64,0,64c0,64,0,64,0,63c0,3,0,3,0,3c0,2,0,1,1,0c2,0,2,0,3,0c15,0,15,0,15,0c16,0,18,0,19,0c20,0,21,0,22,0c24,1,26,1,28,2c30,3,32,4,33,6c34,7,35,9,35,11c36,12,36,14,36,16c36,19,36,20,35,22c35,24,34,25,33,27c32,28,30,29,29,30c27,31,26,32,24,32c25,33,26,33,27,34c28,35,29,36,29,37c30,38,31,39,31,40c32,42,33,43,33,45c39,60,39,60,39,60c40,61,40,62,40,62c40,63,40,63,40,63xm30,17c30,14,29,12,28,10c27,8,25,7,22,6c21,6,20,5,18,5c17,5,16,5,14,5c6,5,6,5,6,5c6,29,6,29,6,29c15,29,15,29,15,29c18,29,20,29,22,28c24,27,25,26,26,25c27,24,28,23,29,22c29,20,30,19,30,17xe">
                    <v:path o:connectlocs="60843,95430;60843,96945;60843,96945;59321,98460;56279,98460;54758,98460;53237,96945;51716,96945;51716,95430;42590,71194;38026,63620;34984,57561;27379,53016;19773,51502;9126,51502;9126,95430;9126,96945;7605,96945;6084,98460;4563,98460;3042,98460;1521,96945;0,96945;0,95430;0,4544;1521,0;4563,0;22816,0;28900,0;33463,0;42590,3029;50195,9088;53237,16662;54758,24236;53237,33324;50195,40898;44111,45443;36505,48472;41069,51502;44111,56046;47153,60590;50195,68164;59321,90886;60843,93915;60843,95430;45632,25751;42590,15147;33463,9088;27379,7573;21295,7573;9126,7573;9126,43928;22816,43928;33463,42413;39547,37869;44111,33324;45632,25751" o:connectangles="0,0,0,0,0,0,0,0,0,0,0,0,0,0,0,0,0,0,0,0,0,0,0,0,0,0,0,0,0,0,0,0,0,0,0,0,0,0,0,0,0,0,0,0,0,0,0,0,0,0,0,0,0,0,0,0,0"/>
                    <v:fill on="t" focussize="0,0"/>
                    <v:stroke on="f"/>
                    <v:imagedata o:title=""/>
                    <o:lock v:ext="edit" aspectratio="f"/>
                  </v:shape>
                  <v:shape id="Freeform 21" o:spid="_x0000_s1026" o:spt="100" style="position:absolute;left:320633;top:0;height:99261;width:57641;" filled="t" stroked="f" coordsize="38,66" o:gfxdata="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3Et3vQAA&#10;ANsAAAAPAAAAAAAAAAEAIAAAACIAAABkcnMvZG93bnJldi54bWxQSwECFAAUAAAACACHTuJAMy8F&#10;njsAAAA5AAAAEAAAAAAAAAABACAAAAAMAQAAZHJzL3NoYXBleG1sLnhtbFBLBQYAAAAABgAGAFsB&#10;AAC2Aw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2,5,20,5c18,5,16,6,14,6c13,7,12,7,11,8c10,9,9,10,9,12c8,13,8,14,8,15c8,17,8,19,9,21c10,22,11,23,13,24c14,25,16,26,17,27c19,28,21,29,23,30c25,31,27,32,29,33c30,34,32,35,33,36c35,38,36,39,37,41c38,43,38,45,38,48xe">
                    <v:path o:connectlocs="57641,72189;56124,84221;48539,91741;39438,97757;25786,99261;16685,99261;9101,96253;4550,94749;1516,91741;0,90237;0,87229;0,85725;0,84221;1516,82717;1516,82717;4550,84221;9101,87229;16685,90237;27303,91741;34887,90237;42472,85725;47022,81213;48539,72189;45506,64670;40955,58654;33371,55646;25786,51134;16685,46622;9101,40606;4550,34590;3033,24063;4550,13535;10618,6015;19719,1503;30337,0;36404,0;42472,1503;48539,4511;51573,6015;51573,7519;51573,7519;53090,9023;53090,10527;53090,12031;51573,13535;51573,15039;50056,15039;48539,13535;43989,12031;37921,9023;30337,7519;21236,9023;16685,12031;13651,18047;12134,22559;13651,31583;19719,36094;25786,40606;34887,45118;43989,49630;50056,54142;56124,61662;57641,72189" o:connectangles="0,0,0,0,0,0,0,0,0,0,0,0,0,0,0,0,0,0,0,0,0,0,0,0,0,0,0,0,0,0,0,0,0,0,0,0,0,0,0,0,0,0,0,0,0,0,0,0,0,0,0,0,0,0,0,0,0,0,0,0,0,0,0"/>
                    <v:fill on="t" focussize="0,0"/>
                    <v:stroke on="f"/>
                    <v:imagedata o:title=""/>
                    <o:lock v:ext="edit" aspectratio="f"/>
                  </v:shape>
                  <v:shape id="Freeform 22" o:spid="_x0000_s1026" o:spt="100" style="position:absolute;left:421574;top:0;height:99261;width:84059;" filled="t" stroked="f" coordsize="56,66" o:gfxdata="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7YELLgAAADbAAAA&#10;DwAAAAAAAAABACAAAAAiAAAAZHJzL2Rvd25yZXYueG1sUEsBAhQAFAAAAAgAh07iQDMvBZ47AAAA&#10;OQAAABAAAAAAAAAAAQAgAAAABwEAAGRycy9zaGFwZXhtbC54bWxQSwUGAAAAAAYABgBbAQAAsQMA&#10;AAAA&#10;" path="m56,32c56,37,56,42,55,46c53,50,52,54,49,57c47,60,44,62,40,64c37,65,32,66,28,66c23,66,19,65,15,64c12,62,9,60,7,57c5,55,3,51,2,47c1,43,0,38,0,33c0,28,1,24,2,20c3,15,5,12,7,9c10,6,13,4,16,2c20,1,24,0,29,0c34,0,38,1,41,2c45,4,47,6,50,9c52,11,54,15,55,19c56,23,56,27,56,32xm50,33c50,29,49,25,49,22c48,19,47,16,45,13c44,11,41,9,39,7c36,6,33,5,28,5c24,5,21,6,18,8c16,9,13,11,12,14c10,16,9,19,8,22c7,26,7,29,7,33c7,37,7,40,8,44c9,47,10,50,11,53c13,55,15,57,18,59c21,60,24,61,28,61c32,61,36,60,38,58c41,57,43,55,45,52c47,50,48,47,49,43c49,40,50,37,50,33xe">
                    <v:path o:connectlocs="84059,48126;82557,69181;73551,85725;60042,96253;42029,99261;22515,96253;10507,85725;3002,70685;0,49630;3002,30079;10507,13535;24016,3007;43530,0;61543,3007;75052,13535;82557,28575;84059,48126;75052,49630;73551,33087;67547,19551;58541,10527;42029,7519;27018,12031;18012,21055;12008,33087;10507,49630;12008,66174;16511,79709;27018,88733;42029,91741;57040,87229;67547,78205;73551,64670;75052,49630" o:connectangles="0,0,0,0,0,0,0,0,0,0,0,0,0,0,0,0,0,0,0,0,0,0,0,0,0,0,0,0,0,0,0,0,0,0"/>
                    <v:fill on="t" focussize="0,0"/>
                    <v:stroke on="f"/>
                    <v:imagedata o:title=""/>
                    <o:lock v:ext="edit" aspectratio="f"/>
                  </v:shape>
                  <v:shape id="Freeform 23" o:spid="_x0000_s1026" o:spt="100" style="position:absolute;left:558140;top:0;height:98460;width:69649;" filled="t" stroked="f" coordsize="46,65" o:gfxdata="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tSsfvQAA&#10;ANsAAAAPAAAAAAAAAAEAIAAAACIAAABkcnMvZG93bnJldi54bWxQSwECFAAUAAAACACHTuJAMy8F&#10;njsAAAA5AAAAEAAAAAAAAAABACAAAAAMAQAAZHJzL3NoYXBleG1sLnhtbFBLBQYAAAAABgAGAFsB&#10;AAC2AwAAAAA=&#10;" path="m46,61c46,62,46,63,46,63c46,63,46,64,45,64c45,64,45,64,44,64c44,65,44,65,43,65c42,65,42,65,42,65c41,65,41,64,40,64c40,64,39,64,39,63c38,63,38,62,37,62c37,61,36,60,35,59c13,19,13,19,13,19c11,17,10,15,9,13c8,11,7,8,6,7c6,7,6,7,6,7c6,9,6,11,6,14c6,17,6,19,6,21c6,63,6,63,6,63c6,64,6,64,6,64c6,64,5,64,5,64c5,64,5,65,4,65c4,65,3,65,3,65c2,65,2,65,1,65c1,65,1,64,0,64c0,64,0,64,0,64c0,64,0,64,0,63c0,3,0,3,0,3c0,2,0,1,1,0c1,0,2,0,3,0c5,0,5,0,5,0c6,0,7,0,7,0c8,0,8,0,9,1c9,1,9,1,10,2c10,2,11,3,11,4c29,35,29,35,29,35c30,37,31,39,32,41c33,42,34,44,35,46c36,48,36,49,37,51c38,53,39,54,40,56c40,56,40,56,40,56c40,53,40,50,40,47c40,44,40,41,40,39c40,1,40,1,40,1c40,1,40,0,40,0c40,0,41,0,41,0c41,0,41,0,42,0c42,0,43,0,43,0c44,0,44,0,45,0c45,0,45,0,46,0c46,0,46,0,46,0c46,0,46,1,46,1l46,61xe">
                    <v:path o:connectlocs="69649,92400;69649,95430;68134,96945;66620,96945;65106,98460;63592,98460;60564,96945;59050,95430;56022,93915;52993,89371;19683,28780;13626,19692;9084,10603;9084,10603;9084,21206;9084,31810;9084,95430;9084,96945;7570,96945;6056,98460;4542,98460;1514,98460;0,96945;0,96945;0,95430;0,4544;1514,0;4542,0;7570,0;10598,0;13626,1514;15141,3029;16655,6059;43909,53016;48451,62105;52993,69679;56022,77253;60564,84827;60564,84827;60564,71194;60564,59076;60564,1514;60564,0;62078,0;63592,0;65106,0;68134,0;69649,0;69649,0;69649,1514;69649,92400" o:connectangles="0,0,0,0,0,0,0,0,0,0,0,0,0,0,0,0,0,0,0,0,0,0,0,0,0,0,0,0,0,0,0,0,0,0,0,0,0,0,0,0,0,0,0,0,0,0,0,0,0,0,0"/>
                    <v:fill on="t" focussize="0,0"/>
                    <v:stroke on="f"/>
                    <v:imagedata o:title=""/>
                    <o:lock v:ext="edit" aspectratio="f"/>
                  </v:shape>
                  <v:shape id="Freeform 24" o:spid="_x0000_s1026" o:spt="100" style="position:absolute;left:676893;top:0;height:99261;width:80857;" filled="t" stroked="f" coordsize="54,66" o:gfxdata="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h/qr4A&#10;AADbAAAADwAAAAAAAAABACAAAAAiAAAAZHJzL2Rvd25yZXYueG1sUEsBAhQAFAAAAAgAh07iQDMv&#10;BZ47AAAAOQAAABAAAAAAAAAAAQAgAAAADQEAAGRycy9zaGFwZXhtbC54bWxQSwUGAAAAAAYABgBb&#10;AQAAtwMAAAAA&#10;" path="m54,63c54,64,54,64,54,65c54,65,54,65,54,65c53,65,53,66,53,66c52,66,51,66,51,66c50,66,50,66,49,66c49,66,48,65,48,65c48,65,48,65,48,65c47,65,47,65,47,64c41,47,41,47,41,47c13,47,13,47,13,47c7,64,7,64,7,64c7,65,7,65,6,65c6,65,6,65,6,65c6,65,5,66,5,66c4,66,4,66,3,66c3,66,2,66,2,66c1,66,1,65,1,65c0,65,0,65,0,65c0,64,0,64,0,63c23,2,23,2,23,2c23,1,23,1,24,1c24,1,24,1,24,1c25,1,25,0,25,0c26,0,26,0,27,0c28,0,28,0,29,0c29,0,29,1,30,1c30,1,30,1,30,1c31,1,31,1,31,2l54,63xm27,7c27,7,27,7,27,7c14,42,14,42,14,42c39,42,39,42,39,42l27,7xe">
                    <v:path o:connectlocs="80857,94749;80857,97757;80857,97757;79359,99261;76364,99261;73370,99261;71872,97757;71872,97757;70375,96253;61391,70685;19465,70685;10481,96253;8984,97757;8984,97757;7486,99261;4492,99261;2994,99261;1497,97757;0,97757;0,94749;34439,3007;35936,1503;35936,1503;37433,0;40428,0;43423,0;44920,1503;44920,1503;46417,3007;80857,94749;40428,10527;40428,10527;20962,63166;58396,63166;40428,10527" o:connectangles="0,0,0,0,0,0,0,0,0,0,0,0,0,0,0,0,0,0,0,0,0,0,0,0,0,0,0,0,0,0,0,0,0,0,0"/>
                    <v:fill on="t" focussize="0,0"/>
                    <v:stroke on="f"/>
                    <v:imagedata o:title=""/>
                    <o:lock v:ext="edit" aspectratio="f"/>
                  </v:shape>
                  <v:shape id="Freeform 25" o:spid="_x0000_s1026" o:spt="100" style="position:absolute;left:807522;top:0;height:97660;width:48835;" filled="t" stroked="f" coordsize="32,65" o:gfxdata="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scivQAA&#10;ANsAAAAPAAAAAAAAAAEAIAAAACIAAABkcnMvZG93bnJldi54bWxQSwECFAAUAAAACACHTuJAMy8F&#10;njsAAAA5AAAAEAAAAAAAAAABACAAAAAMAQAAZHJzL3NoYXBleG1sLnhtbFBLBQYAAAAABgAGAFsB&#10;AAC2AwAAAAA=&#10;" path="m32,63c32,63,32,63,32,64c32,64,32,64,32,65c32,65,32,65,31,65c31,65,31,65,31,65c3,65,3,65,3,65c2,65,1,65,1,65c0,64,0,63,0,62c0,2,0,2,0,2c0,1,0,1,0,1c0,1,0,1,0,1c1,1,1,1,1,0c2,0,2,0,3,0c3,0,4,0,4,0c5,1,5,1,5,1c5,1,6,1,6,1c6,1,6,1,6,2c6,60,6,60,6,60c31,60,31,60,31,60c31,60,31,60,31,60c32,60,32,60,32,61c32,61,32,61,32,61c32,62,32,62,32,63xe">
                    <v:path o:connectlocs="48835,94655;48835,96157;48835,97660;47308,97660;47308,97660;4578,97660;1526,97660;0,93152;0,3004;0,1502;0,1502;1526,0;4578,0;6104,0;7630,1502;9156,1502;9156,3004;9156,90147;47308,90147;47308,90147;48835,91650;48835,91650;48835,94655" o:connectangles="0,0,0,0,0,0,0,0,0,0,0,0,0,0,0,0,0,0,0,0,0,0,0"/>
                    <v:fill on="t" focussize="0,0"/>
                    <v:stroke on="f"/>
                    <v:imagedata o:title=""/>
                    <o:lock v:ext="edit" aspectratio="f"/>
                  </v:shape>
                  <v:shape id="Freeform 26" o:spid="_x0000_s1026" o:spt="100" style="position:absolute;left:967839;top:0;height:98460;width:60043;" filled="t" stroked="f" coordsize="40,65" o:gfxdata="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UjwvQAA&#10;ANsAAAAPAAAAAAAAAAEAIAAAACIAAABkcnMvZG93bnJldi54bWxQSwECFAAUAAAACACHTuJAMy8F&#10;njsAAAA5AAAAEAAAAAAAAAABACAAAAAMAQAAZHJzL3NoYXBleG1sLnhtbFBLBQYAAAAABgAGAFsB&#10;AAC2AwAAAAA=&#10;" path="m40,63c40,64,40,64,40,64c40,64,40,64,40,64c40,64,39,65,39,65c38,65,38,65,37,65c37,65,36,65,36,65c35,65,35,64,35,64c35,64,34,64,34,64c34,63,34,63,34,63c28,47,28,47,28,47c27,45,26,44,25,42c25,40,24,39,23,38c21,37,20,36,18,35c17,35,15,34,13,34c6,34,6,34,6,34c6,63,6,63,6,63c6,64,6,64,6,64c6,64,6,64,5,64c5,64,5,65,4,65c4,65,4,65,3,65c2,65,2,65,1,65c1,65,1,64,1,64c0,64,0,64,0,64c0,64,0,64,0,63c0,3,0,3,0,3c0,2,0,1,1,0c1,0,2,0,3,0c15,0,15,0,15,0c16,0,18,0,19,0c20,0,21,0,22,0c24,1,26,1,28,2c30,3,31,4,33,6c34,7,35,9,35,11c36,12,36,14,36,16c36,19,36,20,35,22c35,24,34,25,33,27c32,28,30,29,29,30c27,31,26,32,24,32c25,33,26,33,27,34c28,35,28,36,29,37c30,38,31,39,31,40c32,42,33,43,33,45c39,60,39,60,39,60c40,61,40,62,40,62c40,63,40,63,40,63xm30,17c30,14,29,12,28,10c27,8,24,7,22,6c21,6,20,5,18,5c17,5,16,5,14,5c6,5,6,5,6,5c6,29,6,29,6,29c15,29,15,29,15,29c18,29,20,29,22,28c24,27,25,26,26,25c27,24,28,23,29,22c29,20,30,19,30,17xe">
                    <v:path o:connectlocs="60043,95430;60043,96945;60043,96945;58541,98460;55539,98460;54038,98460;52537,96945;51036,96945;51036,95430;42030,71194;37526,63620;34524,57561;27019,53016;19513,51502;9006,51502;9006,95430;9006,96945;7505,96945;6004,98460;4503,98460;1501,98460;1501,96945;0,96945;0,95430;0,4544;1501,0;4503,0;22516,0;28520,0;33023,0;42030,3029;49535,9088;52537,16662;54038,24236;52537,33324;49535,40898;43531,45443;36025,48472;40529,51502;43531,56046;46533,60590;49535,68164;58541,90886;60043,93915;60043,95430;45032,25751;42030,15147;33023,9088;27019,7573;21015,7573;9006,7573;9006,43928;22516,43928;33023,42413;39027,37869;43531,33324;45032,25751" o:connectangles="0,0,0,0,0,0,0,0,0,0,0,0,0,0,0,0,0,0,0,0,0,0,0,0,0,0,0,0,0,0,0,0,0,0,0,0,0,0,0,0,0,0,0,0,0,0,0,0,0,0,0,0,0,0,0,0,0"/>
                    <v:fill on="t" focussize="0,0"/>
                    <v:stroke on="f"/>
                    <v:imagedata o:title=""/>
                    <o:lock v:ext="edit" aspectratio="f"/>
                  </v:shape>
                  <v:shape id="Freeform 27" o:spid="_x0000_s1026" o:spt="100" style="position:absolute;left:1080654;top:0;height:96859;width:52037;" filled="t" stroked="f" coordsize="35,64" o:gfxdata="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0e9rsAAADb&#10;AAAADwAAAAAAAAABACAAAAAiAAAAZHJzL2Rvd25yZXYueG1sUEsBAhQAFAAAAAgAh07iQDMvBZ47&#10;AAAAOQAAABAAAAAAAAAAAQAgAAAACgEAAGRycy9zaGFwZXhtbC54bWxQSwUGAAAAAAYABgBbAQAA&#10;tAMAA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037,93832;50550,95345;50550,96859;50550,96859;49063,96859;4460,96859;1486,96859;0,92318;0,4540;1486,0;4460,0;49063,0;49063,0;50550,0;50550,1513;50550,3026;50550,6053;50550,6053;49063,7567;49063,7567;8920,7567;8920,42375;43116,42375;44603,42375;44603,43889;44603,43889;44603,46916;44603,48429;44603,49942;44603,49942;43116,49942;8920,49942;8920,89291;49063,89291;50550,89291;50550,90805;50550,90805;52037,93832" o:connectangles="0,0,0,0,0,0,0,0,0,0,0,0,0,0,0,0,0,0,0,0,0,0,0,0,0,0,0,0,0,0,0,0,0,0,0,0,0,0"/>
                    <v:fill on="t" focussize="0,0"/>
                    <v:stroke on="f"/>
                    <v:imagedata o:title=""/>
                    <o:lock v:ext="edit" aspectratio="f"/>
                  </v:shape>
                  <v:shape id="Freeform 28" o:spid="_x0000_s1026" o:spt="100" style="position:absolute;left:1175657;top:0;height:99261;width:56840;" filled="t" stroked="f" coordsize="38,66" o:gfxdata="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XcW68AAAA&#10;2wAAAA8AAAAAAAAAAQAgAAAAIgAAAGRycy9kb3ducmV2LnhtbFBLAQIUABQAAAAIAIdO4kAzLwWe&#10;OwAAADkAAAAQAAAAAAAAAAEAIAAAAAsBAABkcnMvc2hhcGV4bWwueG1sUEsFBgAAAAAGAAYAWwEA&#10;ALUDAAAAAA==&#10;" path="m38,48c38,51,38,53,37,56c36,58,34,60,32,61c30,63,28,64,26,65c23,66,20,66,17,66c15,66,13,66,11,66c10,65,8,65,6,64c5,64,4,63,3,63c2,62,1,62,1,61c0,61,0,60,0,60c0,59,0,59,0,58c0,57,0,57,0,57c0,56,0,56,0,56c0,55,0,55,1,55c1,55,1,55,1,55c2,55,2,55,3,56c4,57,5,57,6,58c8,59,9,59,11,60c13,60,15,61,18,61c20,61,22,60,23,60c25,59,27,58,28,57c29,56,30,55,31,54c31,52,32,50,32,48c32,46,31,45,30,43c30,42,28,41,27,39c26,38,24,37,22,37c20,36,19,35,17,34c15,33,13,32,11,31c9,30,8,29,6,27c5,26,4,24,3,23c2,21,2,18,2,16c2,13,2,11,3,9c4,7,5,5,7,4c8,3,10,2,13,1c15,0,17,0,20,0c22,0,23,0,24,0c26,0,27,1,28,1c30,2,31,2,32,3c33,3,33,4,34,4c34,4,34,4,34,5c34,5,34,5,34,5c34,5,35,6,35,6c35,6,35,7,35,7c35,8,35,8,35,8c34,9,34,9,34,9c34,9,34,10,34,10c34,10,34,10,33,10c33,10,32,10,32,9c31,9,30,8,29,8c28,7,26,7,25,6c23,6,21,5,19,5c18,5,16,6,14,6c13,7,12,7,11,8c10,9,9,10,9,12c8,13,8,14,8,15c8,17,8,19,9,21c10,22,11,23,13,24c14,25,16,26,17,27c19,28,21,29,23,30c25,31,27,32,29,33c30,34,32,35,33,36c35,38,36,39,37,41c38,43,38,45,38,48xe">
                    <v:path o:connectlocs="56840,72189;55344,84221;47865,91741;38890,97757;25428,99261;16453,99261;8974,96253;4487,94749;1495,91741;0,90237;0,87229;0,85725;0,84221;1495,82717;1495,82717;4487,84221;8974,87229;16453,90237;26924,91741;34403,90237;41882,85725;46369,81213;47865,72189;44873,64670;40386,58654;32907,55646;25428,51134;16453,46622;8974,40606;4487,34590;2991,24063;4487,13535;10470,6015;19445,1503;29915,0;35898,0;41882,1503;47865,4511;50856,6015;50856,7519;50856,7519;52352,9023;52352,10527;52352,12031;50856,13535;50856,15039;49361,15039;47865,13535;43377,12031;37394,9023;28420,7519;20941,9023;16453,12031;13462,18047;11966,22559;13462,31583;19445,36094;25428,40606;34403,45118;43377,49630;49361,54142;55344,61662;56840,72189" o:connectangles="0,0,0,0,0,0,0,0,0,0,0,0,0,0,0,0,0,0,0,0,0,0,0,0,0,0,0,0,0,0,0,0,0,0,0,0,0,0,0,0,0,0,0,0,0,0,0,0,0,0,0,0,0,0,0,0,0,0,0,0,0,0,0"/>
                    <v:fill on="t" focussize="0,0"/>
                    <v:stroke on="f"/>
                    <v:imagedata o:title=""/>
                    <o:lock v:ext="edit" aspectratio="f"/>
                  </v:shape>
                  <v:shape id="Freeform 29" o:spid="_x0000_s1026" o:spt="100" style="position:absolute;left:1282535;top:0;height:99261;width:71250;" filled="t" stroked="f" coordsize="47,66" o:gfxdata="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pfX&#10;wAAAANsAAAAPAAAAAAAAAAEAIAAAACIAAABkcnMvZG93bnJldi54bWxQSwECFAAUAAAACACHTuJA&#10;My8FnjsAAAA5AAAAEAAAAAAAAAABACAAAAAPAQAAZHJzL3NoYXBleG1sLnhtbFBLBQYAAAAABgAG&#10;AFsBAAC5AwAAAAA=&#10;" path="m47,42c47,46,46,49,45,52c44,55,42,58,40,60c38,62,36,64,33,65c30,66,26,66,23,66c19,66,16,66,14,65c11,64,8,62,6,60c4,58,3,56,2,53c1,50,0,46,0,42c0,2,0,2,0,2c0,1,0,1,0,1c0,1,1,1,1,1c1,1,1,1,2,0c2,0,3,0,3,0c4,0,4,0,5,0c5,1,5,1,6,1c6,1,6,1,6,1c6,1,6,1,6,2c6,41,6,41,6,41c6,45,7,47,7,50c8,52,9,54,11,56c12,57,14,59,16,60c18,60,21,61,23,61c26,61,28,60,31,60c33,59,34,58,36,56c37,54,39,52,39,50c40,48,41,45,41,42c41,2,41,2,41,2c41,1,41,1,41,1c41,1,41,1,41,1c41,1,42,1,42,0c43,0,43,0,44,0c44,0,45,0,45,0c45,1,46,1,46,1c46,1,46,1,46,1c47,1,47,1,47,2l47,42xe">
                    <v:path o:connectlocs="71250,63166;68218,78205;60638,90237;50026,97757;34867,99261;21223,97757;9095,90237;3031,79709;0,63166;0,3007;0,1503;1515,1503;3031,0;4547,0;7579,0;9095,1503;9095,1503;9095,3007;9095,61662;10611,75197;16675,84221;24255,90237;34867,91741;46994,90237;54574,84221;59122,75197;62154,63166;62154,3007;62154,1503;62154,1503;63670,0;66702,0;68218,0;69734,1503;69734,1503;71250,3007;71250,63166" o:connectangles="0,0,0,0,0,0,0,0,0,0,0,0,0,0,0,0,0,0,0,0,0,0,0,0,0,0,0,0,0,0,0,0,0,0,0,0,0"/>
                    <v:fill on="t" focussize="0,0"/>
                    <v:stroke on="f"/>
                    <v:imagedata o:title=""/>
                    <o:lock v:ext="edit" aspectratio="f"/>
                  </v:shape>
                  <v:shape id="Freeform 30" o:spid="_x0000_s1026" o:spt="100" style="position:absolute;left:1413163;top:0;height:98460;width:100871;" filled="t" stroked="f" coordsize="67,65" o:gfxdata="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OHIu/&#10;AAAA2wAAAA8AAAAAAAAAAQAgAAAAIgAAAGRycy9kb3ducmV2LnhtbFBLAQIUABQAAAAIAIdO4kAz&#10;LwWeOwAAADkAAAAQAAAAAAAAAAEAIAAAAA4BAABkcnMvc2hhcGV4bWwueG1sUEsFBgAAAAAGAAYA&#10;WwEAALgDAAAAAA==&#10;" path="m67,63c67,64,67,64,67,64c67,64,67,64,67,64c67,64,66,65,66,65c65,65,65,65,64,65c64,65,63,65,63,65c63,65,62,64,62,64c62,64,62,64,62,64c61,64,61,64,61,63c61,5,61,5,61,5c61,5,61,5,61,5c36,64,36,64,36,64c36,64,36,64,35,64c35,64,35,64,35,64c35,64,34,65,34,65c34,65,33,65,33,65c33,65,32,65,32,65c31,65,31,64,31,64c31,64,31,64,30,64c30,64,30,64,30,64c6,5,6,5,6,5c6,5,6,5,6,5c6,63,6,63,6,63c6,64,6,64,6,64c6,64,6,64,5,64c5,64,5,65,4,65c4,65,3,65,3,65c2,65,2,65,1,65c1,65,1,64,0,64c0,64,0,64,0,64c0,64,0,64,0,63c0,3,0,3,0,3c0,2,0,1,1,0c1,0,2,0,3,0c6,0,6,0,6,0c7,0,8,0,8,0c9,0,9,0,10,1c10,1,11,2,11,2c11,3,12,3,12,4c33,55,33,55,33,55c34,55,34,55,34,55c56,4,56,4,56,4c56,3,56,2,57,2c57,1,58,1,58,1c58,0,59,0,59,0c60,0,60,0,61,0c65,0,65,0,65,0c65,0,65,0,66,0c66,0,66,0,67,0c67,1,67,1,67,1c67,2,67,2,67,3l67,63xe">
                    <v:path o:connectlocs="100871,95430;100871,96945;100871,96945;99365,98460;96354,98460;94848,98460;93343,96945;93343,96945;91837,95430;91837,7573;91837,7573;54199,96945;52693,96945;52693,96945;51188,98460;49682,98460;48177,98460;46671,96945;45166,96945;45166,96945;9033,7573;9033,7573;9033,95430;9033,96945;7527,96945;6022,98460;4516,98460;1505,98460;0,96945;0,96945;0,95430;0,4544;1505,0;4516,0;9033,0;12044,0;15055,1514;16560,3029;18066,6059;49682,83312;51188,83312;84310,6059;85815,3029;87321,1514;88826,0;91837,0;97859,0;99365,0;100871,0;100871,1514;100871,4544;100871,95430" o:connectangles="0,0,0,0,0,0,0,0,0,0,0,0,0,0,0,0,0,0,0,0,0,0,0,0,0,0,0,0,0,0,0,0,0,0,0,0,0,0,0,0,0,0,0,0,0,0,0,0,0,0,0,0"/>
                    <v:fill on="t" focussize="0,0"/>
                    <v:stroke on="f"/>
                    <v:imagedata o:title=""/>
                    <o:lock v:ext="edit" aspectratio="f"/>
                  </v:shape>
                  <v:shape id="Freeform 31" o:spid="_x0000_s1026" o:spt="100" style="position:absolute;left:1573480;top:0;height:96859;width:52837;" filled="t" stroked="f" coordsize="35,64" o:gfxdata="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9kvJtwAAANsAAAAP&#10;AAAAAAAAAAEAIAAAACIAAABkcnMvZG93bnJldi54bWxQSwECFAAUAAAACACHTuJAMy8FnjsAAAA5&#10;AAAAEAAAAAAAAAABACAAAAAGAQAAZHJzL3NoYXBleG1sLnhtbFBLBQYAAAAABgAGAFsBAACwAwAA&#10;AAA=&#10;" path="m35,62c35,62,35,62,34,63c34,63,34,63,34,64c34,64,34,64,34,64c33,64,33,64,33,64c3,64,3,64,3,64c2,64,1,64,1,64c0,63,0,62,0,61c0,3,0,3,0,3c0,2,0,1,1,0c1,0,2,0,3,0c33,0,33,0,33,0c33,0,33,0,33,0c33,0,34,0,34,0c34,1,34,1,34,1c34,2,34,2,34,2c34,3,34,3,34,4c34,4,34,4,34,4c34,5,33,5,33,5c33,5,33,5,33,5c6,5,6,5,6,5c6,28,6,28,6,28c29,28,29,28,29,28c29,28,29,28,30,28c30,28,30,28,30,29c30,29,30,29,30,29c30,30,30,30,30,31c30,31,30,31,30,32c30,32,30,32,30,33c30,33,30,33,30,33c29,33,29,33,29,33c6,33,6,33,6,33c6,59,6,59,6,59c33,59,33,59,33,59c33,59,33,59,34,59c34,59,34,59,34,60c34,60,34,60,34,60c35,61,35,61,35,62xe">
                    <v:path o:connectlocs="52837,93832;51327,95345;51327,96859;51327,96859;49817,96859;4528,96859;1509,96859;0,92318;0,4540;1509,0;4528,0;49817,0;49817,0;51327,0;51327,1513;51327,3026;51327,6053;51327,6053;49817,7567;49817,7567;9057,7567;9057,42375;43779,42375;45288,42375;45288,43889;45288,43889;45288,46916;45288,48429;45288,49942;45288,49942;43779,49942;9057,49942;9057,89291;49817,89291;51327,89291;51327,90805;51327,90805;52837,93832" o:connectangles="0,0,0,0,0,0,0,0,0,0,0,0,0,0,0,0,0,0,0,0,0,0,0,0,0,0,0,0,0,0,0,0,0,0,0,0,0,0"/>
                    <v:fill on="t" focussize="0,0"/>
                    <v:stroke on="f"/>
                    <v:imagedata o:title=""/>
                    <o:lock v:ext="edit" aspectratio="f"/>
                  </v:shape>
                </v:group>
              </v:group>
            </w:pict>
          </mc:Fallback>
        </mc:AlternateContent>
      </w:r>
    </w:p>
    <w:p>
      <w:pPr>
        <w:rPr>
          <w:sz w:val="21"/>
        </w:rPr>
      </w:pPr>
      <w:r>
        <mc:AlternateContent>
          <mc:Choice Requires="wps">
            <w:drawing>
              <wp:anchor distT="0" distB="0" distL="114300" distR="114300" simplePos="0" relativeHeight="251667456" behindDoc="0" locked="0" layoutInCell="1" allowOverlap="1">
                <wp:simplePos x="0" y="0"/>
                <wp:positionH relativeFrom="column">
                  <wp:posOffset>4274820</wp:posOffset>
                </wp:positionH>
                <wp:positionV relativeFrom="paragraph">
                  <wp:posOffset>8793480</wp:posOffset>
                </wp:positionV>
                <wp:extent cx="1577340" cy="3384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7734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108000" tIns="36000" rIns="7200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336.6pt;margin-top:692.4pt;height:26.65pt;width:124.2pt;z-index:251667456;v-text-anchor:middle;mso-width-relative:page;mso-height-relative:page;" filled="f" stroked="f" coordsize="21600,21600" o:gfxdata="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NH3d9wAAAANAQAADwAAAAAAAAABACAAAAAiAAAAZHJzL2Rvd25yZXYueG1sUEsBAhQAFAAA&#10;AAgAh07iQF+szdQkAgAAGQQAAA4AAAAAAAAAAQAgAAAAKwEAAGRycy9lMm9Eb2MueG1sUEsFBgAA&#10;AAAGAAYAWQEAAMEFAAAAAA==&#10;">
                <v:fill on="f" focussize="0,0"/>
                <v:stroke on="f" weight="0.5pt"/>
                <v:imagedata o:title=""/>
                <o:lock v:ext="edit" aspectratio="f"/>
                <v:textbox inset="3mm,1mm,2mm,0mm">
                  <w:txbxContent>
                    <w:p>
                      <w:pPr>
                        <w:rPr>
                          <w:rFonts w:ascii="黑体" w:hAnsi="黑体" w:eastAsia="黑体" w:cs="黑体"/>
                          <w:color w:val="808080" w:themeColor="text1" w:themeTint="80"/>
                          <w14:textFill>
                            <w14:solidFill>
                              <w14:schemeClr w14:val="tx1">
                                <w14:lumMod w14:val="50000"/>
                                <w14:lumOff w14:val="50000"/>
                              </w14:schemeClr>
                            </w14:solidFill>
                          </w14:textFill>
                        </w:rPr>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-574675</wp:posOffset>
                </wp:positionH>
                <wp:positionV relativeFrom="paragraph">
                  <wp:posOffset>6104255</wp:posOffset>
                </wp:positionV>
                <wp:extent cx="6669405" cy="2473960"/>
                <wp:effectExtent l="0" t="0" r="0" b="0"/>
                <wp:wrapNone/>
                <wp:docPr id="19" name="文本框 12"/>
                <wp:cNvGraphicFramePr/>
                <a:graphic xmlns:a="http://schemas.openxmlformats.org/drawingml/2006/main">
                  <a:graphicData uri="http://schemas.microsoft.com/office/word/2010/wordprocessingShape">
                    <wps:wsp>
                      <wps:cNvSpPr txBox="1"/>
                      <wps:spPr>
                        <a:xfrm>
                          <a:off x="0" y="0"/>
                          <a:ext cx="6669405" cy="2473960"/>
                        </a:xfrm>
                        <a:prstGeom prst="rect">
                          <a:avLst/>
                        </a:prstGeom>
                        <a:noFill/>
                        <a:ln w="6350">
                          <a:noFill/>
                        </a:ln>
                        <a:effectLst/>
                      </wps:spPr>
                      <wps:txb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2" o:spid="_x0000_s1026" o:spt="202" type="#_x0000_t202" style="position:absolute;left:0pt;margin-left:-45.25pt;margin-top:480.65pt;height:194.8pt;width:525.15pt;z-index:251645952;v-text-anchor:middle;mso-width-relative:page;mso-height-relative:page;" filled="f" stroked="f" coordsize="21600,21600" o:gfxdata="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sO3KNwAAAAMAQAADwAAAAAAAAABACAAAAAiAAAAZHJzL2Rvd25yZXYueG1sUEsBAhQA&#10;FAAAAAgAh07iQG0Oh+4nAgAAKwQAAA4AAAAAAAAAAQAgAAAAKwEAAGRycy9lMm9Eb2MueG1sUEsF&#10;BgAAAAAGAAYAWQEAAMQFAAAAAA==&#10;">
                <v:fill on="f" focussize="0,0"/>
                <v:stroke on="f" weight="0.5pt"/>
                <v:imagedata o:title=""/>
                <o:lock v:ext="edit" aspectratio="f"/>
                <v:textbox>
                  <w:txbxContent>
                    <w:tbl>
                      <w:tblPr>
                        <w:tblStyle w:val="9"/>
                        <w:tblpPr w:leftFromText="180" w:rightFromText="180" w:horzAnchor="margin" w:tblpXSpec="left" w:tblpY="-3061"/>
                        <w:tblOverlap w:val="never"/>
                        <w:tblW w:w="10115"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r>
                              <w:rPr>
                                <w:rFonts w:hint="eastAsia" w:ascii="黑体" w:hAnsi="黑体" w:eastAsia="黑体" w:cs="黑体"/>
                                <w:color w:val="FFFFFF" w:themeColor="background1"/>
                                <w:sz w:val="28"/>
                                <w:szCs w:val="28"/>
                                <w:lang w:val="en-US" w:eastAsia="zh-CN"/>
                                <w14:textFill>
                                  <w14:solidFill>
                                    <w14:schemeClr w14:val="bg1"/>
                                  </w14:solidFill>
                                </w14:textFill>
                              </w:rPr>
                              <w:t>职业技能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语言能力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编程能力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eastAsia="zh-CN"/>
                              </w:rPr>
                              <w:t>函数式、面向对象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业务能力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页面制作</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web单页面应用</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沟通能力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能和产品、设计师、后台、前端同事进行良好的合作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工具能力</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软件类：vagrant、FIS、gulp、ubuntu、charles、git、gitlab、bash、npm、less、sass</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类库类：jQuery、Angular、React、Backbone、greensock、p2、egret</w:t>
                            </w:r>
                          </w:p>
                        </w:tc>
                      </w:tr>
                    </w:tbl>
                    <w:p>
                      <w:pPr>
                        <w:jc w:val="left"/>
                        <w:rPr>
                          <w:rFonts w:ascii="黑体" w:hAnsi="黑体" w:eastAsia="黑体" w:cs="黑体"/>
                          <w:b/>
                          <w:bCs/>
                          <w:color w:val="FFFFFF" w:themeColor="background1"/>
                          <w:sz w:val="24"/>
                          <w:szCs w:val="32"/>
                          <w14:textFill>
                            <w14:solidFill>
                              <w14:schemeClr w14:val="bg1"/>
                            </w14:solidFill>
                          </w14:textFill>
                        </w:rPr>
                      </w:pPr>
                    </w:p>
                    <w:p>
                      <w:pPr>
                        <w:rPr>
                          <w:color w:val="FFFFFF" w:themeColor="background1"/>
                          <w:u w:val="thick"/>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-548640</wp:posOffset>
                </wp:positionH>
                <wp:positionV relativeFrom="paragraph">
                  <wp:posOffset>2159000</wp:posOffset>
                </wp:positionV>
                <wp:extent cx="6477000" cy="213614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6477000" cy="2136140"/>
                        </a:xfrm>
                        <a:prstGeom prst="rect">
                          <a:avLst/>
                        </a:prstGeom>
                        <a:noFill/>
                        <a:ln w="6350">
                          <a:noFill/>
                        </a:ln>
                      </wps:spPr>
                      <wps:txb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3.2pt;margin-top:170pt;height:168.2pt;width:510pt;z-index:251650048;v-text-anchor:middle;mso-width-relative:page;mso-height-relative:page;" filled="f" stroked="f" coordsize="21600,21600" o:gfxdata="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2pk6NsAAAALAQAADwAAAAAAAAABACAAAAAiAAAAZHJzL2Rvd25yZXYueG1sUEsB&#10;AhQAFAAAAAgAh07iQNAnjJa5AQAAQQMAAA4AAAAAAAAAAQAgAAAAKgEAAGRycy9lMm9Eb2MueG1s&#10;UEsFBgAAAAAGAAYAWQEAAFUFAAAAAA==&#10;">
                <v:fill on="f" focussize="0,0"/>
                <v:stroke on="f" weight="0.5pt"/>
                <v:imagedata o:title=""/>
                <o:lock v:ext="edit" aspectratio="f"/>
                <v:textbox>
                  <w:txbxContent>
                    <w:tbl>
                      <w:tblPr>
                        <w:tblStyle w:val="9"/>
                        <w:tblW w:w="10040"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286"/>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40" w:type="dxa"/>
                            <w:gridSpan w:val="2"/>
                            <w:tcBorders>
                              <w:tl2br w:val="nil"/>
                              <w:tr2bl w:val="nil"/>
                            </w:tcBorders>
                            <w:shd w:val="clear" w:color="auto" w:fill="auto"/>
                            <w:vAlign w:val="center"/>
                          </w:tcPr>
                          <w:p>
                            <w:pPr>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工作经验</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jc w:val="left"/>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前端工程师</w:t>
                            </w:r>
                          </w:p>
                        </w:tc>
                        <w:tc>
                          <w:tcPr>
                            <w:tcW w:w="8286" w:type="dxa"/>
                            <w:tcBorders>
                              <w:tl2br w:val="nil"/>
                              <w:tr2bl w:val="nil"/>
                            </w:tcBorders>
                          </w:tcPr>
                          <w:p>
                            <w:pPr>
                              <w:rPr>
                                <w:rFonts w:ascii="黑体" w:hAnsi="黑体" w:eastAsia="黑体" w:cs="黑体"/>
                                <w:b/>
                                <w:bCs/>
                                <w:color w:val="404040" w:themeColor="text1" w:themeTint="BF"/>
                                <w:sz w:val="20"/>
                                <w:szCs w:val="22"/>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北京一猫汽车科技有限公司</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82" w:hRule="atLeast"/>
                        </w:trPr>
                        <w:tc>
                          <w:tcPr>
                            <w:tcW w:w="1754" w:type="dxa"/>
                            <w:tcBorders>
                              <w:tl2br w:val="nil"/>
                              <w:tr2bl w:val="nil"/>
                            </w:tcBorders>
                            <w:textDirection w:val="lrTb"/>
                            <w:vAlign w:val="top"/>
                          </w:tcPr>
                          <w:p>
                            <w:pPr>
                              <w:jc w:val="left"/>
                              <w:rPr>
                                <w:rFonts w:ascii="黑体" w:hAnsi="黑体" w:eastAsia="黑体" w:cs="黑体"/>
                                <w:color w:val="595959" w:themeColor="text1" w:themeTint="A6"/>
                                <w:sz w:val="20"/>
                                <w:szCs w:val="22"/>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2015</w:t>
                            </w: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.06</w:t>
                            </w:r>
                            <w:r>
                              <w:rPr>
                                <w:rFonts w:hint="eastAsia" w:ascii="黑体" w:hAnsi="黑体" w:eastAsia="黑体" w:cs="黑体"/>
                                <w:color w:val="595959" w:themeColor="text1" w:themeTint="A6"/>
                                <w:sz w:val="20"/>
                                <w:szCs w:val="22"/>
                                <w14:textFill>
                                  <w14:solidFill>
                                    <w14:schemeClr w14:val="tx1">
                                      <w14:lumMod w14:val="65000"/>
                                      <w14:lumOff w14:val="35000"/>
                                    </w14:schemeClr>
                                  </w14:solidFill>
                                </w14:textFill>
                              </w:rPr>
                              <w:t>-至今</w:t>
                            </w:r>
                          </w:p>
                        </w:tc>
                        <w:tc>
                          <w:tcPr>
                            <w:tcW w:w="8286" w:type="dxa"/>
                            <w:tcBorders>
                              <w:tl2br w:val="nil"/>
                              <w:tr2bl w:val="nil"/>
                            </w:tcBorders>
                          </w:tcPr>
                          <w:p>
                            <w:pP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eastAsia="zh-CN"/>
                                <w14:textFill>
                                  <w14:solidFill>
                                    <w14:schemeClr w14:val="tx1">
                                      <w14:lumMod w14:val="65000"/>
                                      <w14:lumOff w14:val="35000"/>
                                    </w14:schemeClr>
                                  </w14:solidFill>
                                </w14:textFill>
                              </w:rPr>
                              <w:t>负责公司广告部门的前端业务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90" w:hRule="atLeast"/>
                        </w:trPr>
                        <w:tc>
                          <w:tcPr>
                            <w:tcW w:w="1754" w:type="dxa"/>
                            <w:tcBorders>
                              <w:tl2br w:val="nil"/>
                              <w:tr2bl w:val="nil"/>
                            </w:tcBorders>
                            <w:vAlign w:val="center"/>
                          </w:tcPr>
                          <w:p>
                            <w:pPr>
                              <w:jc w:val="center"/>
                              <w:rPr>
                                <w:rFonts w:ascii="黑体" w:hAnsi="黑体" w:eastAsia="黑体" w:cs="黑体"/>
                                <w:color w:val="595959" w:themeColor="text1" w:themeTint="A6"/>
                                <w:sz w:val="2"/>
                                <w:szCs w:val="6"/>
                                <w14:textFill>
                                  <w14:solidFill>
                                    <w14:schemeClr w14:val="tx1">
                                      <w14:lumMod w14:val="65000"/>
                                      <w14:lumOff w14:val="35000"/>
                                    </w14:schemeClr>
                                  </w14:solidFill>
                                </w14:textFill>
                              </w:rPr>
                            </w:pPr>
                          </w:p>
                        </w:tc>
                        <w:tc>
                          <w:tcPr>
                            <w:tcW w:w="8286" w:type="dxa"/>
                            <w:tcBorders>
                              <w:tl2br w:val="nil"/>
                              <w:tr2bl w:val="nil"/>
                            </w:tcBorders>
                            <w:vAlign w:val="center"/>
                          </w:tcPr>
                          <w:p>
                            <w:pPr>
                              <w:rPr>
                                <w:rFonts w:hint="eastAsia" w:ascii="黑体" w:hAnsi="黑体" w:eastAsia="黑体" w:cs="黑体"/>
                                <w:color w:val="595959" w:themeColor="text1" w:themeTint="A6"/>
                                <w:sz w:val="2"/>
                                <w:szCs w:val="6"/>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作为公司资讯广告部门的一员和部门同事协作部门的前端业务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147" w:hRule="atLeast"/>
                        </w:trPr>
                        <w:tc>
                          <w:tcPr>
                            <w:tcW w:w="1754" w:type="dxa"/>
                            <w:tcBorders>
                              <w:tl2br w:val="nil"/>
                              <w:tr2bl w:val="nil"/>
                            </w:tcBorders>
                            <w:textDirection w:val="lrTb"/>
                            <w:vAlign w:val="top"/>
                          </w:tcPr>
                          <w:p>
                            <w:pPr>
                              <w:jc w:val="left"/>
                              <w:rPr>
                                <w:rFonts w:hint="eastAsia" w:ascii="黑体" w:hAnsi="黑体" w:eastAsia="黑体" w:cs="黑体"/>
                                <w:b/>
                                <w:bCs/>
                                <w:color w:val="A5C249" w:themeColor="accent6"/>
                                <w:sz w:val="20"/>
                                <w:szCs w:val="22"/>
                                <w:lang w:val="en-US" w:eastAsia="zh-CN"/>
                                <w14:textFill>
                                  <w14:solidFill>
                                    <w14:schemeClr w14:val="accent6"/>
                                  </w14:solidFill>
                                </w14:textFill>
                              </w:rPr>
                            </w:pPr>
                          </w:p>
                        </w:tc>
                        <w:tc>
                          <w:tcPr>
                            <w:tcW w:w="8286" w:type="dxa"/>
                            <w:tcBorders>
                              <w:tl2br w:val="nil"/>
                              <w:tr2bl w:val="nil"/>
                            </w:tcBorders>
                          </w:tcPr>
                          <w:p>
                            <w:pPr>
                              <w:rPr>
                                <w:rFonts w:hint="eastAsia" w:ascii="黑体" w:hAnsi="黑体" w:eastAsia="黑体" w:cs="黑体"/>
                                <w:b/>
                                <w:bCs/>
                                <w:color w:val="A5C249" w:themeColor="accent6"/>
                                <w:sz w:val="20"/>
                                <w:szCs w:val="22"/>
                                <w:lang w:val="en-US" w:eastAsia="zh-CN"/>
                                <w14:textFill>
                                  <w14:solidFill>
                                    <w14:schemeClr w14:val="accent6"/>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作为公司前端部门的一员和公司同事协作公司的前端业务</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js工程师</w:t>
                            </w:r>
                          </w:p>
                        </w:tc>
                        <w:tc>
                          <w:tcPr>
                            <w:tcW w:w="8286" w:type="dxa"/>
                            <w:tcBorders>
                              <w:tl2br w:val="nil"/>
                              <w:tr2bl w:val="nil"/>
                            </w:tcBorders>
                          </w:tcPr>
                          <w:p>
                            <w:pPr>
                              <w:rPr>
                                <w:rFonts w:hint="eastAsia" w:ascii="黑体" w:hAnsi="黑体" w:eastAsia="黑体" w:cs="黑体"/>
                                <w:b/>
                                <w:bCs/>
                                <w:color w:val="404040" w:themeColor="text1" w:themeTint="BF"/>
                                <w:sz w:val="20"/>
                                <w:szCs w:val="22"/>
                                <w:lang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北京联动在线科技通讯有限公司</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54" w:hRule="atLeast"/>
                        </w:trPr>
                        <w:tc>
                          <w:tcPr>
                            <w:tcW w:w="1754" w:type="dxa"/>
                            <w:tcBorders>
                              <w:tl2br w:val="nil"/>
                              <w:tr2bl w:val="nil"/>
                            </w:tcBorders>
                            <w:textDirection w:val="lrTb"/>
                            <w:vAlign w:val="top"/>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2014.03-2015.06</w:t>
                            </w:r>
                          </w:p>
                        </w:tc>
                        <w:tc>
                          <w:tcPr>
                            <w:tcW w:w="8286" w:type="dxa"/>
                            <w:tcBorders>
                              <w:tl2br w:val="nil"/>
                              <w:tr2bl w:val="nil"/>
                            </w:tcBorders>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负责公司技术部门的前端业务</w:t>
                            </w:r>
                          </w:p>
                        </w:tc>
                      </w:tr>
                    </w:tbl>
                    <w:p>
                      <w:pPr>
                        <w:rPr>
                          <w:u w:val="thick"/>
                        </w:rPr>
                      </w:pP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column">
                  <wp:posOffset>-535305</wp:posOffset>
                </wp:positionH>
                <wp:positionV relativeFrom="paragraph">
                  <wp:posOffset>107950</wp:posOffset>
                </wp:positionV>
                <wp:extent cx="6922135" cy="182372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6922135" cy="1823720"/>
                        </a:xfrm>
                        <a:prstGeom prst="rect">
                          <a:avLst/>
                        </a:prstGeom>
                        <a:noFill/>
                        <a:ln w="6350">
                          <a:noFill/>
                        </a:ln>
                        <a:effectLst/>
                      </wps:spPr>
                      <wps:txb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tcBorders/>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42.15pt;margin-top:8.5pt;height:143.6pt;width:545.05pt;z-index:-251644928;mso-width-relative:page;mso-height-relative:page;" filled="f" stroked="f" coordsize="21600,21600" o:gfxdata="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68dsAAAALAQAADwAAAAAAAAABACAAAAAiAAAAZHJzL2Rvd25yZXYueG1sUEsBAhQA&#10;FAAAAAgAh07iQAOHLg8oAgAAKQQAAA4AAAAAAAAAAQAgAAAAKgEAAGRycy9lMm9Eb2MueG1sUEsF&#10;BgAAAAAGAAYAWQEAAMQFAAAAAA==&#10;">
                <v:fill on="f" focussize="0,0"/>
                <v:stroke on="f" weight="0.5pt"/>
                <v:imagedata o:title=""/>
                <o:lock v:ext="edit" aspectratio="f"/>
                <v:textbox>
                  <w:txbxContent>
                    <w:tbl>
                      <w:tblPr>
                        <w:tblStyle w:val="9"/>
                        <w:tblW w:w="9977" w:type="dxa"/>
                        <w:tblInd w:w="11"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
                      <w:tblGrid>
                        <w:gridCol w:w="1197"/>
                        <w:gridCol w:w="2377"/>
                        <w:gridCol w:w="536"/>
                        <w:gridCol w:w="738"/>
                        <w:gridCol w:w="5129"/>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shd w:val="clear" w:color="auto" w:fill="FFFFFF" w:themeFill="background1"/>
                          <w:tblLayout w:type="fixed"/>
                          <w:tblCellMar>
                            <w:top w:w="0" w:type="dxa"/>
                            <w:left w:w="108" w:type="dxa"/>
                            <w:bottom w:w="0" w:type="dxa"/>
                            <w:right w:w="108" w:type="dxa"/>
                          </w:tblCellMar>
                        </w:tblPrEx>
                        <w:trPr>
                          <w:trHeight w:val="850" w:hRule="atLeast"/>
                        </w:trPr>
                        <w:tc>
                          <w:tcPr>
                            <w:tcW w:w="9977" w:type="dxa"/>
                            <w:gridSpan w:val="5"/>
                            <w:tcBorders/>
                            <w:shd w:val="clear" w:color="auto" w:fill="auto"/>
                            <w:vAlign w:val="center"/>
                          </w:tcPr>
                          <w:p>
                            <w:pPr>
                              <w:rPr>
                                <w:rFonts w:hint="eastAsia" w:ascii="黑体" w:hAnsi="黑体" w:eastAsia="黑体" w:cs="黑体"/>
                                <w:color w:val="595959"/>
                                <w:sz w:val="20"/>
                                <w:szCs w:val="22"/>
                              </w:rPr>
                            </w:pPr>
                            <w:r>
                              <w:rPr>
                                <w:rFonts w:hint="eastAsia" w:ascii="黑体" w:hAnsi="黑体" w:eastAsia="黑体" w:cs="黑体"/>
                                <w:color w:val="FFFFFF" w:themeColor="background1"/>
                                <w:sz w:val="28"/>
                                <w:szCs w:val="28"/>
                                <w:lang w:val="en-US" w:eastAsia="zh-CN"/>
                                <w14:textFill>
                                  <w14:solidFill>
                                    <w14:schemeClr w14:val="bg1"/>
                                  </w14:solidFill>
                                </w14:textFill>
                              </w:rPr>
                              <w:t>基本信息</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姓    名：</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王宏鑫</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手机：</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186-1218-8219</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前端经验：</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3年</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邮箱：</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wanghongxin@outlook.com</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性    别：</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男</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 xml:space="preserve">  QQ：</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2262118088</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425" w:hRule="atLeast"/>
                        </w:trPr>
                        <w:tc>
                          <w:tcPr>
                            <w:tcW w:w="119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求职意向：</w:t>
                            </w:r>
                          </w:p>
                        </w:tc>
                        <w:tc>
                          <w:tcPr>
                            <w:tcW w:w="2377"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前端工程师、js工程师</w:t>
                            </w:r>
                          </w:p>
                        </w:tc>
                        <w:tc>
                          <w:tcPr>
                            <w:tcW w:w="536"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p>
                        </w:tc>
                        <w:tc>
                          <w:tcPr>
                            <w:tcW w:w="738"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学历：</w:t>
                            </w:r>
                          </w:p>
                        </w:tc>
                        <w:tc>
                          <w:tcPr>
                            <w:tcW w:w="5129" w:type="dxa"/>
                            <w:tcBorders>
                              <w:tl2br w:val="nil"/>
                              <w:tr2bl w:val="nil"/>
                            </w:tcBorders>
                            <w:shd w:val="clear" w:color="auto" w:fill="auto"/>
                            <w:vAlign w:val="center"/>
                          </w:tcPr>
                          <w:p>
                            <w:pP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pPr>
                            <w:r>
                              <w:rPr>
                                <w:rFonts w:hint="eastAsia" w:ascii="黑体" w:hAnsi="黑体" w:eastAsia="黑体" w:cs="黑体"/>
                                <w:color w:val="595959" w:themeColor="text1" w:themeTint="A6"/>
                                <w:sz w:val="20"/>
                                <w:szCs w:val="22"/>
                                <w:lang w:val="en-US" w:eastAsia="zh-CN"/>
                                <w14:textFill>
                                  <w14:solidFill>
                                    <w14:schemeClr w14:val="tx1">
                                      <w14:lumMod w14:val="65000"/>
                                      <w14:lumOff w14:val="35000"/>
                                    </w14:schemeClr>
                                  </w14:solidFill>
                                </w14:textFill>
                              </w:rPr>
                              <w:t>本科</w:t>
                            </w:r>
                          </w:p>
                        </w:tc>
                      </w:tr>
                    </w:tbl>
                    <w:p>
                      <w:pPr>
                        <w:jc w:val="left"/>
                        <w:rPr>
                          <w:rFonts w:ascii="黑体" w:hAnsi="黑体" w:eastAsia="黑体" w:cs="黑体"/>
                          <w:b/>
                          <w:bCs/>
                          <w:color w:val="404040" w:themeColor="text1" w:themeTint="BF"/>
                          <w:sz w:val="24"/>
                          <w:szCs w:val="32"/>
                          <w14:textFill>
                            <w14:solidFill>
                              <w14:schemeClr w14:val="tx1">
                                <w14:lumMod w14:val="75000"/>
                                <w14:lumOff w14:val="25000"/>
                              </w14:schemeClr>
                            </w14:solidFill>
                          </w14:textFill>
                        </w:rPr>
                      </w:pPr>
                    </w:p>
                    <w:p>
                      <w:pPr>
                        <w:rPr>
                          <w:color w:val="404040" w:themeColor="text1" w:themeTint="BF"/>
                          <w:u w:val="thick"/>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712512" behindDoc="1" locked="0" layoutInCell="1" allowOverlap="1">
                <wp:simplePos x="0" y="0"/>
                <wp:positionH relativeFrom="column">
                  <wp:posOffset>-781685</wp:posOffset>
                </wp:positionH>
                <wp:positionV relativeFrom="paragraph">
                  <wp:posOffset>2315210</wp:posOffset>
                </wp:positionV>
                <wp:extent cx="6624320" cy="417830"/>
                <wp:effectExtent l="0" t="0" r="5080" b="1905"/>
                <wp:wrapNone/>
                <wp:docPr id="166" name="组合 166"/>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67"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8" name="组合 137"/>
                        <wpg:cNvGrpSpPr/>
                        <wpg:grpSpPr>
                          <a:xfrm>
                            <a:off x="6548" y="2291"/>
                            <a:ext cx="2063" cy="658"/>
                            <a:chOff x="6548" y="2291"/>
                            <a:chExt cx="2063" cy="658"/>
                          </a:xfrm>
                        </wpg:grpSpPr>
                        <wps:wsp>
                          <wps:cNvPr id="169"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72" name="组合 135"/>
                          <wpg:cNvGrpSpPr/>
                          <wpg:grpSpPr>
                            <a:xfrm rot="5400000" flipH="1">
                              <a:off x="8461" y="2476"/>
                              <a:ext cx="180" cy="120"/>
                              <a:chOff x="7861" y="2535"/>
                              <a:chExt cx="180" cy="180"/>
                            </a:xfrm>
                          </wpg:grpSpPr>
                          <wps:wsp>
                            <wps:cNvPr id="173"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182.3pt;height:32.9pt;width:521.6pt;z-index:-251603968;mso-width-relative:page;mso-height-relative:page;" coordorigin="6548,2291" coordsize="10432,658" o:gfxdata="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2HdEncAAAADAEAAA8A&#10;AAAAAAAAAQAgAAAAIgAAAGRycy9kb3ducmV2LnhtbFBLAQIUABQAAAAIAIdO4kD1nIJd+AQAAK4Y&#10;AAAOAAAAAAAAAAEAIAAAACsBAABkcnMvZTJvRG9jLnhtbFBLBQYAAAAABgAGAFkBAACV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tGjMRL4AAADc&#10;AAAADwAAAGRycy9kb3ducmV2LnhtbEVPS2vCQBC+C/6HZYTemk0sxJJmlSJKCz1pQ6G3ITt5tNnZ&#10;mF2j9de7QsHbfHzPyVdn04mRBtdaVpBEMQji0uqWawXF5/bxGYTzyBo7y6TgjxysltNJjpm2J97R&#10;uPe1CCHsMlTQeN9nUrqyIYMusj1x4Co7GPQBDrXUA55CuOnkPI5TabDl0NBgT+uGyt/90ShIi/lb&#10;tfmovi6H9fa7fv0xT8eLUephlsQvIDyd/V38737XYX66gN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MR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aDf4v74AAADc&#10;AAAADwAAAGRycy9kb3ducmV2LnhtbEWPQWvDMAyF74P+B6PCbquTMUKW1i2lbGO30aSMHkWsxmlj&#10;OcRO2v37uTDYTeI9ve9ptbnZTkw0+NaxgnSRgCCunW65UXCo3p9yED4ga+wck4If8rBZzx5WWGh3&#10;5T1NZWhEDGFfoAITQl9I6WtDFv3C9cRRO7nBYojr0Eg94DWG204+J0kmLbYcCQZ72hmqL+VoI+R4&#10;+Dh/ybfqUo1oXqZt7uk7V+pxniZLEIFu4d/8d/2pY/3sFe7PxAn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f4v74A&#10;AADcAAAADwAAAAAAAAABACAAAAAiAAAAZHJzL2Rvd25yZXYueG1sUEsBAhQAFAAAAAgAh07iQDMv&#10;BZ47AAAAOQAAABAAAAAAAAAAAQAgAAAADQEAAGRycy9zaGFwZXhtbC54bWxQSwUGAAAAAAYABgBb&#10;AQAAtw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bRHON8AAAADc&#10;AAAADwAAAGRycy9kb3ducmV2LnhtbEWPT2/CMAzF70j7DpEn7YIgYYeBCgFNm/hzmJBgQ1ytxmu7&#10;NU5pAnTffj4gcbP1nt/7ebbofK0u1MYqsIXR0IAizoOruLDw9bkcTEDFhOywDkwW/ijCYv7Qm2Hm&#10;wpV3dNmnQkkIxwwtlCk1mdYxL8ljHIaGWLTv0HpMsraFdi1eJdzX+tmYF+2xYmkosaG3kvLf/dlb&#10;ONbvq20yH+u+OR/ypvsp9PL0au3T48hMQSXq0t18u944wR8LvjwjE+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c43&#10;wAAAANw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mon9GLYAAADc&#10;AAAADwAAAGRycy9kb3ducmV2LnhtbEVPvQrCMBDeBd8hnOCmSR1UqtFBEDqI+Ifz0ZxtsbmUJlZ9&#10;eyMIbvfx/d5y/bK16Kj1lWMNyViBIM6dqbjQcDlvR3MQPiAbrB2Thjd5WK/6vSWmxj35SN0pFCKG&#10;sE9RQxlCk0rp85Is+rFriCN3c63FEGFbSNPiM4bbWk6UmkqLFceGEhvalJTfTw+r4WqOmT/s1EZW&#10;vg6TTBX7LjtoPRwkagEi0Cv8xT93ZuL8W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J/Ri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MK7CFLsAAADc&#10;AAAADwAAAGRycy9kb3ducmV2LnhtbEVPzWrDMAy+D/YORoPdVqcZdCGLU0ZhUGgva/cAIlaT0FhO&#10;bTVp334eDHbTx/eran1zg5ooxN6zgeUiA0XceNtza+D7+PlSgIqCbHHwTAbuFGFdPz5UWFo/8xdN&#10;B2lVCuFYooFOZCy1jk1HDuPCj8SJO/ngUBIMrbYB5xTuBp1n2Uo77Dk1dDjSpqPmfLg6A6d8E66v&#10;ueyOsp9XxW6vLx/jZMzz0zJ7ByV0k3/xn3tr0/y3HH6fSRfo+g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CuwhS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n90M/r0AAADc&#10;AAAADwAAAGRycy9kb3ducmV2LnhtbEVPPW/CMBDdK/EfrENiqcAJCIoChgFBW3WClIXtiI8kIj5H&#10;tiHw7+tKlbrd0/u85fphGnEn52vLCtJRAoK4sLrmUsHxezecg/ABWWNjmRQ8ycN61XtZYqZtxwe6&#10;56EUMYR9hgqqENpMSl9UZNCPbEscuYt1BkOErpTaYRfDTSPHSTKTBmuODRW2tKmouOY3o8Ccn+7Y&#10;TeT7x2l6me6/0u1rcd0qNeinyQJEoEf4F/+5P3Wc/zaB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Qz+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upFIHrsAAADc&#10;AAAADwAAAGRycy9kb3ducmV2LnhtbEVPS4vCMBC+C/6HMMLeNFXWB7VRUBB39aS7hx6HZraPbSal&#10;iVX/vREEb/PxPSdZ30wtOmpdaVnBeBSBIM6sLjlX8PuzGy5AOI+ssbZMCu7kYL3q9xKMtb3yibqz&#10;z0UIYRejgsL7JpbSZQUZdCPbEAfuz7YGfYBtLnWL1xBuajmJopk0WHJoKLChbUHZ//liFOzvm2ma&#10;Hit5mOg0p2867LtqptTHYBwtQXi6+bf45f7SYf78E57PhAv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FIHr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70528" behindDoc="1" locked="0" layoutInCell="1" allowOverlap="1">
                <wp:simplePos x="0" y="0"/>
                <wp:positionH relativeFrom="column">
                  <wp:posOffset>-781685</wp:posOffset>
                </wp:positionH>
                <wp:positionV relativeFrom="paragraph">
                  <wp:posOffset>267335</wp:posOffset>
                </wp:positionV>
                <wp:extent cx="6624320" cy="417830"/>
                <wp:effectExtent l="0" t="0" r="5080" b="1905"/>
                <wp:wrapNone/>
                <wp:docPr id="138" name="组合 138"/>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90"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7" name="组合 137"/>
                        <wpg:cNvGrpSpPr/>
                        <wpg:grpSpPr>
                          <a:xfrm>
                            <a:off x="6548" y="2291"/>
                            <a:ext cx="2063" cy="658"/>
                            <a:chOff x="6548" y="2291"/>
                            <a:chExt cx="2063" cy="658"/>
                          </a:xfrm>
                        </wpg:grpSpPr>
                        <wps:wsp>
                          <wps:cNvPr id="96"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rot="5400000" flipH="1">
                              <a:off x="8461" y="2476"/>
                              <a:ext cx="180" cy="120"/>
                              <a:chOff x="7861" y="2535"/>
                              <a:chExt cx="180" cy="180"/>
                            </a:xfrm>
                          </wpg:grpSpPr>
                          <wps:wsp>
                            <wps:cNvPr id="13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21.05pt;height:32.9pt;width:521.6pt;z-index:-251645952;mso-width-relative:page;mso-height-relative:page;" coordorigin="6548,2291" coordsize="10432,658" o:gfxdata="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LiN9VjaAAAACwEAAA8AAAAAAAAAAQAg&#10;AAAAIgAAAGRycy9kb3ducmV2LnhtbFBLAQIUABQAAAAIAIdO4kDv0o6u8QQAAKsYAAAOAAAAAAAA&#10;AAEAIAAAACkBAABkcnMvZTJvRG9jLnhtbFBLBQYAAAAABgAGAFkBAACM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NNYsZ70AAADb&#10;AAAADwAAAGRycy9kb3ducmV2LnhtbEVPy2rCQBTdF/yH4Ra6qxNTkJo6SgkGC11Vg9DdJXPz0Myd&#10;mJmY1K/vLApdHs57vZ1MK27Uu8aygsU8AkFcWN1wpSA/Zs+vIJxH1thaJgU/5GC7mT2sMdF25C+6&#10;HXwlQgi7BBXU3neJlK6oyaCb2444cKXtDfoA+0rqHscQbloZR9FSGmw4NNTYUVpTcTkMRsEyj/fl&#10;7rM83a9p9l29n83LcDdKPT0uojcQnib/L/5zf2gFq7A+fA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ix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id="_x0000_s1026" o:spid="_x0000_s1026" o:spt="203" style="position:absolute;left:6548;top:2291;height:658;width:2063;" coordorigin="6548,2291" coordsize="2063,658"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style="position:absolute;left:6389;top:2614;flip:y;height:177;width:495;rotation:-5898240f;v-text-anchor:middle;" fillcolor="#262626 [2749]" filled="t" stroked="f" coordsize="495,177" o:gfxdata="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F0OrsAAADb&#10;AAAADwAAAAAAAAABACAAAAAiAAAAZHJzL2Rvd25yZXYueG1sUEsBAhQAFAAAAAgAh07iQDMvBZ47&#10;AAAAOQAAABAAAAAAAAAAAQAgAAAACgEAAGRycy9zaGFwZXhtbC54bWxQSwUGAAAAAAYABgBbAQAA&#10;tAM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wEvm574AAADb&#10;AAAADwAAAGRycy9kb3ducmV2LnhtbEWPQWvCQBSE7wX/w/IEL0V346HY6BrEou1BhFrF6yP7TNJm&#10;36bZVdN/7wpCj8PMfMPMss7W4kKtrxxrSEYKBHHuTMWFhv3XajgB4QOywdoxafgjD9m89zTD1Lgr&#10;f9JlFwoRIexT1FCG0KRS+rwki37kGuLonVxrMUTZFtK0eI1wW8uxUi/SYsVxocSGliXlP7uz1XCs&#10;39bboDbvz+p8yJvuu5Cr34XWg36ipiACdeE//Gh/GA2vY7h/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vm5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DHar7YAAADc&#10;AAAADwAAAGRycy9kb3ducmV2LnhtbEVPSwrCMBDdC94hjOBOEyuIVKMLQehCxB+uh2Zsi82kNLHq&#10;7Y0guJvH+85y/bK16Kj1lWMNk7ECQZw7U3Gh4XLejuYgfEA2WDsmDW/ysF71e0tMjXvykbpTKEQM&#10;YZ+ihjKEJpXS5yVZ9GPXEEfu5lqLIcK2kKbFZwy3tUyUmkmLFceGEhvalJTfTw+r4WqOmT/s1EZW&#10;vg5Jpop9lx20Hg4magEi0Cv8xT93ZuL8aQLfZ+IF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wx2q+2AAAA3AAAAA8A&#10;AAAAAAAAAQAgAAAAIgAAAGRycy9kb3ducmV2LnhtbFBLAQIUABQAAAAIAIdO4kAzLwWeOwAAADkA&#10;AAAQAAAAAAAAAAEAIAAAAAUBAABkcnMvc2hhcGV4bWwueG1sUEsFBgAAAAAGAAYAWwEAAK8DAAAA&#10;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_x0000_s1026" o:spid="_x0000_s1026" o:spt="203" style="position:absolute;left:8461;top:2476;flip:x;height:120;width:180;rotation:-5898240f;" coordorigin="7861,2535" coordsize="180,180" o:gfxdata="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KS3joLoAAADcAAAADwAAAAAAAAABACAAAAAiAAAAZHJzL2Rvd25yZXYueG1sUEsB&#10;AhQAFAAAAAgAh07iQDMvBZ47AAAAOQAAABUAAAAAAAAAAQAgAAAACQEAAGRycy9ncm91cHNoYXBl&#10;eG1sLnhtbFBLBQYAAAAABgAGAGABAADGAwAAAAA=&#10;">
                    <o:lock v:ext="edit" aspectratio="f"/>
                    <v:shape id="_x0000_s1026" o:spid="_x0000_s1026" o:spt="5" type="#_x0000_t5" style="position:absolute;left:7861;top:2535;height:180;width:180;v-text-anchor:middle;" fillcolor="#FFFFFF [3212]" filled="t" stroked="t" coordsize="21600,21600" o:gfxdata="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i1K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_x0000_s1026" o:spid="_x0000_s1026" o:spt="5" type="#_x0000_t5" style="position:absolute;left:7866;top:2540;height:170;width:170;v-text-anchor:middle;" fillcolor="#595959 [2109]" filled="t" stroked="f" coordsize="21600,21600" o:gfxdata="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Emmq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767808" behindDoc="1" locked="0" layoutInCell="1" allowOverlap="1">
                <wp:simplePos x="0" y="0"/>
                <wp:positionH relativeFrom="column">
                  <wp:posOffset>-781685</wp:posOffset>
                </wp:positionH>
                <wp:positionV relativeFrom="paragraph">
                  <wp:posOffset>4696460</wp:posOffset>
                </wp:positionV>
                <wp:extent cx="6624320" cy="417830"/>
                <wp:effectExtent l="0" t="0" r="5080" b="1905"/>
                <wp:wrapNone/>
                <wp:docPr id="175" name="组合 17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7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7" name="组合 137"/>
                        <wpg:cNvGrpSpPr/>
                        <wpg:grpSpPr>
                          <a:xfrm>
                            <a:off x="6548" y="2291"/>
                            <a:ext cx="2063" cy="658"/>
                            <a:chOff x="6548" y="2291"/>
                            <a:chExt cx="2063" cy="658"/>
                          </a:xfrm>
                        </wpg:grpSpPr>
                        <wps:wsp>
                          <wps:cNvPr id="17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1" name="组合 135"/>
                          <wpg:cNvGrpSpPr/>
                          <wpg:grpSpPr>
                            <a:xfrm rot="5400000" flipH="1">
                              <a:off x="8461" y="2476"/>
                              <a:ext cx="180" cy="120"/>
                              <a:chOff x="7861" y="2535"/>
                              <a:chExt cx="180" cy="180"/>
                            </a:xfrm>
                          </wpg:grpSpPr>
                          <wps:wsp>
                            <wps:cNvPr id="18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369.8pt;height:32.9pt;width:521.6pt;z-index:-251548672;mso-width-relative:page;mso-height-relative:page;" coordorigin="6548,2291" coordsize="10432,658" o:gfxdata="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ffoG4twAAAAMAQAADwAAAAAAAAAB&#10;ACAAAAAiAAAAZHJzL2Rvd25yZXYueG1sUEsBAhQAFAAAAAgAh07iQKGYQfHxBAAArhgAAA4AAAAA&#10;AAAAAQAgAAAAKwEAAGRycy9lMm9Eb2MueG1sUEsFBgAAAAAGAAYAWQEAAI4I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Xv3/Ar4AAADc&#10;AAAADwAAAGRycy9kb3ducmV2LnhtbEVPS2vCQBC+C/6HZYTemk0sxJJmlSJKCz1pQ6G3ITt5tNnZ&#10;mF2j9de7QsHbfHzPyVdn04mRBtdaVpBEMQji0uqWawXF5/bxGYTzyBo7y6TgjxysltNJjpm2J97R&#10;uPe1CCHsMlTQeN9nUrqyIYMusj1x4Co7GPQBDrXUA55CuOnkPI5TabDl0NBgT+uGyt/90ShIi/lb&#10;tfmovi6H9fa7fv0xT8eLUephlsQvIDyd/V38737XYf4ihdsz4QK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v3/A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gqLL+bwAAADc&#10;AAAADwAAAGRycy9kb3ducmV2LnhtbEWPTWvCQBCG7wX/wzJCb3WjiA2pqxRR6U1qpPQ4ZKfZ1Oxs&#10;yK5R/71zKPQ2w7wfzyzXN9+qgfrYBDYwnWSgiKtgG64NnMrdSw4qJmSLbWAycKcI69XoaYmFDVf+&#10;pOGYaiUhHAs04FLqCq1j5chjnISOWG4/ofeYZO1rbXu8Srhv9SzLFtpjw9LgsKONo+p8vHgp+T7t&#10;fw96W57LC7r58J5H+sqNeR5PszdQiW7pX/zn/rCC/yq08oxMo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iy/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Ctnqr4AAADc&#10;AAAADwAAAGRycy9kb3ducmV2LnhtbEVPS2vCQBC+C/6HZQQvUnf10No0G5EWbQ9SqA96HbLTJDU7&#10;G7Orpv/eLQje5uN7TjrvbC3O1PrKsYbJWIEgzp2puNCw2y4fZiB8QDZYOyYNf+RhnvV7KSbGXfiL&#10;zptQiBjCPkENZQhNIqXPS7Lox64hjtyPay2GCNtCmhYvMdzWcqrUo7RYcWwosaHXkvLD5mQ1fNdv&#10;q8+g1u8jddrnTfdbyOVxofVwMFEvIAJ14S6+uT9MnP/0DP/Px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nq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wBAopLwAAADc&#10;AAAADwAAAGRycy9kb3ducmV2LnhtbEWPT4vCMBDF78J+hzAL3myih0WqsYfCQg+L+A/PQzO2ZZtJ&#10;abJVv/3OQfA2w3vz3m+2xcP3aqIxdoEtLDMDirgOruPGwuX8vViDignZYR+YLDwpQrH7mG0xd+HO&#10;R5pOqVESwjFHC21KQ651rFvyGLMwEIt2C6PHJOvYaDfiXcJ9r1fGfGmPHUtDiwOVLdW/pz9v4eqO&#10;VTz8mFJ3sU+ryjT7qTpYO/9cmg2oRI/0Nr+uKyf4a8GXZ2QCv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QKKS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9aksRLoAAADc&#10;AAAADwAAAGRycy9kb3ducmV2LnhtbEVPzWrCQBC+F3yHZQq91U1SkBBdRQShoBe1DzBkxySYnU13&#10;x8S+fbcg9DYf3++sNg/Xq5FC7DwbyOcZKOLa244bA1+X/XsJKgqyxd4zGfihCJv17GWFlfUTn2g8&#10;S6NSCMcKDbQiQ6V1rFtyGOd+IE7c1QeHkmBotA04pXDX6yLLFtphx6mhxYF2LdW3890ZuBa7cP8o&#10;5HCR47QoD0f9vR1GY95e82wJSugh/+Kn+9Om+WUOf8+kC/T6F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9aksRLoAAADcAAAADwAAAAAAAAABACAAAAAiAAAAZHJzL2Rvd25yZXYueG1sUEsB&#10;AhQAFAAAAAgAh07iQDMvBZ47AAAAOQAAABUAAAAAAAAAAQAgAAAACQEAAGRycy9ncm91cHNoYXBl&#10;eG1sLnhtbFBLBQYAAAAABgAGAGABAADGAw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xUTZQr0AAADc&#10;AAAADwAAAGRycy9kb3ducmV2LnhtbEVPPW/CMBDdK/EfrEPqUhU7IFCUYhgQtKhTCSzdrvGRRMTn&#10;yHYJ/Pu6UqVu9/Q+b7m+2U5cyYfWsYZsokAQV860XGs4HXfPOYgQkQ12jknDnQKsV6OHJRbGDXyg&#10;axlrkUI4FKihibEvpAxVQxbDxPXEiTs7bzEm6GtpPA4p3HZyqtRCWmw5NTTY06ah6lJ+Ww326+5P&#10;w0y+vn3Oz/OP92z7VF22Wj+OM/UCItIt/ov/3HuT5udT+H0mXS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NlC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AK2gTboAAADc&#10;AAAADwAAAGRycy9kb3ducmV2LnhtbEVPS4vCMBC+L/gfwgje1lRlRaqxoCC+TqseehyasQ+bSWli&#10;1X9vFoS9zcf3nEXyNLXoqHWlZQWjYQSCOLO65FzB5bz5noFwHlljbZkUvMhBsux9LTDW9sG/1J18&#10;LkIIuxgVFN43sZQuK8igG9qGOHBX2xr0Aba51C0+Qrip5TiKptJgyaGhwIbWBWW3090o2L5WP2l6&#10;rORhrNOc9nTYdtVUqUF/FM1BeHr6f/HHvdNh/mwCf8+EC+Ty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raBNugAAANwA&#10;AAAPAAAAAAAAAAEAIAAAACIAAABkcnMvZG93bnJldi54bWxQSwECFAAUAAAACACHTuJAMy8FnjsA&#10;AAA5AAAAEAAAAAAAAAABACAAAAAJAQAAZHJzL3NoYXBleG1sLnhtbFBLBQYAAAAABgAGAFsBAACz&#10;AwAAAAA=&#10;" adj="10800">
                      <v:fill on="t" focussize="0,0"/>
                      <v:stroke on="f" weight="1pt" miterlimit="8" joinstyle="miter"/>
                      <v:imagedata o:title=""/>
                      <o:lock v:ext="edit" aspectratio="f"/>
                    </v:shape>
                  </v:group>
                </v:group>
              </v:group>
            </w:pict>
          </mc:Fallback>
        </mc:AlternateContent>
      </w:r>
      <w:r>
        <w:rPr>
          <w:sz w:val="21"/>
        </w:rPr>
        <mc:AlternateContent>
          <mc:Choice Requires="wpg">
            <w:drawing>
              <wp:anchor distT="0" distB="0" distL="114300" distR="114300" simplePos="0" relativeHeight="251619328" behindDoc="1" locked="0" layoutInCell="1" allowOverlap="1">
                <wp:simplePos x="0" y="0"/>
                <wp:positionH relativeFrom="column">
                  <wp:posOffset>-781685</wp:posOffset>
                </wp:positionH>
                <wp:positionV relativeFrom="paragraph">
                  <wp:posOffset>6258560</wp:posOffset>
                </wp:positionV>
                <wp:extent cx="6624320" cy="417830"/>
                <wp:effectExtent l="0" t="0" r="5080" b="1905"/>
                <wp:wrapNone/>
                <wp:docPr id="185" name="组合 185"/>
                <wp:cNvGraphicFramePr/>
                <a:graphic xmlns:a="http://schemas.openxmlformats.org/drawingml/2006/main">
                  <a:graphicData uri="http://schemas.microsoft.com/office/word/2010/wordprocessingGroup">
                    <wpg:wgp>
                      <wpg:cNvGrpSpPr/>
                      <wpg:grpSpPr>
                        <a:xfrm>
                          <a:off x="0" y="0"/>
                          <a:ext cx="6624320" cy="417830"/>
                          <a:chOff x="6548" y="2291"/>
                          <a:chExt cx="10432" cy="658"/>
                        </a:xfrm>
                      </wpg:grpSpPr>
                      <wps:wsp>
                        <wps:cNvPr id="186" name="矩形 3"/>
                        <wps:cNvSpPr/>
                        <wps:spPr>
                          <a:xfrm flipV="1">
                            <a:off x="822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7" name="组合 137"/>
                        <wpg:cNvGrpSpPr/>
                        <wpg:grpSpPr>
                          <a:xfrm>
                            <a:off x="6548" y="2291"/>
                            <a:ext cx="2063" cy="658"/>
                            <a:chOff x="6548" y="2291"/>
                            <a:chExt cx="2063" cy="658"/>
                          </a:xfrm>
                        </wpg:grpSpPr>
                        <wps:wsp>
                          <wps:cNvPr id="188"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9" name="矩形 7"/>
                          <wps:cNvSpPr/>
                          <wps:spPr>
                            <a:xfrm flipV="1">
                              <a:off x="6548" y="2294"/>
                              <a:ext cx="1824" cy="496"/>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0"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91" name="组合 135"/>
                          <wpg:cNvGrpSpPr/>
                          <wpg:grpSpPr>
                            <a:xfrm rot="5400000" flipH="1">
                              <a:off x="8461" y="2476"/>
                              <a:ext cx="180" cy="120"/>
                              <a:chOff x="7861" y="2535"/>
                              <a:chExt cx="180" cy="180"/>
                            </a:xfrm>
                          </wpg:grpSpPr>
                          <wps:wsp>
                            <wps:cNvPr id="192"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61.55pt;margin-top:492.8pt;height:32.9pt;width:521.6pt;z-index:-251697152;mso-width-relative:page;mso-height-relative:page;" coordorigin="6548,2291" coordsize="10432,658" o:gfxdata="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">
                <o:lock v:ext="edit" aspectratio="f"/>
                <v:rect id="矩形 3" o:spid="_x0000_s1026" o:spt="1" style="position:absolute;left:8220;top:2294;flip:y;height:496;width:8761;v-text-anchor:middle;" fillcolor="#F2F2F2 [3052]" filled="t" stroked="f" coordsize="21600,21600" o:gfxdata="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ojyW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组合 137" o:spid="_x0000_s1026" o:spt="203" style="position:absolute;left:6548;top:2291;height:658;width:2063;" coordorigin="6548,2291" coordsize="2063,658"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v-text-anchor:middle;" fillcolor="#262626 [2749]" filled="t" stroked="f" coordsize="495,177" o:gfxdata="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3u96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94;flip:y;height:496;width:1824;v-text-anchor:middle;" fillcolor="#3F3F3F" filled="t" stroked="f" coordsize="21600,21600" o:gfxdata="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heN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矩形 7" o:spid="_x0000_s1026" style="position:absolute;left:8171;top:2498;flip:x y;height:85;width:498;rotation:-5898240f;v-text-anchor:middle;" fillcolor="#262626 [2749]" filled="t" stroked="f" coordsize="498,85" o:gfxdata="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Jvnm8AAAA&#10;3AAAAA8AAAAAAAAAAQAgAAAAIgAAAGRycy9kb3ducmV2LnhtbFBLAQIUABQAAAAIAIdO4kAzLwWe&#10;OwAAADkAAAAQAAAAAAAAAAEAIAAAAAsBAABkcnMvc2hhcGV4bWwueG1sUEsFBgAAAAAGAAYAWwEA&#10;ALUDAAAAAA==&#10;" path="m0,85l84,0,413,0,498,85xe">
                    <v:path textboxrect="0,0,498,85" o:connectlocs="249,0;42,42;249,85;455,42" o:connectangles="247,164,82,0"/>
                    <v:fill on="t" focussize="0,0"/>
                    <v:stroke on="f" weight="1pt" miterlimit="8" joinstyle="miter"/>
                    <v:imagedata o:title=""/>
                    <o:lock v:ext="edit" aspectratio="f"/>
                    <v:textbox>
                      <w:txbxContent>
                        <w:p>
                          <w:pPr>
                            <w:jc w:val="center"/>
                            <w:rPr>
                              <w:rFonts w:hint="eastAsia"/>
                              <w:lang w:val="en-US" w:eastAsia="zh-CN"/>
                            </w:rPr>
                          </w:pPr>
                          <w:r>
                            <w:rPr>
                              <w:rFonts w:hint="eastAsia"/>
                              <w:lang w:val="en-US" w:eastAsia="zh-CN"/>
                            </w:rPr>
                            <w:t>1515</w:t>
                          </w:r>
                        </w:p>
                        <w:p>
                          <w:pPr>
                            <w:jc w:val="center"/>
                            <w:rPr>
                              <w:rFonts w:hint="eastAsia"/>
                              <w:lang w:val="en-US" w:eastAsia="zh-CN"/>
                            </w:rPr>
                          </w:pPr>
                        </w:p>
                      </w:txbxContent>
                    </v:textbox>
                  </v:shape>
                  <v:group id="组合 135" o:spid="_x0000_s1026" o:spt="203" style="position:absolute;left:8461;top:2476;flip:x;height:120;width:180;rotation:-5898240f;" coordorigin="7861,2535" coordsize="180,180" o:gfxdata="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Bwupm7AAAA3AAAAA8AAAAAAAAAAQAgAAAAIgAAAGRycy9kb3ducmV2LnhtbFBL&#10;AQIUABQAAAAIAIdO4kAzLwWeOwAAADkAAAAVAAAAAAAAAAEAIAAAAAoBAABkcnMvZ3JvdXBzaGFw&#10;ZXhtbC54bWxQSwUGAAAAAAYABgBgAQAAxwMAAAAA&#10;">
                    <o:lock v:ext="edit" aspectratio="f"/>
                    <v:shape id="等腰三角形 134" o:spid="_x0000_s1026" o:spt="5" type="#_x0000_t5" style="position:absolute;left:7861;top:2535;height:180;width:180;v-text-anchor:middle;" fillcolor="#FFFFFF [3212]" filled="t" stroked="t" coordsize="21600,21600" o:gfxdata="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fvQAA&#10;ANwAAAAPAAAAAAAAAAEAIAAAACIAAABkcnMvZG93bnJldi54bWxQSwECFAAUAAAACACHTuJAMy8F&#10;njsAAAA5AAAAEAAAAAAAAAABACAAAAAMAQAAZHJzL3NoYXBleG1sLnhtbFBLBQYAAAAABgAGAFsB&#10;AAC2AwAAAAA=&#10;" adj="10800">
                      <v:fill on="t" focussize="0,0"/>
                      <v:stroke weight="1pt" color="#FFFFFF [3212]" miterlimit="8" joinstyle="miter"/>
                      <v:imagedata o:title=""/>
                      <o:lock v:ext="edit" aspectratio="f"/>
                    </v:shape>
                    <v:shape id="等腰三角形 133" o:spid="_x0000_s1026" o:spt="5" type="#_x0000_t5" style="position:absolute;left:7866;top:2540;height:170;width:170;v-text-anchor:middle;" fillcolor="#595959 [2109]" filled="t" stroked="f" coordsize="21600,21600" o:gfxdata="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Q2kLsAAADc&#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group>
            </w:pict>
          </mc:Fallback>
        </mc:AlternateContent>
      </w:r>
    </w:p>
    <w:p>
      <w:pPr>
        <w:widowControl w:val="0"/>
        <w:pBdr>
          <w:top w:val="none" w:color="auto" w:sz="0" w:space="1"/>
          <w:left w:val="none" w:color="auto" w:sz="0" w:space="4"/>
          <w:bottom w:val="none" w:color="auto" w:sz="0" w:space="1"/>
          <w:right w:val="none" w:color="auto" w:sz="0" w:space="4"/>
          <w:between w:val="none" w:color="auto" w:sz="0" w:space="0"/>
        </w:pBdr>
        <w:jc w:val="both"/>
        <w:rPr>
          <w:sz w:val="21"/>
        </w:rPr>
      </w:pPr>
      <w:bookmarkStart w:id="0" w:name="_GoBack"/>
      <w:r>
        <mc:AlternateContent>
          <mc:Choice Requires="wps">
            <w:drawing>
              <wp:anchor distT="0" distB="0" distL="114300" distR="114300" simplePos="0" relativeHeight="251669504" behindDoc="0" locked="0" layoutInCell="1" allowOverlap="1">
                <wp:simplePos x="0" y="0"/>
                <wp:positionH relativeFrom="column">
                  <wp:posOffset>-568325</wp:posOffset>
                </wp:positionH>
                <wp:positionV relativeFrom="paragraph">
                  <wp:posOffset>4256405</wp:posOffset>
                </wp:positionV>
                <wp:extent cx="6842125" cy="1475740"/>
                <wp:effectExtent l="0" t="0" r="0" b="0"/>
                <wp:wrapNone/>
                <wp:docPr id="9" name="文本框 18"/>
                <wp:cNvGraphicFramePr/>
                <a:graphic xmlns:a="http://schemas.openxmlformats.org/drawingml/2006/main">
                  <a:graphicData uri="http://schemas.microsoft.com/office/word/2010/wordprocessingShape">
                    <wps:wsp>
                      <wps:cNvSpPr txBox="1"/>
                      <wps:spPr>
                        <a:xfrm>
                          <a:off x="0" y="0"/>
                          <a:ext cx="6842125" cy="1475740"/>
                        </a:xfrm>
                        <a:prstGeom prst="rect">
                          <a:avLst/>
                        </a:prstGeom>
                        <a:noFill/>
                        <a:ln w="6350">
                          <a:noFill/>
                        </a:ln>
                      </wps:spPr>
                      <wps:txb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wps:txbx>
                      <wps:bodyPr vert="horz" wrap="square" anchor="ctr" anchorCtr="0" upright="1"/>
                    </wps:wsp>
                  </a:graphicData>
                </a:graphic>
              </wp:anchor>
            </w:drawing>
          </mc:Choice>
          <mc:Fallback>
            <w:pict>
              <v:shape id="文本框 18" o:spid="_x0000_s1026" o:spt="202" type="#_x0000_t202" style="position:absolute;left:0pt;margin-left:-44.75pt;margin-top:335.15pt;height:116.2pt;width:538.75pt;z-index:251669504;v-text-anchor:middle;mso-width-relative:page;mso-height-relative:page;" filled="f" stroked="f" coordsize="21600,21600" o:gfxdata="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NwX3fcAAAACwEAAA8AAAAAAAAAAQAgAAAAIgAAAGRycy9kb3ducmV2LnhtbFBL&#10;AQIUABQAAAAIAIdO4kBL3VVWuQEAAEADAAAOAAAAAAAAAAEAIAAAACsBAABkcnMvZTJvRG9jLnht&#10;bFBLBQYAAAAABgAGAFkBAABWBQAAAAA=&#10;">
                <v:fill on="f" focussize="0,0"/>
                <v:stroke on="f" weight="0.5pt"/>
                <v:imagedata o:title=""/>
                <o:lock v:ext="edit" aspectratio="f"/>
                <v:textbox>
                  <w:txbxContent>
                    <w:tbl>
                      <w:tblPr>
                        <w:tblStyle w:val="9"/>
                        <w:tblW w:w="10086" w:type="dxa"/>
                        <w:tblInd w:w="0" w:type="dxa"/>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
                      <w:tblGrid>
                        <w:gridCol w:w="1754"/>
                        <w:gridCol w:w="8332"/>
                      </w:tblGrid>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850" w:hRule="atLeast"/>
                        </w:trPr>
                        <w:tc>
                          <w:tcPr>
                            <w:tcW w:w="10086" w:type="dxa"/>
                            <w:gridSpan w:val="2"/>
                            <w:tcBorders>
                              <w:tl2br w:val="nil"/>
                              <w:tr2bl w:val="nil"/>
                            </w:tcBorders>
                            <w:shd w:val="clear" w:color="auto" w:fill="auto"/>
                            <w:vAlign w:val="center"/>
                          </w:tcPr>
                          <w:p>
                            <w:pPr>
                              <w:spacing w:after="0" w:afterLines="68" w:afterAutospacing="0"/>
                              <w:rPr>
                                <w:rFonts w:hint="eastAsia" w:ascii="黑体" w:hAnsi="黑体" w:eastAsia="黑体" w:cs="黑体"/>
                                <w:b/>
                                <w:bCs/>
                                <w:color w:val="000000"/>
                                <w:sz w:val="20"/>
                                <w:szCs w:val="22"/>
                                <w:lang w:val="en-US" w:eastAsia="zh-CN"/>
                              </w:rPr>
                            </w:pPr>
                            <w:r>
                              <w:rPr>
                                <w:rFonts w:hint="eastAsia" w:ascii="黑体" w:hAnsi="黑体" w:eastAsia="黑体" w:cs="黑体"/>
                                <w:color w:val="FFFFFF" w:themeColor="background1"/>
                                <w:sz w:val="28"/>
                                <w:szCs w:val="28"/>
                                <w:lang w:val="en-US" w:eastAsia="zh-CN"/>
                                <w14:textFill>
                                  <w14:solidFill>
                                    <w14:schemeClr w14:val="bg1"/>
                                  </w14:solidFill>
                                </w14:textFill>
                              </w:rPr>
                              <w:t>教育经历</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310" w:hRule="atLeast"/>
                        </w:trPr>
                        <w:tc>
                          <w:tcPr>
                            <w:tcW w:w="1754" w:type="dxa"/>
                            <w:tcBorders>
                              <w:tl2br w:val="nil"/>
                              <w:tr2bl w:val="nil"/>
                            </w:tcBorders>
                            <w:textDirection w:val="lrTb"/>
                            <w:vAlign w:val="top"/>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新闻系</w:t>
                            </w:r>
                          </w:p>
                        </w:tc>
                        <w:tc>
                          <w:tcPr>
                            <w:tcW w:w="8332" w:type="dxa"/>
                            <w:tcBorders>
                              <w:tl2br w:val="nil"/>
                              <w:tr2bl w:val="nil"/>
                            </w:tcBorders>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中国政法大学</w:t>
                            </w:r>
                          </w:p>
                        </w:tc>
                      </w:tr>
                      <w:tr>
                        <w:tblPrEx>
                          <w:tblBorders>
                            <w:top w:val="dashSmallGap" w:color="C8C8C8" w:sz="4" w:space="0"/>
                            <w:left w:val="dashSmallGap" w:color="C8C8C8" w:sz="4" w:space="0"/>
                            <w:bottom w:val="dashSmallGap" w:color="C8C8C8" w:sz="4" w:space="0"/>
                            <w:right w:val="dashSmallGap" w:color="C8C8C8" w:sz="4" w:space="0"/>
                            <w:insideH w:val="dashSmallGap" w:color="C8C8C8" w:sz="4" w:space="0"/>
                            <w:insideV w:val="dashSmallGap" w:color="C8C8C8" w:sz="4" w:space="0"/>
                          </w:tblBorders>
                          <w:tblLayout w:type="fixed"/>
                          <w:tblCellMar>
                            <w:top w:w="0" w:type="dxa"/>
                            <w:left w:w="108" w:type="dxa"/>
                            <w:bottom w:w="0" w:type="dxa"/>
                            <w:right w:w="108" w:type="dxa"/>
                          </w:tblCellMar>
                        </w:tblPrEx>
                        <w:trPr>
                          <w:trHeight w:val="266" w:hRule="atLeast"/>
                        </w:trPr>
                        <w:tc>
                          <w:tcPr>
                            <w:tcW w:w="1754" w:type="dxa"/>
                            <w:tcBorders>
                              <w:tl2br w:val="nil"/>
                              <w:tr2bl w:val="nil"/>
                            </w:tcBorders>
                            <w:textDirection w:val="lrTb"/>
                            <w:vAlign w:val="top"/>
                          </w:tcPr>
                          <w:p>
                            <w:pPr>
                              <w:jc w:val="left"/>
                              <w:rPr>
                                <w:rFonts w:ascii="黑体" w:hAnsi="黑体" w:eastAsia="黑体" w:cs="黑体"/>
                                <w:color w:val="7F7F7F"/>
                                <w:sz w:val="20"/>
                                <w:szCs w:val="22"/>
                              </w:rPr>
                            </w:pPr>
                            <w:r>
                              <w:rPr>
                                <w:rFonts w:hint="eastAsia" w:ascii="黑体" w:hAnsi="黑体" w:eastAsia="黑体" w:cs="黑体"/>
                                <w:color w:val="595959"/>
                                <w:sz w:val="20"/>
                                <w:szCs w:val="22"/>
                              </w:rPr>
                              <w:t>20</w:t>
                            </w:r>
                            <w:r>
                              <w:rPr>
                                <w:rFonts w:hint="eastAsia" w:ascii="黑体" w:hAnsi="黑体" w:eastAsia="黑体" w:cs="黑体"/>
                                <w:color w:val="595959"/>
                                <w:sz w:val="20"/>
                                <w:szCs w:val="22"/>
                                <w:lang w:val="en-US" w:eastAsia="zh-CN"/>
                              </w:rPr>
                              <w:t>07</w:t>
                            </w:r>
                            <w:r>
                              <w:rPr>
                                <w:rFonts w:hint="eastAsia" w:ascii="黑体" w:hAnsi="黑体" w:eastAsia="黑体" w:cs="黑体"/>
                                <w:color w:val="595959"/>
                                <w:sz w:val="20"/>
                                <w:szCs w:val="22"/>
                              </w:rPr>
                              <w:t>-201</w:t>
                            </w:r>
                            <w:r>
                              <w:rPr>
                                <w:rFonts w:hint="eastAsia" w:ascii="黑体" w:hAnsi="黑体" w:eastAsia="黑体" w:cs="黑体"/>
                                <w:color w:val="595959"/>
                                <w:sz w:val="20"/>
                                <w:szCs w:val="22"/>
                                <w:lang w:val="en-US" w:eastAsia="zh-CN"/>
                              </w:rPr>
                              <w:t>1</w:t>
                            </w:r>
                          </w:p>
                        </w:tc>
                        <w:tc>
                          <w:tcPr>
                            <w:tcW w:w="8332" w:type="dxa"/>
                            <w:tcBorders>
                              <w:tl2br w:val="nil"/>
                              <w:tr2bl w:val="nil"/>
                            </w:tcBorders>
                          </w:tcPr>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新闻学</w:t>
                            </w:r>
                          </w:p>
                        </w:tc>
                      </w:tr>
                    </w:tbl>
                    <w:p>
                      <w:pPr>
                        <w:rPr>
                          <w:u w:val="thick"/>
                        </w:rPr>
                      </w:pPr>
                    </w:p>
                  </w:txbxContent>
                </v:textbox>
              </v:shape>
            </w:pict>
          </mc:Fallback>
        </mc:AlternateContent>
      </w:r>
      <w:r>
        <w:rPr>
          <w:sz w:val="21"/>
        </w:rPr>
        <w:br w:type="page"/>
      </w:r>
    </w:p>
    <w:bookmarkEnd w:id="0"/>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0" w:hRule="atLeast"/>
        </w:trPr>
        <w:tc>
          <w:tcPr>
            <w:tcW w:w="10115" w:type="dxa"/>
            <w:gridSpan w:val="2"/>
            <w:tcBorders>
              <w:top w:val="dashSmallGap" w:color="C8C8C8" w:sz="4" w:space="0"/>
              <w:left w:val="dashSmallGap" w:color="C8C8C8" w:sz="4" w:space="0"/>
              <w:bottom w:val="dashSmallGap" w:color="C8C8C8" w:sz="4" w:space="0"/>
              <w:right w:val="dashSmallGap" w:color="C8C8C8" w:sz="4" w:space="0"/>
            </w:tcBorders>
            <w:shd w:val="clear" w:color="auto" w:fill="auto"/>
            <w:vAlign w:val="center"/>
          </w:tcPr>
          <w:p>
            <w:pPr>
              <w:rPr>
                <w:rFonts w:hint="eastAsia" w:ascii="黑体" w:hAnsi="黑体" w:eastAsia="黑体" w:cs="黑体"/>
                <w:color w:val="FFFFFF" w:themeColor="background1"/>
                <w:sz w:val="28"/>
                <w:szCs w:val="28"/>
                <w:lang w:val="en-US" w:eastAsia="zh-CN"/>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一猫广告平台</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eastAsia="zh-CN"/>
              </w:rPr>
            </w:pP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【系统目</w:t>
            </w:r>
            <w:r>
              <w:rPr>
                <w:rFonts w:hint="eastAsia" w:ascii="黑体" w:hAnsi="黑体" w:eastAsia="黑体" w:cs="黑体"/>
                <w:color w:val="595959"/>
                <w:sz w:val="20"/>
                <w:szCs w:val="22"/>
                <w:lang w:val="en-US" w:eastAsia="zh-CN"/>
              </w:rPr>
              <w:t>标</w:t>
            </w:r>
            <w:r>
              <w:rPr>
                <w:rFonts w:hint="eastAsia" w:ascii="黑体" w:hAnsi="黑体" w:eastAsia="黑体" w:cs="黑体"/>
                <w:color w:val="595959"/>
                <w:sz w:val="20"/>
                <w:szCs w:val="22"/>
                <w:lang w:eastAsia="zh-CN"/>
              </w:rPr>
              <w:t>】</w:t>
            </w:r>
            <w:r>
              <w:rPr>
                <w:rFonts w:hint="eastAsia" w:ascii="黑体" w:hAnsi="黑体" w:eastAsia="黑体" w:cs="黑体"/>
                <w:color w:val="595959"/>
                <w:sz w:val="20"/>
                <w:szCs w:val="22"/>
                <w:lang w:val="en-US" w:eastAsia="zh-CN"/>
              </w:rPr>
              <w:t>为本站及外站实现广告投放、统计、平台管理的功能</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【负责功能】广告投放、监控程序，以及广告平台的视图层</w:t>
            </w:r>
          </w:p>
          <w:p>
            <w:pPr>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【前台脚本技术点】</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采用原生js编写，供全站页面部署广告代码</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封装了兼容ie5+以上的函数式类库和dom操作类库以及promise等底层接口，对上层程序进行了数据、业务、视图的分层，对业务逻辑进行了函数式的设计</w:t>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底层代码地址：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"https://github.com/triumphalism/normalize"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https://github.com/triumphalism/normalize</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eastAsia="zh-CN"/>
              </w:rPr>
              <w:t>完整代码地址：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"https://github.com/hitriumphalism/adms2"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https://github.com/hitriumphalism/adms2</w:t>
            </w:r>
            <w:r>
              <w:rPr>
                <w:rFonts w:hint="eastAsia" w:ascii="黑体" w:hAnsi="黑体" w:eastAsia="黑体" w:cs="黑体"/>
                <w:color w:val="595959"/>
                <w:sz w:val="20"/>
                <w:szCs w:val="22"/>
                <w:lang w:val="en-US" w:eastAsia="zh-CN"/>
              </w:rPr>
              <w:fldChar w:fldCharType="end"/>
            </w:r>
          </w:p>
          <w:p>
            <w:pPr>
              <w:numPr>
                <w:ilvl w:val="0"/>
                <w:numId w:val="1"/>
              </w:numPr>
              <w:ind w:left="845" w:leftChars="0" w:hanging="425" w:firstLineChars="0"/>
              <w:rPr>
                <w:rFonts w:hint="eastAsia" w:ascii="黑体" w:hAnsi="黑体" w:eastAsia="黑体" w:cs="黑体"/>
                <w:color w:val="595959"/>
                <w:sz w:val="20"/>
                <w:szCs w:val="22"/>
                <w:lang w:eastAsia="zh-CN"/>
              </w:rPr>
            </w:pPr>
            <w:r>
              <w:rPr>
                <w:rFonts w:hint="eastAsia" w:ascii="黑体" w:hAnsi="黑体" w:eastAsia="黑体" w:cs="黑体"/>
                <w:color w:val="595959"/>
                <w:sz w:val="20"/>
                <w:szCs w:val="22"/>
                <w:lang w:val="en-US" w:eastAsia="zh-CN"/>
              </w:rPr>
              <w:t>利用的工具：fis,chrome,charles,git,bash，gitlab,微信web开发者工具</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利用fis搭建本地环境，前端在本地就可以模拟数据和模拟交互的流程</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利用backbone定义了数据层和视图层</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前端直接产出可用的代码以及视图层，写完代码后就可以和后端代码集成，省去了前后台联调的步骤</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利用fis制作公共头和公共导航，利用fis解决代码对目录结构的依赖</w:t>
            </w:r>
          </w:p>
          <w:p>
            <w:pPr>
              <w:numPr>
                <w:ilvl w:val="0"/>
                <w:numId w:val="2"/>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前端掌控数据结构的定义，使视图层代码在本地由前端就可以进行自测的工作，并保证本地自测后线上可用，减轻了测试、php、前端的工作量</w:t>
            </w:r>
          </w:p>
          <w:p>
            <w:pPr>
              <w:numPr>
                <w:ilvl w:val="0"/>
                <w:numId w:val="0"/>
              </w:numPr>
              <w:ind w:leftChars="0"/>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一猫静态专题表单系统</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【系统目标】缓解大量的专题需求对专题团队带来的人力和排期压力，前端切完页面即完成了专题项目，不再需要前后端联调</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【系统功能】采集、校验、提交静态专题的表单数据</w:t>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【前台脚本技术点】</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解决了前端人员制作专题表单时遇到的异构问题，使一种数据结构和一套流程即可以描述、处理静态专题的表单以及表单数据的采集、校验、提交、错误处理等业务</w:t>
            </w:r>
          </w:p>
          <w:p>
            <w:pPr>
              <w:numPr>
                <w:ilvl w:val="0"/>
                <w:numId w:val="3"/>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"https://github.com/triumphalism/params"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https://github.com/triumphalism/params</w:t>
            </w:r>
            <w:r>
              <w:rPr>
                <w:rFonts w:hint="eastAsia" w:ascii="黑体" w:hAnsi="黑体" w:eastAsia="黑体" w:cs="黑体"/>
                <w:color w:val="595959"/>
                <w:sz w:val="20"/>
                <w:szCs w:val="22"/>
                <w:lang w:val="en-US" w:eastAsia="zh-CN"/>
              </w:rPr>
              <w:fldChar w:fldCharType="end"/>
            </w:r>
          </w:p>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后台页面技术点：</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抽象出后台的界面原型</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前端或者运营人员对已有的组件进行自由组合，也可以对组件的校验逻辑进行自由组合，也可以根据项目扩展组件</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校验逻辑可以由前端或者后台通过数据结构进行扩展，也可以由前端或者运营人员通过界面填入自定义的正则或者参数或者函数</w:t>
            </w:r>
          </w:p>
          <w:p>
            <w:pPr>
              <w:numPr>
                <w:ilvl w:val="0"/>
                <w:numId w:val="4"/>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用前端模板技术帮助后台渲染页面，并计算表单的token和以及生成表单的结构</w:t>
            </w:r>
          </w:p>
          <w:p>
            <w:p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一猫站点组件化重构</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（php页面解决方案）</w:t>
            </w: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color w:val="595959"/>
                <w:sz w:val="20"/>
                <w:szCs w:val="22"/>
                <w:lang w:val="en-US" w:eastAsia="zh-CN"/>
              </w:rPr>
            </w:pP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【职责】和同事一起利用百度开源项目fisp探索前后端分离的解决方案</w:t>
            </w:r>
          </w:p>
          <w:p>
            <w:p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由php程序输出页面为前端提供一个独立的环境，能帮助前台完成模板编写、页面的渲染等工作，使前端能够在本地开发、调试视图层代码</w:t>
            </w:r>
          </w:p>
          <w:p>
            <w:pPr>
              <w:numPr>
                <w:ilvl w:val="0"/>
                <w:numId w:val="0"/>
              </w:numPr>
              <w:rPr>
                <w:rFonts w:hint="eastAsia" w:ascii="黑体" w:hAnsi="黑体" w:eastAsia="黑体" w:cs="黑体"/>
                <w:color w:val="595959"/>
                <w:sz w:val="20"/>
                <w:szCs w:val="22"/>
                <w:lang w:val="en-US" w:eastAsia="zh-CN"/>
              </w:rPr>
            </w:pPr>
          </w:p>
        </w:tc>
      </w:tr>
    </w:tbl>
    <w:p>
      <w:r>
        <w:rPr>
          <w:sz w:val="21"/>
        </w:rPr>
        <mc:AlternateContent>
          <mc:Choice Requires="wps">
            <w:drawing>
              <wp:anchor distT="0" distB="0" distL="114300" distR="114300" simplePos="0" relativeHeight="251728896" behindDoc="1" locked="0" layoutInCell="1" allowOverlap="1">
                <wp:simplePos x="0" y="0"/>
                <wp:positionH relativeFrom="column">
                  <wp:posOffset>-621665</wp:posOffset>
                </wp:positionH>
                <wp:positionV relativeFrom="page">
                  <wp:posOffset>339725</wp:posOffset>
                </wp:positionV>
                <wp:extent cx="6682740" cy="10111105"/>
                <wp:effectExtent l="86995" t="104140" r="88265" b="109855"/>
                <wp:wrapNone/>
                <wp:docPr id="141" name="矩形 141"/>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95pt;margin-top:26.75pt;height:796.15pt;width:526.2pt;mso-position-vertical-relative:page;z-index:-251587584;v-text-anchor:middle;mso-width-relative:page;mso-height-relative:page;" fillcolor="#FFFFFF [3212]" filled="t" stroked="f" coordsize="21600,21600" o:gfxdata="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JdFarzaAAAACwEAAA8AAAAAAAAAAQAgAAAAIgAAAGRycy9kb3ducmV2LnhtbFBL&#10;AQIUABQAAAAIAIdO4kBgKxnbnwIAADYFAAAOAAAAAAAAAAEAIAAAACk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r>
        <mc:AlternateContent>
          <mc:Choice Requires="wpg">
            <w:drawing>
              <wp:anchor distT="0" distB="0" distL="114300" distR="114300" simplePos="0" relativeHeight="251768832" behindDoc="0" locked="0" layoutInCell="1" allowOverlap="1">
                <wp:simplePos x="0" y="0"/>
                <wp:positionH relativeFrom="column">
                  <wp:posOffset>-794385</wp:posOffset>
                </wp:positionH>
                <wp:positionV relativeFrom="page">
                  <wp:posOffset>626110</wp:posOffset>
                </wp:positionV>
                <wp:extent cx="6644005" cy="455295"/>
                <wp:effectExtent l="0" t="0" r="4445" b="1905"/>
                <wp:wrapNone/>
                <wp:docPr id="197" name="组合 197"/>
                <wp:cNvGraphicFramePr/>
                <a:graphic xmlns:a="http://schemas.openxmlformats.org/drawingml/2006/main">
                  <a:graphicData uri="http://schemas.microsoft.com/office/word/2010/wordprocessingGroup">
                    <wpg:wgp>
                      <wpg:cNvGrpSpPr/>
                      <wpg:grpSpPr>
                        <a:xfrm>
                          <a:off x="0" y="0"/>
                          <a:ext cx="6644005" cy="455295"/>
                          <a:chOff x="6548" y="2233"/>
                          <a:chExt cx="10463" cy="717"/>
                        </a:xfrm>
                      </wpg:grpSpPr>
                      <wps:wsp>
                        <wps:cNvPr id="198" name="矩形 3"/>
                        <wps:cNvSpPr/>
                        <wps:spPr>
                          <a:xfrm flipV="1">
                            <a:off x="8250" y="2294"/>
                            <a:ext cx="8761" cy="49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cNvPr id="199" name="组合 137"/>
                        <wpg:cNvGrpSpPr/>
                        <wpg:grpSpPr>
                          <a:xfrm>
                            <a:off x="6548" y="2233"/>
                            <a:ext cx="2063" cy="717"/>
                            <a:chOff x="6548" y="2233"/>
                            <a:chExt cx="2063" cy="717"/>
                          </a:xfrm>
                        </wpg:grpSpPr>
                        <wps:wsp>
                          <wps:cNvPr id="200" name="梯形 96"/>
                          <wps:cNvSpPr/>
                          <wps:spPr>
                            <a:xfrm rot="5400000" flipV="1">
                              <a:off x="6389" y="2614"/>
                              <a:ext cx="495" cy="177"/>
                            </a:xfrm>
                            <a:prstGeom prst="trapezoid">
                              <a:avLst>
                                <a:gd name="adj" fmla="val 80225"/>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201" name="矩形 7"/>
                          <wps:cNvSpPr/>
                          <wps:spPr>
                            <a:xfrm rot="10800000" flipV="1">
                              <a:off x="6548" y="2233"/>
                              <a:ext cx="1824" cy="557"/>
                            </a:xfrm>
                            <a:prstGeom prst="rect">
                              <a:avLst/>
                            </a:prstGeom>
                            <a:solidFill>
                              <a:srgbClr val="3F3F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wps:txbx>
                          <wps:bodyPr vert="horz"/>
                        </wps:wsp>
                        <wps:wsp>
                          <wps:cNvPr id="202" name="矩形 7"/>
                          <wps:cNvSpPr/>
                          <wps:spPr>
                            <a:xfrm rot="16200000" flipH="1" flipV="1">
                              <a:off x="8171" y="2498"/>
                              <a:ext cx="498" cy="85"/>
                            </a:xfrm>
                            <a:prstGeom prst="trapezoid">
                              <a:avLst>
                                <a:gd name="adj" fmla="val 99681"/>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3" name="组合 135"/>
                          <wpg:cNvGrpSpPr/>
                          <wpg:grpSpPr>
                            <a:xfrm rot="5400000" flipH="1">
                              <a:off x="8461" y="2476"/>
                              <a:ext cx="180" cy="120"/>
                              <a:chOff x="7861" y="2535"/>
                              <a:chExt cx="180" cy="180"/>
                            </a:xfrm>
                          </wpg:grpSpPr>
                          <wps:wsp>
                            <wps:cNvPr id="204" name="等腰三角形 134"/>
                            <wps:cNvSpPr/>
                            <wps:spPr>
                              <a:xfrm>
                                <a:off x="7861" y="2535"/>
                                <a:ext cx="180" cy="18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等腰三角形 133"/>
                            <wps:cNvSpPr/>
                            <wps:spPr>
                              <a:xfrm>
                                <a:off x="7866" y="2540"/>
                                <a:ext cx="170" cy="170"/>
                              </a:xfrm>
                              <a:prstGeom prst="triangl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grpSp>
                      </wpg:grpSp>
                    </wpg:wgp>
                  </a:graphicData>
                </a:graphic>
              </wp:anchor>
            </w:drawing>
          </mc:Choice>
          <mc:Fallback>
            <w:pict>
              <v:group id="_x0000_s1026" o:spid="_x0000_s1026" o:spt="203" style="position:absolute;left:0pt;margin-left:-62.55pt;margin-top:49.3pt;height:35.85pt;width:523.15pt;mso-position-vertical-relative:page;z-index:251768832;mso-width-relative:page;mso-height-relative:page;" coordorigin="6548,2233" coordsize="10463,717" o:gfxdata="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">
                <o:lock v:ext="edit" aspectratio="f"/>
                <v:rect id="矩形 3" o:spid="_x0000_s1026" o:spt="1" style="position:absolute;left:8250;top:2294;flip:y;height:496;width:8761;" fillcolor="#F2F2F2 [3052]" filled="t" stroked="f" coordsize="21600,21600" o:gfxdata="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47r&#10;AsEAAADc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ect>
                <v:group id="组合 137" o:spid="_x0000_s1026" o:spt="203" style="position:absolute;left:6548;top:2233;height:717;width:2063;" coordorigin="6548,2233" coordsize="2063,717"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shape id="梯形 96" o:spid="_x0000_s1026" style="position:absolute;left:6389;top:2614;flip:y;height:177;width:495;rotation:-5898240f;" fillcolor="#262626 [2749]" filled="t" stroked="f" coordsize="495,177" o:gfxdata="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o1m8AAAA&#10;3AAAAA8AAAAAAAAAAQAgAAAAIgAAAGRycy9kb3ducmV2LnhtbFBLAQIUABQAAAAIAIdO4kAzLwWe&#10;OwAAADkAAAAQAAAAAAAAAAEAIAAAAAsBAABkcnMvc2hhcGV4bWwueG1sUEsFBgAAAAAGAAYAWwEA&#10;ALUDAAAAAA==&#10;" path="m0,177l141,0,353,0,495,177xe">
                    <v:path o:connectlocs="247,0;70,88;247,177;424,88" o:connectangles="247,164,82,0"/>
                    <v:fill on="t" focussize="0,0"/>
                    <v:stroke on="f" weight="1pt" miterlimit="8" joinstyle="miter"/>
                    <v:imagedata o:title=""/>
                    <o:lock v:ext="edit" aspectratio="f"/>
                  </v:shape>
                  <v:rect id="矩形 7" o:spid="_x0000_s1026" o:spt="1" style="position:absolute;left:6548;top:2233;flip:y;height:557;width:1824;rotation:11796480f;" fillcolor="#3F3F3F" filled="t" stroked="f" coordsize="21600,21600" o:gfxdata="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5Y9i/&#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黑体" w:hAnsi="黑体" w:eastAsia="黑体" w:cs="黑体"/>
                              <w:sz w:val="28"/>
                              <w:szCs w:val="28"/>
                              <w:lang w:eastAsia="zh-CN"/>
                            </w:rPr>
                          </w:pPr>
                          <w:r>
                            <w:rPr>
                              <w:rFonts w:hint="eastAsia" w:ascii="黑体" w:hAnsi="黑体" w:eastAsia="黑体" w:cs="黑体"/>
                              <w:sz w:val="28"/>
                              <w:szCs w:val="28"/>
                              <w:lang w:eastAsia="zh-CN"/>
                            </w:rPr>
                            <w:t>项目经历</w:t>
                          </w:r>
                        </w:p>
                      </w:txbxContent>
                    </v:textbox>
                  </v:rect>
                  <v:shape id="矩形 7" o:spid="_x0000_s1026" style="position:absolute;left:8171;top:2498;flip:x y;height:85;width:498;rotation:-5898240f;v-text-anchor:middle;" fillcolor="#262626 [2749]" filled="t" stroked="f" coordsize="498,85" o:gfxdata="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XhxbrgAAADcAAAA&#10;DwAAAAAAAAABACAAAAAiAAAAZHJzL2Rvd25yZXYueG1sUEsBAhQAFAAAAAgAh07iQDMvBZ47AAAA&#10;OQAAABAAAAAAAAAAAQAgAAAABwEAAGRycy9zaGFwZXhtbC54bWxQSwUGAAAAAAYABgBbAQAAsQMA&#10;AAAA&#10;" path="m0,85l84,0,413,0,498,85xe">
                    <v:path textboxrect="0,0,498,85" o:connectlocs="249,0;42,42;249,85;455,42" o:connectangles="247,164,82,0"/>
                    <v:fill on="t" focussize="0,0"/>
                    <v:stroke on="f" weight="1pt" miterlimit="8" joinstyle="miter"/>
                    <v:imagedata o:title=""/>
                    <o:lock v:ext="edit" aspectratio="f"/>
                    <v:textbox>
                      <w:txbxContent>
                        <w:p>
                          <w:pPr>
                            <w:pStyle w:val="4"/>
                            <w:jc w:val="center"/>
                          </w:pPr>
                          <w:r>
                            <w:rPr>
                              <w:rFonts w:ascii="Calibri" w:hAnsi="Times New Roman" w:eastAsia="宋体"/>
                              <w:kern w:val="2"/>
                              <w:sz w:val="21"/>
                              <w:szCs w:val="21"/>
                            </w:rPr>
                            <w:t>1515</w:t>
                          </w:r>
                        </w:p>
                        <w:p>
                          <w:pPr>
                            <w:pStyle w:val="4"/>
                            <w:jc w:val="center"/>
                          </w:pPr>
                          <w:r>
                            <w:rPr>
                              <w:rFonts w:ascii="Calibri" w:hAnsi="Times New Roman" w:eastAsia="宋体"/>
                              <w:kern w:val="2"/>
                              <w:sz w:val="21"/>
                              <w:szCs w:val="21"/>
                            </w:rPr>
                            <w:t> </w:t>
                          </w:r>
                        </w:p>
                      </w:txbxContent>
                    </v:textbox>
                  </v:shape>
                  <v:group id="组合 135" o:spid="_x0000_s1026" o:spt="203" style="position:absolute;left:8461;top:2476;flip:x;height:120;width:180;rotation:-5898240f;" coordorigin="7861,2535" coordsize="180,180" o:gfxdata="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cwXWOvAAAANwAAAAPAAAAAAAAAAEAIAAAACIAAABkcnMvZG93bnJldi54bWxQ&#10;SwECFAAUAAAACACHTuJAMy8FnjsAAAA5AAAAFQAAAAAAAAABACAAAAALAQAAZHJzL2dyb3Vwc2hh&#10;cGV4bWwueG1sUEsFBgAAAAAGAAYAYAEAAMgDAAAAAA==&#10;">
                    <o:lock v:ext="edit" aspectratio="f"/>
                    <v:shape id="等腰三角形 134" o:spid="_x0000_s1026" o:spt="5" type="#_x0000_t5" style="position:absolute;left:7861;top:2535;height:180;width:180;" fillcolor="#FFFFFF [3212]" filled="t" stroked="t" coordsize="21600,21600" o:gfxdata="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BJOO&#10;wAAAANwAAAAPAAAAAAAAAAEAIAAAACIAAABkcnMvZG93bnJldi54bWxQSwECFAAUAAAACACHTuJA&#10;My8FnjsAAAA5AAAAEAAAAAAAAAABACAAAAAPAQAAZHJzL3NoYXBleG1sLnhtbFBLBQYAAAAABgAG&#10;AFsBAAC5AwAAAAA=&#10;" adj="10800">
                      <v:fill on="t" focussize="0,0"/>
                      <v:stroke weight="1pt" color="#FFFFFF [3212]" miterlimit="8" joinstyle="miter"/>
                      <v:imagedata o:title=""/>
                      <o:lock v:ext="edit" aspectratio="f"/>
                    </v:shape>
                    <v:shape id="等腰三角形 133" o:spid="_x0000_s1026" o:spt="5" type="#_x0000_t5" style="position:absolute;left:7866;top:2540;height:170;width:170;" fillcolor="#595959 [2109]" filled="t" stroked="f" coordsize="21600,21600" o:gfxdata="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SqR6/&#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group>
            </w:pict>
          </mc:Fallback>
        </mc:AlternateContent>
      </w:r>
    </w:p>
    <w:p>
      <w:r>
        <w:br w:type="page"/>
      </w: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5"/>
        <w:gridCol w:w="8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numId w:val="0"/>
              </w:numPr>
              <w:rPr>
                <w:rFonts w:hint="eastAsia" w:ascii="黑体" w:hAnsi="黑体" w:eastAsia="黑体" w:cs="黑体"/>
                <w:color w:val="595959"/>
                <w:sz w:val="20"/>
                <w:szCs w:val="22"/>
                <w:lang w:val="en-US" w:eastAsia="zh-CN"/>
              </w:rPr>
            </w:pP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改造php的smarty模板，使之能够组件化</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利用fis管理网站的静态资源，解决人肉管理依赖的麻烦，并为压缩打包静态资源提供定制的能力</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前端独立于后台迭代页面效果</w:t>
            </w:r>
          </w:p>
          <w:p>
            <w:pPr>
              <w:numPr>
                <w:ilvl w:val="0"/>
                <w:numId w:val="5"/>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前端独立于后台进行项目的上线测试等工作</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静态页面解决方案</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支持js模块化，css模块化，以及严格的目录规范，部署规范</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支持静态资源的同步加载和异步加载</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管理静态资源的公共依赖和私有依赖</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html，css，js组成一个单独的模块，并可以在本地被直接调用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支持es6，typescript，less，sass语法</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支持数据模拟</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资源引用软编码，可自由变换目录以及添加指纹以及自由打包</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用ubuntu搭建环境，并封装成vagrant盒子供团队成员复用</w:t>
            </w:r>
          </w:p>
          <w:p>
            <w:pPr>
              <w:numPr>
                <w:ilvl w:val="0"/>
                <w:numId w:val="6"/>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下一步计划用docker来封装环境，解决环境更新的问题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【实现方法】利用百度开源项目fis以及丰富的插件系统，自定义项目规则</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"https://github.com/hitriumphalism/static"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https://github.com/hitriumphalism/static</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react页面解决方案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（js页面解决方案）</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ind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【方案目标】</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形成ui组件库</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js，css，静态视图、数据视图的模块化</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支持ts，es6，less</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支持npm生态，诸如antd等开源组件</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利用less编写栅格化布局</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Rem移动端适配方案</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环境封装成vagrant盒子，优化、部署、上线、打包都脚本化，前端只需要关心切图和逻辑编写即可</w:t>
            </w:r>
          </w:p>
          <w:p>
            <w:pPr>
              <w:numPr>
                <w:ilvl w:val="0"/>
                <w:numId w:val="7"/>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下一步计划用docker封装环境，解决环境更新的问题</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【实现方法】利用开源项目fis、antd、react、less、ts等</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"https://github.com/hitriumphalism/redux"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https://github.com/hitriumphalism/redux</w:t>
            </w:r>
            <w:r>
              <w:rPr>
                <w:rFonts w:hint="eastAsia" w:ascii="黑体" w:hAnsi="黑体" w:eastAsia="黑体" w:cs="黑体"/>
                <w:color w:val="595959"/>
                <w:sz w:val="20"/>
                <w:szCs w:val="22"/>
                <w:lang w:val="en-US" w:eastAsia="zh-CN"/>
              </w:rPr>
              <w:fldChar w:fldCharType="end"/>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【环境地址】http://pan.baidu.com/s/1jHU2Cku</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一猫双十一小游戏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【实现方法】egret，greensock，p2，egret wing3，typescript</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【技术点】动画编写依赖greensock，物理动画依赖p2，资源优化依赖fis</w:t>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【线上地址】http://zt.m.emao.com/201610/ssyyx/</w:t>
            </w:r>
            <w:r>
              <w:rPr>
                <w:rFonts w:hint="eastAsia" w:ascii="黑体" w:hAnsi="黑体" w:eastAsia="黑体" w:cs="黑体"/>
                <w:color w:val="595959"/>
                <w:sz w:val="20"/>
                <w:szCs w:val="22"/>
                <w:lang w:val="en-US" w:eastAsia="zh-CN"/>
              </w:rPr>
              <w:br w:type="textWrapping"/>
            </w:r>
            <w:r>
              <w:rPr>
                <w:sz w:val="21"/>
              </w:rPr>
              <mc:AlternateContent>
                <mc:Choice Requires="wps">
                  <w:drawing>
                    <wp:anchor distT="0" distB="0" distL="114300" distR="114300" simplePos="0" relativeHeight="252390400" behindDoc="1" locked="0" layoutInCell="1" allowOverlap="1">
                      <wp:simplePos x="0" y="0"/>
                      <wp:positionH relativeFrom="column">
                        <wp:posOffset>-1475105</wp:posOffset>
                      </wp:positionH>
                      <wp:positionV relativeFrom="page">
                        <wp:posOffset>-7529830</wp:posOffset>
                      </wp:positionV>
                      <wp:extent cx="6682740" cy="10111105"/>
                      <wp:effectExtent l="86995" t="104140" r="88265" b="109855"/>
                      <wp:wrapNone/>
                      <wp:docPr id="30" name="矩形 3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592.9pt;height:796.15pt;width:526.2pt;mso-position-vertical-relative:page;z-index:-250926080;v-text-anchor:middle;mso-width-relative:page;mso-height-relative:page;" fillcolor="#FFFFFF [3212]" filled="t" stroked="f" coordsize="21600,21600" o:gfxdata="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Hwq1zbAAAADgEAAA8AAAAAAAAAAQAgAAAAIgAAAGRycy9kb3ducmV2LnhtbFBL&#10;AQIUABQAAAAIAIdO4kCWHX6UngIAADQFAAAOAAAAAAAAAAEAIAAAACoBAABkcnMvZTJvRG9jLnht&#10;bFBLBQYAAAAABgAGAFkBAAA6Bg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4"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一猫音乐播放器</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【项目介绍】为一猫资讯频道pc端和wap端提供猫女郎播报资讯的能力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【Demo地址】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"https://github.com/redqietu/audio"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https://github.com/redqietu/audio</w:t>
            </w:r>
            <w:r>
              <w:rPr>
                <w:rFonts w:hint="eastAsia" w:ascii="黑体" w:hAnsi="黑体" w:eastAsia="黑体" w:cs="黑体"/>
                <w:color w:val="595959"/>
                <w:sz w:val="20"/>
                <w:szCs w:val="22"/>
                <w:lang w:val="en-US" w:eastAsia="zh-CN"/>
              </w:rPr>
              <w:fldChar w:fldCharType="end"/>
            </w:r>
          </w:p>
          <w:p>
            <w:pPr>
              <w:numPr>
                <w:ilvl w:val="0"/>
                <w:numId w:val="0"/>
              </w:numPr>
              <w:rPr>
                <w:rFonts w:hint="eastAsia" w:ascii="宋体" w:hAnsi="宋体" w:eastAsia="宋体" w:cs="宋体"/>
                <w:b w:val="0"/>
                <w:bCs/>
                <w:sz w:val="21"/>
                <w:szCs w:val="21"/>
                <w:lang w:val="en-US" w:eastAsia="zh-CN"/>
              </w:rPr>
            </w:pPr>
            <w:r>
              <w:rPr>
                <w:rFonts w:hint="eastAsia" w:ascii="黑体" w:hAnsi="黑体" w:eastAsia="黑体" w:cs="黑体"/>
                <w:color w:val="595959"/>
                <w:sz w:val="20"/>
                <w:szCs w:val="22"/>
                <w:lang w:val="en-US" w:eastAsia="zh-CN"/>
              </w:rPr>
              <w:t>【技术点】原生js和web audio 接口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一猫全站的其他频道</w:t>
            </w:r>
          </w:p>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【参与项目】一猫约惠频道、买车帮频道、问答频道、车型库频道、招聘系统、h5 营销、口碑频道、资讯后台、专题、双十一小游戏、大屏幕页面、自媒体后台、买车帮后台、买车帮抽奖系统、音频项目</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【职责】前台以及后台的页面制作和功能制作，bug排查</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【技术点】传统的开发模式，切图，利用抓包工具和谷歌浏览器调试代码bug，利用代理工具做移动端真机测试，协助后端套数据，联调数据和调试功能</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一猫采编发系统</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【职责】被采集站点页面结构发生变化或者对方采取反扒措施后协助php查找原因，以及协助php调试node代码</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【技术点】对http、浏览器、js的理解</w:t>
            </w:r>
            <w:r>
              <w:rPr>
                <w:rFonts w:hint="eastAsia" w:ascii="黑体" w:hAnsi="黑体" w:eastAsia="黑体" w:cs="黑体"/>
                <w:color w:val="595959"/>
                <w:sz w:val="20"/>
                <w:szCs w:val="22"/>
                <w:lang w:val="en-US" w:eastAsia="zh-CN"/>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联动在线h5程序</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【项目背景】以页面的形式插入到ios、安卓客户端提供给用户编辑和制作h5页面的能力</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【实现方式】利用gulp搭建本地环境，利用angular制作程序</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【系统功能】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由前端程序在app里提供界面供用户操作，由前端程序生成h5页面的数据和生成最后的h5页面</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提供各类动画缓动效果，页面涂抹功能，音乐功能，文本编辑功能</w:t>
            </w:r>
          </w:p>
          <w:p>
            <w:pPr>
              <w:numPr>
                <w:ilvl w:val="0"/>
                <w:numId w:val="8"/>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动画效果用户可以自由编辑和自由组合</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技术点：</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前端程序生成杂志数据，以及追踪数据的变更和用户的操作</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设计了应用的数据模型和交互方式</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利用angular1的双向数据绑定功能来渲染动态h5页面和跟踪用户的操作编辑h5页面数据</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利用angular1的路由整站页面</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利用angular1的模块功能切分应用逻辑为视图、控制器、服务、指令</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利用gulp以及插件做自动化、数据模拟功能</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跟ios和安卓交互，将图片上传功能交给客户端</w:t>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个人github仓库地址：</w:t>
            </w:r>
            <w:r>
              <w:rPr>
                <w:rFonts w:hint="eastAsia" w:ascii="黑体" w:hAnsi="黑体" w:eastAsia="黑体" w:cs="黑体"/>
                <w:color w:val="595959"/>
                <w:sz w:val="20"/>
                <w:szCs w:val="22"/>
                <w:lang w:val="en-US" w:eastAsia="zh-CN"/>
              </w:rPr>
              <w:fldChar w:fldCharType="begin"/>
            </w:r>
            <w:r>
              <w:rPr>
                <w:rFonts w:hint="eastAsia" w:ascii="黑体" w:hAnsi="黑体" w:eastAsia="黑体" w:cs="黑体"/>
                <w:color w:val="595959"/>
                <w:sz w:val="20"/>
                <w:szCs w:val="22"/>
                <w:lang w:val="en-US" w:eastAsia="zh-CN"/>
              </w:rPr>
              <w:instrText xml:space="preserve"> HYPERLINK "https://github.com/hongxinwang/magazine" </w:instrText>
            </w:r>
            <w:r>
              <w:rPr>
                <w:rFonts w:hint="eastAsia" w:ascii="黑体" w:hAnsi="黑体" w:eastAsia="黑体" w:cs="黑体"/>
                <w:color w:val="595959"/>
                <w:sz w:val="20"/>
                <w:szCs w:val="22"/>
                <w:lang w:val="en-US" w:eastAsia="zh-CN"/>
              </w:rPr>
              <w:fldChar w:fldCharType="separate"/>
            </w:r>
            <w:r>
              <w:rPr>
                <w:rFonts w:hint="eastAsia" w:ascii="黑体" w:hAnsi="黑体" w:eastAsia="黑体" w:cs="黑体"/>
                <w:color w:val="595959"/>
                <w:sz w:val="20"/>
                <w:szCs w:val="22"/>
                <w:lang w:val="en-US" w:eastAsia="zh-CN"/>
              </w:rPr>
              <w:t>https://github.com/hongxinwang/magazine</w:t>
            </w:r>
            <w:r>
              <w:rPr>
                <w:rFonts w:hint="eastAsia" w:ascii="黑体" w:hAnsi="黑体" w:eastAsia="黑体" w:cs="黑体"/>
                <w:color w:val="595959"/>
                <w:sz w:val="20"/>
                <w:szCs w:val="22"/>
                <w:lang w:val="en-US" w:eastAsia="zh-CN"/>
              </w:rPr>
              <w:fldChar w:fldCharType="end"/>
            </w:r>
          </w:p>
          <w:p>
            <w:pPr>
              <w:numPr>
                <w:ilvl w:val="0"/>
                <w:numId w:val="9"/>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线上效果地址：http://mookservice.5.cn/inner/magazine/createH5.json#/                                                                      （app已下架且无人维护，web单页面需内嵌到app才能看到完整效果）</w:t>
            </w:r>
          </w:p>
          <w:p>
            <w:pPr>
              <w:numPr>
                <w:ilvl w:val="0"/>
                <w:numId w:val="0"/>
              </w:numPr>
              <w:rPr>
                <w:rFonts w:hint="eastAsia" w:ascii="黑体" w:hAnsi="黑体" w:eastAsia="黑体" w:cs="黑体"/>
                <w:color w:val="595959"/>
                <w:sz w:val="20"/>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2025" w:type="dxa"/>
            <w:tcBorders>
              <w:top w:val="dashSmallGap" w:color="C8C8C8" w:sz="4" w:space="0"/>
              <w:left w:val="dashSmallGap" w:color="C8C8C8" w:sz="4" w:space="0"/>
              <w:bottom w:val="dashSmallGap" w:color="C8C8C8" w:sz="4" w:space="0"/>
              <w:right w:val="dashSmallGap" w:color="C8C8C8" w:sz="4" w:space="0"/>
            </w:tcBorders>
            <w:vAlign w:val="center"/>
          </w:tcPr>
          <w:p>
            <w:pPr>
              <w:jc w:val="cente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r>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t>联动在线h5营销页</w:t>
            </w:r>
          </w:p>
        </w:tc>
        <w:tc>
          <w:tcPr>
            <w:tcW w:w="8090" w:type="dxa"/>
            <w:tcBorders>
              <w:top w:val="dashSmallGap" w:color="C8C8C8" w:sz="4" w:space="0"/>
              <w:left w:val="dashSmallGap" w:color="C8C8C8" w:sz="4" w:space="0"/>
              <w:bottom w:val="dashSmallGap" w:color="C8C8C8" w:sz="4" w:space="0"/>
              <w:right w:val="dashSmallGap" w:color="C8C8C8" w:sz="4" w:space="0"/>
            </w:tcBorders>
            <w:vAlign w:val="center"/>
          </w:tcPr>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【项目介绍】由前端解析数据结构并输出h5页面和动画效果</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【功能介绍】</w:t>
            </w:r>
          </w:p>
          <w:p>
            <w:pPr>
              <w:numPr>
                <w:ilvl w:val="0"/>
                <w:numId w:val="10"/>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解析数据，渲染出适配各种机型的、高性能的h5页面</w:t>
            </w:r>
          </w:p>
          <w:p>
            <w:pPr>
              <w:numPr>
                <w:ilvl w:val="0"/>
                <w:numId w:val="0"/>
              </w:numPr>
              <w:rPr>
                <w:rFonts w:hint="eastAsia" w:ascii="黑体" w:hAnsi="黑体" w:eastAsia="黑体" w:cs="黑体"/>
                <w:color w:val="595959"/>
                <w:sz w:val="20"/>
                <w:szCs w:val="22"/>
                <w:lang w:val="en-US" w:eastAsia="zh-CN"/>
              </w:rPr>
            </w:pPr>
            <w:r>
              <w:rPr>
                <w:sz w:val="21"/>
              </w:rPr>
              <mc:AlternateContent>
                <mc:Choice Requires="wps">
                  <w:drawing>
                    <wp:anchor distT="0" distB="0" distL="114300" distR="114300" simplePos="0" relativeHeight="252207104" behindDoc="1" locked="0" layoutInCell="1" allowOverlap="1">
                      <wp:simplePos x="0" y="0"/>
                      <wp:positionH relativeFrom="column">
                        <wp:posOffset>-1475105</wp:posOffset>
                      </wp:positionH>
                      <wp:positionV relativeFrom="page">
                        <wp:posOffset>-8291830</wp:posOffset>
                      </wp:positionV>
                      <wp:extent cx="6682740" cy="10111105"/>
                      <wp:effectExtent l="86995" t="104140" r="88265" b="109855"/>
                      <wp:wrapNone/>
                      <wp:docPr id="8" name="矩形 8"/>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15pt;margin-top:-652.9pt;height:796.15pt;width:526.2pt;mso-position-vertical-relative:page;z-index:-251109376;v-text-anchor:middle;mso-width-relative:page;mso-height-relative:page;" fillcolor="#FFFFFF [3212]" filled="t" stroked="f" coordsize="21600,21600" o:gfxdata="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k9aLl9wAAAAOAQAADwAAAAAAAAABACAAAAAiAAAAZHJzL2Rvd25yZXYueG1sUEsB&#10;AhQAFAAAAAgAh07iQGkpdDmcAgAAMgUAAA4AAAAAAAAAAQAgAAAAKwEAAGRycy9lMm9Eb2MueG1s&#10;UEsFBgAAAAAGAAYAWQEAADkGAAAAAA==&#10;">
                      <v:fill on="t" focussize="0,0"/>
                      <v:stroke on="f" weight="1pt" miterlimit="8" joinstyle="miter"/>
                      <v:imagedata o:title=""/>
                      <o:lock v:ext="edit" aspectratio="f"/>
                      <v:shadow on="t" type="perspective" color="#000000" opacity="6553f" offset="0pt,0pt" origin="0f,0f" matrix="66191f,0f,0f,66191f"/>
                    </v:rect>
                  </w:pict>
                </mc:Fallback>
              </mc:AlternateContent>
            </w:r>
          </w:p>
        </w:tc>
      </w:tr>
    </w:tbl>
    <w:p>
      <w:pPr>
        <w:rPr>
          <w:sz w:val="21"/>
        </w:rPr>
      </w:pPr>
    </w:p>
    <w:tbl>
      <w:tblPr>
        <w:tblStyle w:val="9"/>
        <w:tblpPr w:leftFromText="180" w:rightFromText="180" w:vertAnchor="page" w:horzAnchor="page" w:tblpX="1105" w:tblpY="864"/>
        <w:tblOverlap w:val="never"/>
        <w:tblW w:w="101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4"/>
        <w:gridCol w:w="8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trPr>
        <w:tc>
          <w:tcPr>
            <w:tcW w:w="1754" w:type="dxa"/>
            <w:tcBorders>
              <w:top w:val="dashSmallGap" w:color="C8C8C8" w:sz="4" w:space="0"/>
              <w:left w:val="dashSmallGap" w:color="C8C8C8" w:sz="4" w:space="0"/>
              <w:bottom w:val="dashSmallGap" w:color="C8C8C8" w:sz="4" w:space="0"/>
              <w:right w:val="dashSmallGap" w:color="C8C8C8" w:sz="4" w:space="0"/>
            </w:tcBorders>
            <w:vAlign w:val="top"/>
          </w:tcPr>
          <w:p>
            <w:pPr>
              <w:jc w:val="both"/>
              <w:rPr>
                <w:rFonts w:hint="eastAsia" w:ascii="黑体" w:hAnsi="黑体" w:eastAsia="黑体" w:cs="黑体"/>
                <w:b/>
                <w:bCs/>
                <w:color w:val="404040" w:themeColor="text1" w:themeTint="BF"/>
                <w:sz w:val="20"/>
                <w:szCs w:val="22"/>
                <w:lang w:val="en-US" w:eastAsia="zh-CN"/>
                <w14:textFill>
                  <w14:solidFill>
                    <w14:schemeClr w14:val="tx1">
                      <w14:lumMod w14:val="75000"/>
                      <w14:lumOff w14:val="25000"/>
                    </w14:schemeClr>
                  </w14:solidFill>
                </w14:textFill>
              </w:rPr>
            </w:pPr>
          </w:p>
        </w:tc>
        <w:tc>
          <w:tcPr>
            <w:tcW w:w="8361" w:type="dxa"/>
            <w:tcBorders>
              <w:top w:val="dashSmallGap" w:color="C8C8C8" w:sz="4" w:space="0"/>
              <w:left w:val="dashSmallGap" w:color="C8C8C8" w:sz="4" w:space="0"/>
              <w:bottom w:val="dashSmallGap" w:color="C8C8C8" w:sz="4" w:space="0"/>
              <w:right w:val="dashSmallGap" w:color="C8C8C8" w:sz="4" w:space="0"/>
            </w:tcBorders>
            <w:vAlign w:val="center"/>
          </w:tcPr>
          <w:p>
            <w:pPr>
              <w:numPr>
                <w:numId w:val="0"/>
              </w:numPr>
              <w:ind w:left="420" w:left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b. 解析广告数据，在h5营销页面上打广告</w:t>
            </w:r>
          </w:p>
          <w:p>
            <w:pPr>
              <w:numPr>
                <w:ilvl w:val="0"/>
                <w:numId w:val="0"/>
              </w:numPr>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br w:type="textWrapping"/>
            </w:r>
            <w:r>
              <w:rPr>
                <w:rFonts w:hint="eastAsia" w:ascii="黑体" w:hAnsi="黑体" w:eastAsia="黑体" w:cs="黑体"/>
                <w:color w:val="595959"/>
                <w:sz w:val="20"/>
                <w:szCs w:val="22"/>
                <w:lang w:val="en-US" w:eastAsia="zh-CN"/>
              </w:rPr>
              <w:t>【技术点】</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H5展示页图片资源繁多，通过监控页面滑动情况做懒加载和预加载</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利用前端模板渲染出h5页面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通过browserify实现js模块化</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利用css3做页面元素的动画效果，利用canvas做涂抹效果，利用web audio做音效</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利用原生js编写页面滑块的效果(14年的项目，当时swiper等开源如果遇到图片繁多的情况，页面会很吃力，故当时类似的项目都是用原生代码写动画效果)</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将样式数据渲染成内联样式，并用正则来解析样式数据使之添加浏览器生产商前缀</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设计了广告策略，使banner广告，插屏广告，开屏广告，分享后广告、广告联盟广告都可以由后台管理平台自由切换</w:t>
            </w:r>
          </w:p>
          <w:p>
            <w:pPr>
              <w:numPr>
                <w:ilvl w:val="0"/>
                <w:numId w:val="11"/>
              </w:numPr>
              <w:ind w:left="845" w:leftChars="0" w:hanging="425" w:firstLineChars="0"/>
              <w:rPr>
                <w:rFonts w:hint="eastAsia" w:ascii="黑体" w:hAnsi="黑体" w:eastAsia="黑体" w:cs="黑体"/>
                <w:color w:val="595959"/>
                <w:sz w:val="20"/>
                <w:szCs w:val="22"/>
                <w:lang w:val="en-US" w:eastAsia="zh-CN"/>
              </w:rPr>
            </w:pPr>
            <w:r>
              <w:rPr>
                <w:rFonts w:hint="eastAsia" w:ascii="黑体" w:hAnsi="黑体" w:eastAsia="黑体" w:cs="黑体"/>
                <w:color w:val="595959"/>
                <w:sz w:val="20"/>
                <w:szCs w:val="22"/>
                <w:lang w:val="en-US" w:eastAsia="zh-CN"/>
              </w:rPr>
              <w:t>代码地址：https://github.com/5cn/creatH5</w:t>
            </w:r>
          </w:p>
          <w:p>
            <w:pPr>
              <w:numPr>
                <w:ilvl w:val="0"/>
                <w:numId w:val="0"/>
              </w:numPr>
              <w:rPr>
                <w:rFonts w:hint="eastAsia" w:ascii="黑体" w:hAnsi="黑体" w:eastAsia="黑体" w:cs="黑体"/>
                <w:color w:val="595959"/>
                <w:sz w:val="20"/>
                <w:szCs w:val="22"/>
                <w:lang w:val="en-US" w:eastAsia="zh-CN"/>
              </w:rPr>
            </w:pPr>
          </w:p>
        </w:tc>
      </w:tr>
    </w:tbl>
    <w:p>
      <w:pPr>
        <w:rPr>
          <w:sz w:val="21"/>
        </w:rPr>
      </w:pPr>
      <w:r>
        <w:rPr>
          <w:sz w:val="21"/>
        </w:rPr>
        <mc:AlternateContent>
          <mc:Choice Requires="wps">
            <w:drawing>
              <wp:anchor distT="0" distB="0" distL="114300" distR="114300" simplePos="0" relativeHeight="252023808" behindDoc="1" locked="0" layoutInCell="1" allowOverlap="1">
                <wp:simplePos x="0" y="0"/>
                <wp:positionH relativeFrom="column">
                  <wp:posOffset>-640715</wp:posOffset>
                </wp:positionH>
                <wp:positionV relativeFrom="page">
                  <wp:posOffset>349250</wp:posOffset>
                </wp:positionV>
                <wp:extent cx="6682740" cy="10111105"/>
                <wp:effectExtent l="86995" t="104140" r="88265" b="109855"/>
                <wp:wrapNone/>
                <wp:docPr id="10" name="矩形 10"/>
                <wp:cNvGraphicFramePr/>
                <a:graphic xmlns:a="http://schemas.openxmlformats.org/drawingml/2006/main">
                  <a:graphicData uri="http://schemas.microsoft.com/office/word/2010/wordprocessingShape">
                    <wps:wsp>
                      <wps:cNvSpPr/>
                      <wps:spPr>
                        <a:xfrm>
                          <a:off x="0" y="0"/>
                          <a:ext cx="6682740" cy="10111105"/>
                        </a:xfrm>
                        <a:prstGeom prst="rect">
                          <a:avLst/>
                        </a:prstGeom>
                        <a:solidFill>
                          <a:schemeClr val="bg1"/>
                        </a:solidFill>
                        <a:ln>
                          <a:noFill/>
                        </a:ln>
                        <a:effectLst>
                          <a:outerShdw blurRad="63500" sx="101000" sy="101000" algn="ctr" rotWithShape="0">
                            <a:prstClr val="black">
                              <a:alpha val="1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45pt;margin-top:27.5pt;height:796.15pt;width:526.2pt;mso-position-vertical-relative:page;z-index:-251292672;v-text-anchor:middle;mso-width-relative:page;mso-height-relative:page;" fillcolor="#FFFFFF [3212]" filled="t" stroked="f" coordsize="21600,21600" o:gfxdata="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N3jBM2gAAAAwBAAAPAAAAAAAAAAEAIAAAACIAAABkcnMvZG93bnJldi54bWxQSwEC&#10;FAAUAAAACACHTuJAJqn0950CAAA0BQAADgAAAAAAAAABACAAAAApAQAAZHJzL2Uyb0RvYy54bWxQ&#10;SwUGAAAAAAYABgBZAQAAOAYAAAAA&#10;">
                <v:fill on="t" focussize="0,0"/>
                <v:stroke on="f" weight="1pt" miterlimit="8" joinstyle="miter"/>
                <v:imagedata o:title=""/>
                <o:lock v:ext="edit" aspectratio="f"/>
                <v:shadow on="t" type="perspective" color="#000000" opacity="6553f" offset="0pt,0pt" origin="0f,0f" matrix="66191f,0f,0f,66191f"/>
              </v:rect>
            </w:pict>
          </mc:Fallback>
        </mc:AlternateContent>
      </w: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Impact">
    <w:panose1 w:val="020B0806030902050204"/>
    <w:charset w:val="00"/>
    <w:family w:val="swiss"/>
    <w:pitch w:val="default"/>
    <w:sig w:usb0="00000287" w:usb1="00000000" w:usb2="00000000" w:usb3="00000000" w:csb0="2000009F" w:csb1="DFD70000"/>
  </w:font>
  <w:font w:name="Calibri Light">
    <w:altName w:val="Calibri"/>
    <w:panose1 w:val="020F0302020204030204"/>
    <w:charset w:val="00"/>
    <w:family w:val="swiss"/>
    <w:pitch w:val="default"/>
    <w:sig w:usb0="00000000" w:usb1="00000000" w:usb2="00000000" w:usb3="00000000" w:csb0="2000019F" w:csb1="00000000"/>
  </w:font>
  <w:font w:name="Arial">
    <w:panose1 w:val="020B0604020202020204"/>
    <w:charset w:val="00"/>
    <w:family w:val="auto"/>
    <w:pitch w:val="default"/>
    <w:sig w:usb0="E0002AFF" w:usb1="C0007843" w:usb2="00000009" w:usb3="00000000" w:csb0="400001FF" w:csb1="FFFF0000"/>
  </w:font>
  <w:font w:name="幼圆">
    <w:altName w:val="宋体"/>
    <w:panose1 w:val="0201050906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隶书">
    <w:altName w:val="微软雅黑"/>
    <w:panose1 w:val="02010509060101010101"/>
    <w:charset w:val="86"/>
    <w:family w:val="auto"/>
    <w:pitch w:val="default"/>
    <w:sig w:usb0="00000000" w:usb1="00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汉鼎繁报宋">
    <w:altName w:val="宋体"/>
    <w:panose1 w:val="02010609010101010101"/>
    <w:charset w:val="00"/>
    <w:family w:val="auto"/>
    <w:pitch w:val="default"/>
    <w:sig w:usb0="00000000" w:usb1="00000000" w:usb2="00000000" w:usb3="00000000" w:csb0="00000000" w:csb1="00000000"/>
  </w:font>
  <w:font w:name="草檀斋毛泽东字体">
    <w:panose1 w:val="02010601030101010101"/>
    <w:charset w:val="86"/>
    <w:family w:val="auto"/>
    <w:pitch w:val="default"/>
    <w:sig w:usb0="00000001" w:usb1="080E0000" w:usb2="00000000" w:usb3="00000000" w:csb0="00040000" w:csb1="00000000"/>
  </w:font>
  <w:font w:name="造字工房力黑（非商用）常规体">
    <w:panose1 w:val="00000000000000000000"/>
    <w:charset w:val="86"/>
    <w:family w:val="auto"/>
    <w:pitch w:val="default"/>
    <w:sig w:usb0="00000001" w:usb1="0801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方正魏碑繁体">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汉真广标">
    <w:altName w:val="微软雅黑"/>
    <w:panose1 w:val="02010609000101010101"/>
    <w:charset w:val="86"/>
    <w:family w:val="auto"/>
    <w:pitch w:val="default"/>
    <w:sig w:usb0="00000000" w:usb1="00000000" w:usb2="00000002"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新秀丽繁体">
    <w:altName w:val="宋体"/>
    <w:panose1 w:val="02010601030101010101"/>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幼线简体">
    <w:panose1 w:val="03000509000000000000"/>
    <w:charset w:val="86"/>
    <w:family w:val="auto"/>
    <w:pitch w:val="default"/>
    <w:sig w:usb0="00000001" w:usb1="080E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ＣＳ">
    <w:altName w:val="仿宋"/>
    <w:panose1 w:val="02010509060101010101"/>
    <w:charset w:val="00"/>
    <w:family w:val="auto"/>
    <w:pitch w:val="default"/>
    <w:sig w:usb0="00000000" w:usb1="00000000" w:usb2="00000000" w:usb3="00000000" w:csb0="00000000" w:csb1="00000000"/>
  </w:font>
  <w:font w:name="叶根友毛笔行书简体">
    <w:altName w:val="宋体"/>
    <w:panose1 w:val="02010601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Malgun Gothic">
    <w:panose1 w:val="020B0503020000020004"/>
    <w:charset w:val="81"/>
    <w:family w:val="auto"/>
    <w:pitch w:val="default"/>
    <w:sig w:usb0="900002AF" w:usb1="01D77CFB" w:usb2="00000012" w:usb3="00000000" w:csb0="0008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Yu Gothic UI Light">
    <w:altName w:val="Kozuka Gothic Pr6N R"/>
    <w:panose1 w:val="020B0300000000000000"/>
    <w:charset w:val="80"/>
    <w:family w:val="auto"/>
    <w:pitch w:val="default"/>
    <w:sig w:usb0="00000000" w:usb1="00000000" w:usb2="00000016"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Adobe Gothic Std B">
    <w:panose1 w:val="020B0800000000000000"/>
    <w:charset w:val="80"/>
    <w:family w:val="auto"/>
    <w:pitch w:val="default"/>
    <w:sig w:usb0="00000001" w:usb1="21D72C10" w:usb2="00000010" w:usb3="00000000" w:csb0="602A0005" w:csb1="00000000"/>
  </w:font>
  <w:font w:name="微妙体">
    <w:panose1 w:val="02000609000000000000"/>
    <w:charset w:val="80"/>
    <w:family w:val="auto"/>
    <w:pitch w:val="default"/>
    <w:sig w:usb0="A00002BF" w:usb1="68C7FCFB" w:usb2="00000010" w:usb3="00000000" w:csb0="4002009F" w:csb1="DFD70000"/>
  </w:font>
  <w:font w:name="张海山锐谐体2.0-授权联系：Samtype@QQ.com">
    <w:panose1 w:val="02000000000000000000"/>
    <w:charset w:val="86"/>
    <w:family w:val="auto"/>
    <w:pitch w:val="default"/>
    <w:sig w:usb0="00000001" w:usb1="08000000" w:usb2="00000000" w:usb3="00000000" w:csb0="00040000" w:csb1="00000000"/>
  </w:font>
  <w:font w:name="张海山锐线体2.0">
    <w:panose1 w:val="02000000000000000000"/>
    <w:charset w:val="86"/>
    <w:family w:val="auto"/>
    <w:pitch w:val="default"/>
    <w:sig w:usb0="00000001" w:usb1="08000000" w:usb2="00000000" w:usb3="00000000" w:csb0="00040000" w:csb1="00000000"/>
  </w:font>
  <w:font w:name="张海山草泥马体（授权联系samtype@qq.com，未经授权">
    <w:altName w:val="Times New Roman"/>
    <w:panose1 w:val="00000000000000000000"/>
    <w:charset w:val="00"/>
    <w:family w:val="auto"/>
    <w:pitch w:val="default"/>
    <w:sig w:usb0="00000000" w:usb1="00000000" w:usb2="00000000" w:usb3="00000000" w:csb0="00000000" w:csb1="00000000"/>
  </w:font>
  <w:font w:name="叶根友圆趣卡通体">
    <w:panose1 w:val="02010601030101010101"/>
    <w:charset w:val="86"/>
    <w:family w:val="auto"/>
    <w:pitch w:val="default"/>
    <w:sig w:usb0="00000001" w:usb1="080E0000" w:usb2="00000000" w:usb3="00000000" w:csb0="00040000" w:csb1="00000000"/>
  </w:font>
  <w:font w:name="华文黑体">
    <w:panose1 w:val="02010600040101010101"/>
    <w:charset w:val="86"/>
    <w:family w:val="auto"/>
    <w:pitch w:val="default"/>
    <w:sig w:usb0="A00002FF" w:usb1="7ACF7CFB" w:usb2="00020017" w:usb3="00000000" w:csb0="6016009F" w:csb1="9FD70000"/>
  </w:font>
  <w:font w:name="兮妞の水悦体">
    <w:panose1 w:val="00000000000000000000"/>
    <w:charset w:val="86"/>
    <w:family w:val="auto"/>
    <w:pitch w:val="default"/>
    <w:sig w:usb0="F7FFAEFF" w:usb1="F9DFFFFF" w:usb2="0017FDFF" w:usb3="00000000" w:csb0="E03F01FF" w:csb1="BFFF0000"/>
  </w:font>
  <w:font w:name="华康勘亭流W9">
    <w:panose1 w:val="03000909000000000000"/>
    <w:charset w:val="86"/>
    <w:family w:val="auto"/>
    <w:pitch w:val="default"/>
    <w:sig w:usb0="00000001" w:usb1="08010000" w:usb2="00000012" w:usb3="00000000" w:csb0="00040000" w:csb1="00000000"/>
  </w:font>
  <w:font w:name="华康勘亭流W9(P)">
    <w:panose1 w:val="03000900000000000000"/>
    <w:charset w:val="86"/>
    <w:family w:val="auto"/>
    <w:pitch w:val="default"/>
    <w:sig w:usb0="00000001" w:usb1="08010000" w:usb2="00000012" w:usb3="00000000" w:csb0="00040000" w:csb1="00000000"/>
  </w:font>
  <w:font w:name="华康少女文字W5">
    <w:panose1 w:val="040F0509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方正书宋简体">
    <w:panose1 w:val="03000509000000000000"/>
    <w:charset w:val="86"/>
    <w:family w:val="auto"/>
    <w:pitch w:val="default"/>
    <w:sig w:usb0="00000001" w:usb1="080E0000" w:usb2="00000000" w:usb3="00000000" w:csb0="00040000" w:csb1="00000000"/>
  </w:font>
  <w:font w:name="新蒂黑板报体底字">
    <w:panose1 w:val="03000600000000000000"/>
    <w:charset w:val="86"/>
    <w:family w:val="auto"/>
    <w:pitch w:val="default"/>
    <w:sig w:usb0="80000027" w:usb1="0807080A" w:usb2="00000010" w:usb3="00000000" w:csb0="00040001" w:csb1="00000000"/>
  </w:font>
  <w:font w:name="新蒂小丸子小学版">
    <w:panose1 w:val="03000600000000000000"/>
    <w:charset w:val="86"/>
    <w:family w:val="auto"/>
    <w:pitch w:val="default"/>
    <w:sig w:usb0="80000023" w:usb1="08200022" w:usb2="00000010" w:usb3="00000000" w:csb0="20040001" w:csb1="00000000"/>
  </w:font>
  <w:font w:name="新蒂小丸子">
    <w:panose1 w:val="03000600000000000000"/>
    <w:charset w:val="86"/>
    <w:family w:val="auto"/>
    <w:pitch w:val="default"/>
    <w:sig w:usb0="80000023" w:usb1="08000022" w:usb2="00000010" w:usb3="00000000" w:csb0="201E0001" w:csb1="00000000"/>
  </w:font>
  <w:font w:name="汉仪长艺体繁">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思源黑体 CN Heavy">
    <w:panose1 w:val="020B0A00000000000000"/>
    <w:charset w:val="86"/>
    <w:family w:val="auto"/>
    <w:pitch w:val="default"/>
    <w:sig w:usb0="20000003" w:usb1="2ADF3C10" w:usb2="00000016" w:usb3="00000000" w:csb0="60060107" w:csb1="00000000"/>
  </w:font>
  <w:font w:name="思源黑体 CN ExtraLight">
    <w:panose1 w:val="020B0200000000000000"/>
    <w:charset w:val="86"/>
    <w:family w:val="auto"/>
    <w:pitch w:val="default"/>
    <w:sig w:usb0="20000003" w:usb1="2ADF3C10" w:usb2="00000016" w:usb3="00000000" w:csb0="60060107" w:csb1="00000000"/>
  </w:font>
  <w:font w:name="思源黑体 CN Bold">
    <w:panose1 w:val="020B0800000000000000"/>
    <w:charset w:val="86"/>
    <w:family w:val="auto"/>
    <w:pitch w:val="default"/>
    <w:sig w:usb0="20000003" w:usb1="2ADF3C10" w:usb2="00000016" w:usb3="00000000" w:csb0="60060107" w:csb1="00000000"/>
  </w:font>
  <w:font w:name="思源黑体 CN Normal">
    <w:panose1 w:val="020B0400000000000000"/>
    <w:charset w:val="86"/>
    <w:family w:val="auto"/>
    <w:pitch w:val="default"/>
    <w:sig w:usb0="20000003" w:usb1="2ADF3C10" w:usb2="00000016" w:usb3="00000000" w:csb0="60060107" w:csb1="00000000"/>
  </w:font>
  <w:font w:name="方正兰亭特黑长简体">
    <w:panose1 w:val="02010600000000000000"/>
    <w:charset w:val="86"/>
    <w:family w:val="auto"/>
    <w:pitch w:val="default"/>
    <w:sig w:usb0="00000001" w:usb1="080E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迷你简小隶书">
    <w:panose1 w:val="02010609000101010101"/>
    <w:charset w:val="86"/>
    <w:family w:val="auto"/>
    <w:pitch w:val="default"/>
    <w:sig w:usb0="00000001" w:usb1="080E0800" w:usb2="00000002" w:usb3="00000000" w:csb0="00040000" w:csb1="00000000"/>
  </w:font>
  <w:font w:name="迷你简特细等线">
    <w:panose1 w:val="02010604000101010101"/>
    <w:charset w:val="86"/>
    <w:family w:val="auto"/>
    <w:pitch w:val="default"/>
    <w:sig w:usb0="00000001" w:usb1="080E0800" w:usb2="00000002" w:usb3="00000000" w:csb0="00040000" w:csb1="00000000"/>
  </w:font>
  <w:font w:name="迷你简粗仿宋">
    <w:panose1 w:val="02010604000101010101"/>
    <w:charset w:val="86"/>
    <w:family w:val="auto"/>
    <w:pitch w:val="default"/>
    <w:sig w:usb0="00000001" w:usb1="080E0800" w:usb2="00000002" w:usb3="00000000" w:csb0="00040000" w:csb1="00000000"/>
  </w:font>
  <w:font w:name="造字工房尚雅（非商用）常规体">
    <w:panose1 w:val="00000000000000000000"/>
    <w:charset w:val="86"/>
    <w:family w:val="auto"/>
    <w:pitch w:val="default"/>
    <w:sig w:usb0="00000001" w:usb1="08010000" w:usb2="00000000" w:usb3="00000000" w:csb0="00040001" w:csb1="00000000"/>
  </w:font>
  <w:font w:name="黑体-韩语">
    <w:panose1 w:val="02000000000000000000"/>
    <w:charset w:val="86"/>
    <w:family w:val="auto"/>
    <w:pitch w:val="default"/>
    <w:sig w:usb0="00000001" w:usb1="08000000" w:usb2="00000000" w:usb3="00000000" w:csb0="00040000" w:csb1="00000000"/>
  </w:font>
  <w:font w:name="黑体-繁">
    <w:panose1 w:val="02000000000000000000"/>
    <w:charset w:val="86"/>
    <w:family w:val="auto"/>
    <w:pitch w:val="default"/>
    <w:sig w:usb0="00000001" w:usb1="08000000" w:usb2="00000000" w:usb3="00000000" w:csb0="00040000" w:csb1="00000000"/>
  </w:font>
  <w:font w:name="黑体-简">
    <w:panose1 w:val="02000000000000000000"/>
    <w:charset w:val="86"/>
    <w:family w:val="auto"/>
    <w:pitch w:val="default"/>
    <w:sig w:usb0="00000001" w:usb1="08000000" w:usb2="00000000" w:usb3="00000000" w:csb0="00040000" w:csb1="00000000"/>
  </w:font>
  <w:font w:name="黑体-日本语">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-553085</wp:posOffset>
              </wp:positionV>
              <wp:extent cx="7571740" cy="10717530"/>
              <wp:effectExtent l="0" t="0" r="10160" b="7620"/>
              <wp:wrapNone/>
              <wp:docPr id="2" name="矩形 2"/>
              <wp:cNvGraphicFramePr/>
              <a:graphic xmlns:a="http://schemas.openxmlformats.org/drawingml/2006/main">
                <a:graphicData uri="http://schemas.microsoft.com/office/word/2010/wordprocessingShape">
                  <wps:wsp>
                    <wps:cNvSpPr/>
                    <wps:spPr>
                      <a:xfrm>
                        <a:off x="161290" y="34290"/>
                        <a:ext cx="7571740" cy="107175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43.55pt;height:843.9pt;width:596.2pt;z-index:251658240;v-text-anchor:middle;mso-width-relative:page;mso-height-relative:page;" fillcolor="#F2F2F2 [3052]" filled="t" stroked="f" coordsize="21600,21600" o:gfxdata="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p/1QN4AAAAOAQAADwAAAAAAAAABACAAAAAiAAAAZHJzL2Rvd25yZXYu&#10;eG1sUEsBAhQAFAAAAAgAh07iQA3vwgZnAgAAqgQAAA4AAAAAAAAAAQAgAAAALQEAAGRycy9lMm9E&#10;b2MueG1sUEsFBgAAAAAGAAYAWQEAAAY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5ABC"/>
    <w:multiLevelType w:val="singleLevel"/>
    <w:tmpl w:val="58AA5ABC"/>
    <w:lvl w:ilvl="0" w:tentative="0">
      <w:start w:val="1"/>
      <w:numFmt w:val="lowerLetter"/>
      <w:lvlText w:val="%1."/>
      <w:lvlJc w:val="left"/>
      <w:pPr>
        <w:ind w:left="425" w:leftChars="0" w:hanging="425" w:firstLineChars="0"/>
      </w:pPr>
      <w:rPr>
        <w:rFonts w:hint="default"/>
      </w:rPr>
    </w:lvl>
  </w:abstractNum>
  <w:abstractNum w:abstractNumId="1">
    <w:nsid w:val="58AA5D2B"/>
    <w:multiLevelType w:val="singleLevel"/>
    <w:tmpl w:val="58AA5D2B"/>
    <w:lvl w:ilvl="0" w:tentative="0">
      <w:start w:val="1"/>
      <w:numFmt w:val="lowerLetter"/>
      <w:lvlText w:val="%1."/>
      <w:lvlJc w:val="left"/>
      <w:pPr>
        <w:ind w:left="425" w:leftChars="0" w:hanging="425" w:firstLineChars="0"/>
      </w:pPr>
      <w:rPr>
        <w:rFonts w:hint="default"/>
      </w:rPr>
    </w:lvl>
  </w:abstractNum>
  <w:abstractNum w:abstractNumId="2">
    <w:nsid w:val="58AA6139"/>
    <w:multiLevelType w:val="singleLevel"/>
    <w:tmpl w:val="58AA6139"/>
    <w:lvl w:ilvl="0" w:tentative="0">
      <w:start w:val="1"/>
      <w:numFmt w:val="lowerLetter"/>
      <w:lvlText w:val="%1."/>
      <w:lvlJc w:val="left"/>
      <w:pPr>
        <w:ind w:left="425" w:leftChars="0" w:hanging="425" w:firstLineChars="0"/>
      </w:pPr>
      <w:rPr>
        <w:rFonts w:hint="default"/>
      </w:rPr>
    </w:lvl>
  </w:abstractNum>
  <w:abstractNum w:abstractNumId="3">
    <w:nsid w:val="58AA65B8"/>
    <w:multiLevelType w:val="singleLevel"/>
    <w:tmpl w:val="58AA65B8"/>
    <w:lvl w:ilvl="0" w:tentative="0">
      <w:start w:val="1"/>
      <w:numFmt w:val="lowerLetter"/>
      <w:lvlText w:val="%1."/>
      <w:lvlJc w:val="left"/>
      <w:pPr>
        <w:ind w:left="425" w:leftChars="0" w:hanging="425" w:firstLineChars="0"/>
      </w:pPr>
      <w:rPr>
        <w:rFonts w:hint="default"/>
      </w:rPr>
    </w:lvl>
  </w:abstractNum>
  <w:abstractNum w:abstractNumId="4">
    <w:nsid w:val="58AA6929"/>
    <w:multiLevelType w:val="singleLevel"/>
    <w:tmpl w:val="58AA6929"/>
    <w:lvl w:ilvl="0" w:tentative="0">
      <w:start w:val="1"/>
      <w:numFmt w:val="lowerLetter"/>
      <w:lvlText w:val="%1."/>
      <w:lvlJc w:val="left"/>
      <w:pPr>
        <w:ind w:left="425" w:leftChars="0" w:hanging="425" w:firstLineChars="0"/>
      </w:pPr>
      <w:rPr>
        <w:rFonts w:hint="default"/>
      </w:rPr>
    </w:lvl>
  </w:abstractNum>
  <w:abstractNum w:abstractNumId="5">
    <w:nsid w:val="58AA8073"/>
    <w:multiLevelType w:val="singleLevel"/>
    <w:tmpl w:val="58AA8073"/>
    <w:lvl w:ilvl="0" w:tentative="0">
      <w:start w:val="1"/>
      <w:numFmt w:val="lowerLetter"/>
      <w:lvlText w:val="%1."/>
      <w:lvlJc w:val="left"/>
      <w:pPr>
        <w:ind w:left="425" w:leftChars="0" w:hanging="425" w:firstLineChars="0"/>
      </w:pPr>
      <w:rPr>
        <w:rFonts w:hint="default"/>
      </w:rPr>
    </w:lvl>
  </w:abstractNum>
  <w:abstractNum w:abstractNumId="6">
    <w:nsid w:val="58AA8138"/>
    <w:multiLevelType w:val="singleLevel"/>
    <w:tmpl w:val="58AA8138"/>
    <w:lvl w:ilvl="0" w:tentative="0">
      <w:start w:val="1"/>
      <w:numFmt w:val="lowerLetter"/>
      <w:lvlText w:val="%1."/>
      <w:lvlJc w:val="left"/>
      <w:pPr>
        <w:ind w:left="425" w:leftChars="0" w:hanging="425" w:firstLineChars="0"/>
      </w:pPr>
      <w:rPr>
        <w:rFonts w:hint="default"/>
      </w:rPr>
    </w:lvl>
  </w:abstractNum>
  <w:abstractNum w:abstractNumId="7">
    <w:nsid w:val="58AA89DF"/>
    <w:multiLevelType w:val="singleLevel"/>
    <w:tmpl w:val="58AA89DF"/>
    <w:lvl w:ilvl="0" w:tentative="0">
      <w:start w:val="1"/>
      <w:numFmt w:val="lowerLetter"/>
      <w:lvlText w:val="%1."/>
      <w:lvlJc w:val="left"/>
      <w:pPr>
        <w:ind w:left="425" w:leftChars="0" w:hanging="425" w:firstLineChars="0"/>
      </w:pPr>
      <w:rPr>
        <w:rFonts w:hint="default"/>
      </w:rPr>
    </w:lvl>
  </w:abstractNum>
  <w:abstractNum w:abstractNumId="8">
    <w:nsid w:val="58AA89FB"/>
    <w:multiLevelType w:val="singleLevel"/>
    <w:tmpl w:val="58AA89FB"/>
    <w:lvl w:ilvl="0" w:tentative="0">
      <w:start w:val="1"/>
      <w:numFmt w:val="lowerLetter"/>
      <w:lvlText w:val="%1."/>
      <w:lvlJc w:val="left"/>
      <w:pPr>
        <w:ind w:left="425" w:leftChars="0" w:hanging="425" w:firstLineChars="0"/>
      </w:pPr>
      <w:rPr>
        <w:rFonts w:hint="default"/>
      </w:rPr>
    </w:lvl>
  </w:abstractNum>
  <w:abstractNum w:abstractNumId="9">
    <w:nsid w:val="58AA8AF5"/>
    <w:multiLevelType w:val="singleLevel"/>
    <w:tmpl w:val="58AA8AF5"/>
    <w:lvl w:ilvl="0" w:tentative="0">
      <w:start w:val="1"/>
      <w:numFmt w:val="lowerLetter"/>
      <w:lvlText w:val="%1."/>
      <w:lvlJc w:val="left"/>
      <w:pPr>
        <w:ind w:left="425" w:leftChars="0" w:hanging="425" w:firstLineChars="0"/>
      </w:pPr>
      <w:rPr>
        <w:rFonts w:hint="default"/>
      </w:rPr>
    </w:lvl>
  </w:abstractNum>
  <w:abstractNum w:abstractNumId="10">
    <w:nsid w:val="58AA8B5D"/>
    <w:multiLevelType w:val="singleLevel"/>
    <w:tmpl w:val="58AA8B5D"/>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A0D32"/>
    <w:rsid w:val="02047598"/>
    <w:rsid w:val="028535C3"/>
    <w:rsid w:val="03EF4401"/>
    <w:rsid w:val="052B4A58"/>
    <w:rsid w:val="05AE03A3"/>
    <w:rsid w:val="05B73FBE"/>
    <w:rsid w:val="05BA60EA"/>
    <w:rsid w:val="05BF5BAE"/>
    <w:rsid w:val="06773A11"/>
    <w:rsid w:val="06D946FC"/>
    <w:rsid w:val="06DC5D1B"/>
    <w:rsid w:val="079C28D0"/>
    <w:rsid w:val="07BA42D4"/>
    <w:rsid w:val="085B2F85"/>
    <w:rsid w:val="087C6BF3"/>
    <w:rsid w:val="088524B0"/>
    <w:rsid w:val="092D3545"/>
    <w:rsid w:val="0A3434F1"/>
    <w:rsid w:val="0A3A163D"/>
    <w:rsid w:val="0B7702FD"/>
    <w:rsid w:val="0EC864FC"/>
    <w:rsid w:val="0EDA2988"/>
    <w:rsid w:val="0F053BCD"/>
    <w:rsid w:val="0F6A747D"/>
    <w:rsid w:val="0F7C3D20"/>
    <w:rsid w:val="0FD60298"/>
    <w:rsid w:val="103452E4"/>
    <w:rsid w:val="10947CF2"/>
    <w:rsid w:val="11CC7E1D"/>
    <w:rsid w:val="12B677B4"/>
    <w:rsid w:val="130D4B33"/>
    <w:rsid w:val="13496C98"/>
    <w:rsid w:val="13C13703"/>
    <w:rsid w:val="13DD2F8E"/>
    <w:rsid w:val="154148C9"/>
    <w:rsid w:val="15CC6D9A"/>
    <w:rsid w:val="15F04CF4"/>
    <w:rsid w:val="166677F1"/>
    <w:rsid w:val="167F55A0"/>
    <w:rsid w:val="16861232"/>
    <w:rsid w:val="168A2BB6"/>
    <w:rsid w:val="16BE04C7"/>
    <w:rsid w:val="175C5DBA"/>
    <w:rsid w:val="177B709C"/>
    <w:rsid w:val="17F72976"/>
    <w:rsid w:val="19344A07"/>
    <w:rsid w:val="196D288E"/>
    <w:rsid w:val="19E5605A"/>
    <w:rsid w:val="19EA0D32"/>
    <w:rsid w:val="1AC96E1E"/>
    <w:rsid w:val="1AD974B6"/>
    <w:rsid w:val="1ADC5572"/>
    <w:rsid w:val="1BC83DB3"/>
    <w:rsid w:val="1C6C5DBF"/>
    <w:rsid w:val="1C9A68DE"/>
    <w:rsid w:val="1D2C2E18"/>
    <w:rsid w:val="1EAD03A6"/>
    <w:rsid w:val="1EDF55FC"/>
    <w:rsid w:val="1EF32FF2"/>
    <w:rsid w:val="1F3B6D97"/>
    <w:rsid w:val="204A0719"/>
    <w:rsid w:val="20F261DB"/>
    <w:rsid w:val="213659FA"/>
    <w:rsid w:val="218B349F"/>
    <w:rsid w:val="219637CE"/>
    <w:rsid w:val="21A52F35"/>
    <w:rsid w:val="21BD2943"/>
    <w:rsid w:val="21BE3D57"/>
    <w:rsid w:val="21E0171C"/>
    <w:rsid w:val="21F04CCF"/>
    <w:rsid w:val="22472378"/>
    <w:rsid w:val="228D49BC"/>
    <w:rsid w:val="23267BC5"/>
    <w:rsid w:val="23534FEB"/>
    <w:rsid w:val="2409702C"/>
    <w:rsid w:val="25827C70"/>
    <w:rsid w:val="26D0378A"/>
    <w:rsid w:val="27012240"/>
    <w:rsid w:val="27127C3D"/>
    <w:rsid w:val="27251311"/>
    <w:rsid w:val="27687808"/>
    <w:rsid w:val="281852CF"/>
    <w:rsid w:val="285D3ACA"/>
    <w:rsid w:val="292A008F"/>
    <w:rsid w:val="298C256A"/>
    <w:rsid w:val="29B01C98"/>
    <w:rsid w:val="29E77CBF"/>
    <w:rsid w:val="2A826E24"/>
    <w:rsid w:val="2B5E3E09"/>
    <w:rsid w:val="2C475958"/>
    <w:rsid w:val="2CA674FD"/>
    <w:rsid w:val="2CAF3C13"/>
    <w:rsid w:val="2D690352"/>
    <w:rsid w:val="2D6A7054"/>
    <w:rsid w:val="2E571049"/>
    <w:rsid w:val="2E5F1E4D"/>
    <w:rsid w:val="2EDE2E59"/>
    <w:rsid w:val="2EE97B4C"/>
    <w:rsid w:val="2F2C0419"/>
    <w:rsid w:val="2F6C637E"/>
    <w:rsid w:val="2FE23BEA"/>
    <w:rsid w:val="30911B27"/>
    <w:rsid w:val="311D0C67"/>
    <w:rsid w:val="311D16D2"/>
    <w:rsid w:val="3168378A"/>
    <w:rsid w:val="31991314"/>
    <w:rsid w:val="31B61C4B"/>
    <w:rsid w:val="31B63CE7"/>
    <w:rsid w:val="337D67F7"/>
    <w:rsid w:val="33AC0760"/>
    <w:rsid w:val="33C041A1"/>
    <w:rsid w:val="343F58D1"/>
    <w:rsid w:val="34485262"/>
    <w:rsid w:val="34C11DA1"/>
    <w:rsid w:val="36137470"/>
    <w:rsid w:val="3660199D"/>
    <w:rsid w:val="36A73D9D"/>
    <w:rsid w:val="36BB602B"/>
    <w:rsid w:val="36F3026D"/>
    <w:rsid w:val="36F67B7B"/>
    <w:rsid w:val="370F2ACA"/>
    <w:rsid w:val="371331A4"/>
    <w:rsid w:val="37486D35"/>
    <w:rsid w:val="375C6743"/>
    <w:rsid w:val="37BE4AD9"/>
    <w:rsid w:val="37D64966"/>
    <w:rsid w:val="3823638A"/>
    <w:rsid w:val="386A1754"/>
    <w:rsid w:val="393B671D"/>
    <w:rsid w:val="397718E6"/>
    <w:rsid w:val="39A8786F"/>
    <w:rsid w:val="3AB83EDF"/>
    <w:rsid w:val="3B563919"/>
    <w:rsid w:val="3B9C69B7"/>
    <w:rsid w:val="3BBB09E0"/>
    <w:rsid w:val="3BF437FD"/>
    <w:rsid w:val="3C743001"/>
    <w:rsid w:val="3C8579F6"/>
    <w:rsid w:val="3D0D2CE4"/>
    <w:rsid w:val="3D1D6536"/>
    <w:rsid w:val="3E8C4D46"/>
    <w:rsid w:val="3F4B2860"/>
    <w:rsid w:val="3FC52552"/>
    <w:rsid w:val="400A0A01"/>
    <w:rsid w:val="407F7AC3"/>
    <w:rsid w:val="40EA02B9"/>
    <w:rsid w:val="411918BE"/>
    <w:rsid w:val="4175777C"/>
    <w:rsid w:val="42497D3D"/>
    <w:rsid w:val="434F488C"/>
    <w:rsid w:val="43AB20C9"/>
    <w:rsid w:val="4500207C"/>
    <w:rsid w:val="45337223"/>
    <w:rsid w:val="453A3BD9"/>
    <w:rsid w:val="45D3021C"/>
    <w:rsid w:val="4676584E"/>
    <w:rsid w:val="4699056E"/>
    <w:rsid w:val="46C52C9B"/>
    <w:rsid w:val="46E816C4"/>
    <w:rsid w:val="4859329B"/>
    <w:rsid w:val="495B0AC8"/>
    <w:rsid w:val="49F7236B"/>
    <w:rsid w:val="4A95753C"/>
    <w:rsid w:val="4AF67458"/>
    <w:rsid w:val="4B2C65A5"/>
    <w:rsid w:val="4B35044C"/>
    <w:rsid w:val="4B434D17"/>
    <w:rsid w:val="4C23378F"/>
    <w:rsid w:val="4CBB16D6"/>
    <w:rsid w:val="4CC051F5"/>
    <w:rsid w:val="4D9422B9"/>
    <w:rsid w:val="4F677A7F"/>
    <w:rsid w:val="4FDD6C43"/>
    <w:rsid w:val="50FD69FC"/>
    <w:rsid w:val="51502F6E"/>
    <w:rsid w:val="532B7A62"/>
    <w:rsid w:val="53672DA5"/>
    <w:rsid w:val="5492624B"/>
    <w:rsid w:val="54A72AF0"/>
    <w:rsid w:val="54C427CD"/>
    <w:rsid w:val="54E62C7A"/>
    <w:rsid w:val="559D64D2"/>
    <w:rsid w:val="55B439AA"/>
    <w:rsid w:val="5755237B"/>
    <w:rsid w:val="57AA3B3E"/>
    <w:rsid w:val="58CB45C2"/>
    <w:rsid w:val="59943545"/>
    <w:rsid w:val="59CF43B3"/>
    <w:rsid w:val="5C8E0201"/>
    <w:rsid w:val="5CA519B1"/>
    <w:rsid w:val="5D141B43"/>
    <w:rsid w:val="5DC7695E"/>
    <w:rsid w:val="5E097FDC"/>
    <w:rsid w:val="5E3403F2"/>
    <w:rsid w:val="5E3B76E1"/>
    <w:rsid w:val="5E636F88"/>
    <w:rsid w:val="5EC26377"/>
    <w:rsid w:val="5EFF3E56"/>
    <w:rsid w:val="5FC64F54"/>
    <w:rsid w:val="5FF10AB0"/>
    <w:rsid w:val="60C6221E"/>
    <w:rsid w:val="60D900DC"/>
    <w:rsid w:val="61EF0981"/>
    <w:rsid w:val="61F67FF9"/>
    <w:rsid w:val="621F0FEF"/>
    <w:rsid w:val="62384856"/>
    <w:rsid w:val="6291235C"/>
    <w:rsid w:val="63AA422A"/>
    <w:rsid w:val="63E95769"/>
    <w:rsid w:val="6450286C"/>
    <w:rsid w:val="64A6650D"/>
    <w:rsid w:val="65033EF3"/>
    <w:rsid w:val="65573503"/>
    <w:rsid w:val="655871F6"/>
    <w:rsid w:val="65B16DE1"/>
    <w:rsid w:val="65B97FBD"/>
    <w:rsid w:val="664D34A4"/>
    <w:rsid w:val="66A31E99"/>
    <w:rsid w:val="66FA587F"/>
    <w:rsid w:val="672F2457"/>
    <w:rsid w:val="67392863"/>
    <w:rsid w:val="68527810"/>
    <w:rsid w:val="6A137288"/>
    <w:rsid w:val="6A5A6D0F"/>
    <w:rsid w:val="6AA63614"/>
    <w:rsid w:val="6B545680"/>
    <w:rsid w:val="6B7A5998"/>
    <w:rsid w:val="6E076B4F"/>
    <w:rsid w:val="6ED6606F"/>
    <w:rsid w:val="6F1A66C6"/>
    <w:rsid w:val="6F864BD4"/>
    <w:rsid w:val="6F8654C7"/>
    <w:rsid w:val="6F877800"/>
    <w:rsid w:val="6FA16EC6"/>
    <w:rsid w:val="701F1672"/>
    <w:rsid w:val="70225992"/>
    <w:rsid w:val="70AA71F3"/>
    <w:rsid w:val="70B36B66"/>
    <w:rsid w:val="70F809CB"/>
    <w:rsid w:val="71290743"/>
    <w:rsid w:val="712B735E"/>
    <w:rsid w:val="71C86F59"/>
    <w:rsid w:val="722C36DF"/>
    <w:rsid w:val="73B11B8F"/>
    <w:rsid w:val="74290E48"/>
    <w:rsid w:val="747043AB"/>
    <w:rsid w:val="74913BB2"/>
    <w:rsid w:val="75692655"/>
    <w:rsid w:val="770200E3"/>
    <w:rsid w:val="7715019D"/>
    <w:rsid w:val="77713F48"/>
    <w:rsid w:val="780418BB"/>
    <w:rsid w:val="78AB02FA"/>
    <w:rsid w:val="78BE1AB3"/>
    <w:rsid w:val="78F409DC"/>
    <w:rsid w:val="795C51C5"/>
    <w:rsid w:val="797C7D21"/>
    <w:rsid w:val="7AAE494A"/>
    <w:rsid w:val="7B284C14"/>
    <w:rsid w:val="7CBE4815"/>
    <w:rsid w:val="7D6427DE"/>
    <w:rsid w:val="7DEB5118"/>
    <w:rsid w:val="7E172469"/>
    <w:rsid w:val="7E894A4D"/>
    <w:rsid w:val="7EED111F"/>
    <w:rsid w:val="7EF94C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kingsoft\office6\templates\download\&#40664;&#35748;\&#38463;&#19971;&#31616;&#27905;&#20010;&#20154;&#31616;&#21382;170208.docx" TargetMode="External"/></Relationships>
</file>

<file path=word/theme/theme1.xml><?xml version="1.0" encoding="utf-8"?>
<a:theme xmlns:a="http://schemas.openxmlformats.org/drawingml/2006/main" name="Office 主题">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阿七简洁个人简历170208.docx</Template>
  <Pages>5</Pages>
  <Words>2374</Words>
  <Characters>3155</Characters>
  <Lines>0</Lines>
  <Paragraphs>0</Paragraphs>
  <ScaleCrop>false</ScaleCrop>
  <LinksUpToDate>false</LinksUpToDate>
  <CharactersWithSpaces>3231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2017-02-17T08:32:00Z</dcterms:created>
  <dc:creator>alice</dc:creator>
  <cp:lastModifiedBy>alice</cp:lastModifiedBy>
  <dcterms:modified xsi:type="dcterms:W3CDTF">2017-02-20T11:44:08Z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